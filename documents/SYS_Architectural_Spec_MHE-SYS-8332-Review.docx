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43"/>
        <w:gridCol w:w="353"/>
        <w:gridCol w:w="508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112E8A" w:rsidRPr="007454FE" w:rsidTr="00112E8A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76DA2" w:rsidRDefault="00112E8A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776DA2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112E8A" w:rsidRPr="00761FD8" w:rsidRDefault="00112E8A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112E8A" w:rsidRPr="007454FE" w:rsidTr="00112E8A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112E8A" w:rsidRPr="009A51FD" w:rsidRDefault="00112E8A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Default="00112E8A" w:rsidP="00112E8A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</w:t>
            </w:r>
          </w:p>
          <w:p w:rsidR="00112E8A" w:rsidRPr="007454FE" w:rsidRDefault="00112E8A" w:rsidP="00112E8A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112E8A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112E8A" w:rsidRPr="00AC18BE" w:rsidRDefault="00112E8A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112E8A" w:rsidRPr="007454FE" w:rsidTr="00112E8A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7454FE">
              <w:rPr>
                <w:rFonts w:cs="Arial"/>
                <w:b/>
                <w:bCs/>
              </w:rPr>
              <w:t>Object to be reviewed:</w:t>
            </w:r>
          </w:p>
        </w:tc>
      </w:tr>
      <w:tr w:rsidR="00112E8A" w:rsidRPr="007454FE" w:rsidTr="00112E8A">
        <w:trPr>
          <w:trHeight w:val="391"/>
        </w:trPr>
        <w:tc>
          <w:tcPr>
            <w:tcW w:w="1861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48" w:type="dxa"/>
            <w:gridSpan w:val="14"/>
            <w:tcBorders>
              <w:bottom w:val="dashed" w:sz="4" w:space="0" w:color="auto"/>
            </w:tcBorders>
            <w:vAlign w:val="center"/>
          </w:tcPr>
          <w:p w:rsidR="00112E8A" w:rsidRPr="00B9723F" w:rsidRDefault="00112E8A" w:rsidP="00112E8A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Architecture_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Specification</w:t>
            </w:r>
          </w:p>
        </w:tc>
      </w:tr>
      <w:tr w:rsidR="00112E8A" w:rsidRPr="007454FE" w:rsidTr="00112E8A">
        <w:trPr>
          <w:trHeight w:val="391"/>
        </w:trPr>
        <w:tc>
          <w:tcPr>
            <w:tcW w:w="1861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112E8A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7454FE">
              <w:rPr>
                <w:rFonts w:cs="Arial"/>
                <w:lang w:val="fr-FR"/>
              </w:rPr>
              <w:t>:</w:t>
            </w:r>
          </w:p>
        </w:tc>
        <w:tc>
          <w:tcPr>
            <w:tcW w:w="7848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12E8A" w:rsidRPr="00B9723F" w:rsidRDefault="00112E8A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112E8A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2E8A" w:rsidRPr="00AC18BE" w:rsidRDefault="00112E8A" w:rsidP="004A5E9C">
            <w:pPr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112E8A" w:rsidRPr="007454FE" w:rsidRDefault="00112E8A" w:rsidP="004A5E9C">
            <w:pPr>
              <w:pStyle w:val="a5"/>
              <w:tabs>
                <w:tab w:val="left" w:pos="960"/>
              </w:tabs>
              <w:rPr>
                <w:rFonts w:cs="Arial"/>
                <w:lang w:val="fr-FR"/>
              </w:rPr>
            </w:pPr>
          </w:p>
        </w:tc>
      </w:tr>
      <w:tr w:rsidR="00112E8A" w:rsidRPr="007454FE" w:rsidTr="00112E8A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112E8A" w:rsidRDefault="00112E8A" w:rsidP="00112E8A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112E8A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112E8A" w:rsidRDefault="00112E8A" w:rsidP="00112E8A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112E8A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112E8A" w:rsidRDefault="00112E8A" w:rsidP="00112E8A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112E8A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112E8A" w:rsidRDefault="00112E8A" w:rsidP="00112E8A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112E8A">
              <w:rPr>
                <w:rFonts w:cs="Arial"/>
                <w:b/>
                <w:lang w:val="en-GB"/>
              </w:rPr>
              <w:t>Review manager</w:t>
            </w:r>
          </w:p>
          <w:p w:rsidR="00112E8A" w:rsidRPr="00112E8A" w:rsidRDefault="00112E8A" w:rsidP="00112E8A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112E8A">
              <w:rPr>
                <w:rFonts w:cs="Arial"/>
                <w:b/>
                <w:lang w:val="en-GB"/>
              </w:rPr>
              <w:t>(x)</w:t>
            </w:r>
          </w:p>
        </w:tc>
      </w:tr>
      <w:tr w:rsidR="00112E8A" w:rsidRPr="007454FE" w:rsidTr="00112E8A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12E8A" w:rsidRPr="00926E3E" w:rsidRDefault="00112E8A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E8A" w:rsidRPr="00926E3E" w:rsidRDefault="00112E8A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12E8A" w:rsidRPr="00926E3E" w:rsidRDefault="00112E8A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112E8A" w:rsidRPr="007454FE" w:rsidTr="00112E8A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12E8A" w:rsidRDefault="00112E8A" w:rsidP="00F96305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HW Architect: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112E8A" w:rsidRPr="007454FE" w:rsidTr="00112E8A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12E8A" w:rsidRDefault="00112E8A" w:rsidP="00F96305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Architect: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112E8A" w:rsidRPr="007454FE" w:rsidTr="00112E8A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Default="00112E8A" w:rsidP="00F96305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2E8A" w:rsidRPr="007454FE" w:rsidRDefault="00112E8A" w:rsidP="00090AC4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112E8A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112E8A" w:rsidRPr="007454FE" w:rsidTr="00112E8A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112E8A" w:rsidRPr="007454FE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12E8A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112E8A" w:rsidRPr="002C0DCF" w:rsidRDefault="00112E8A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</w:tc>
      </w:tr>
      <w:tr w:rsidR="00112E8A" w:rsidRPr="007454FE" w:rsidTr="00112E8A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76DA2" w:rsidRDefault="00112E8A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776DA2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112E8A" w:rsidRPr="007454FE" w:rsidTr="00112E8A">
        <w:trPr>
          <w:cantSplit/>
          <w:trHeight w:val="391"/>
        </w:trPr>
        <w:tc>
          <w:tcPr>
            <w:tcW w:w="15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Performed on:</w:t>
            </w:r>
          </w:p>
        </w:tc>
        <w:tc>
          <w:tcPr>
            <w:tcW w:w="8201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12E8A" w:rsidRPr="007454FE" w:rsidTr="00112E8A">
        <w:trPr>
          <w:cantSplit/>
          <w:trHeight w:val="391"/>
        </w:trPr>
        <w:tc>
          <w:tcPr>
            <w:tcW w:w="15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t>Doc. name:</w:t>
            </w:r>
          </w:p>
        </w:tc>
        <w:tc>
          <w:tcPr>
            <w:tcW w:w="8201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12E8A" w:rsidRPr="007454FE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112E8A" w:rsidRDefault="00112E8A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112E8A" w:rsidRPr="002C0DCF" w:rsidRDefault="00112E8A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112E8A" w:rsidRPr="007454FE" w:rsidTr="00433BCA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7454FE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112E8A" w:rsidRPr="007454FE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12E8A" w:rsidRPr="007454FE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7454FE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12E8A" w:rsidRPr="007454FE" w:rsidRDefault="00112E8A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433BCA" w:rsidRDefault="00433BCA" w:rsidP="00BC7A2B">
      <w:pPr>
        <w:rPr>
          <w:rFonts w:eastAsia="맑은 고딕" w:cs="Arial"/>
          <w:lang w:eastAsia="ko-KR"/>
        </w:rPr>
      </w:pPr>
    </w:p>
    <w:p w:rsidR="00433BCA" w:rsidRDefault="00433BCA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0"/>
        <w:gridCol w:w="506"/>
        <w:gridCol w:w="506"/>
        <w:gridCol w:w="3969"/>
      </w:tblGrid>
      <w:tr w:rsidR="00433BCA" w:rsidRPr="007454FE" w:rsidTr="00433BCA">
        <w:trPr>
          <w:cantSplit/>
          <w:tblHeader/>
        </w:trPr>
        <w:tc>
          <w:tcPr>
            <w:tcW w:w="4700" w:type="dxa"/>
            <w:vMerge w:val="restart"/>
            <w:shd w:val="clear" w:color="auto" w:fill="D9D9D9" w:themeFill="background1" w:themeFillShade="D9"/>
            <w:vAlign w:val="center"/>
          </w:tcPr>
          <w:p w:rsidR="00433BCA" w:rsidRPr="00433BCA" w:rsidRDefault="00433BCA" w:rsidP="00433BCA">
            <w:pPr>
              <w:pStyle w:val="TabellenText"/>
              <w:jc w:val="center"/>
              <w:rPr>
                <w:rFonts w:eastAsia="맑은 고딕" w:cs="Arial"/>
                <w:b/>
                <w:sz w:val="16"/>
                <w:lang w:val="en-GB" w:eastAsia="ko-KR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lastRenderedPageBreak/>
              <w:t>Checklist '</w:t>
            </w:r>
            <w:r w:rsidRPr="007454FE">
              <w:rPr>
                <w:rFonts w:cs="Arial"/>
              </w:rPr>
              <w:t xml:space="preserve"> </w:t>
            </w:r>
            <w:r w:rsidRPr="007454FE">
              <w:rPr>
                <w:rFonts w:cs="Arial"/>
                <w:b/>
                <w:sz w:val="24"/>
                <w:lang w:val="en-GB"/>
              </w:rPr>
              <w:t>Review Meeting'</w:t>
            </w:r>
          </w:p>
        </w:tc>
        <w:tc>
          <w:tcPr>
            <w:tcW w:w="1012" w:type="dxa"/>
            <w:gridSpan w:val="2"/>
            <w:shd w:val="clear" w:color="auto" w:fill="D9D9D9" w:themeFill="background1" w:themeFillShade="D9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3969" w:type="dxa"/>
            <w:vMerge w:val="restart"/>
            <w:shd w:val="clear" w:color="auto" w:fill="D9D9D9" w:themeFill="background1" w:themeFillShade="D9"/>
            <w:vAlign w:val="center"/>
          </w:tcPr>
          <w:p w:rsidR="00433BCA" w:rsidRPr="007454FE" w:rsidRDefault="00433BCA" w:rsidP="00437574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en-GB"/>
              </w:rPr>
            </w:pPr>
            <w:r w:rsidRPr="007454FE">
              <w:rPr>
                <w:rFonts w:cs="Arial"/>
                <w:b/>
                <w:sz w:val="24"/>
                <w:lang w:val="en-GB"/>
              </w:rPr>
              <w:t>Action/comments</w:t>
            </w:r>
          </w:p>
        </w:tc>
      </w:tr>
      <w:tr w:rsidR="00433BCA" w:rsidRPr="007454FE" w:rsidTr="007240E5">
        <w:trPr>
          <w:cantSplit/>
          <w:tblHeader/>
        </w:trPr>
        <w:tc>
          <w:tcPr>
            <w:tcW w:w="4700" w:type="dxa"/>
            <w:vMerge/>
            <w:shd w:val="clear" w:color="auto" w:fill="D9D9D9" w:themeFill="background1" w:themeFillShade="D9"/>
          </w:tcPr>
          <w:p w:rsidR="00433BCA" w:rsidRPr="007454FE" w:rsidRDefault="00433BCA" w:rsidP="00437574">
            <w:pPr>
              <w:pStyle w:val="TabellenText"/>
              <w:rPr>
                <w:rFonts w:cs="Arial"/>
                <w:b/>
                <w:sz w:val="24"/>
                <w:lang w:val="en-GB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06" w:type="dxa"/>
            <w:shd w:val="clear" w:color="auto" w:fill="D9D9D9" w:themeFill="background1" w:themeFillShade="D9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7454FE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969" w:type="dxa"/>
            <w:vMerge/>
          </w:tcPr>
          <w:p w:rsidR="00433BCA" w:rsidRPr="007454FE" w:rsidRDefault="00433BCA" w:rsidP="00437574">
            <w:pPr>
              <w:pStyle w:val="TabellenText"/>
              <w:ind w:left="0"/>
              <w:jc w:val="center"/>
              <w:rPr>
                <w:rFonts w:cs="Arial"/>
                <w:b/>
                <w:sz w:val="18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MHE Procedures, standards, etc. (as specified in the project manual) applied?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7240E5" w:rsidRPr="007240E5" w:rsidRDefault="007240E5" w:rsidP="007240E5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7240E5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433BCA" w:rsidRPr="00AF55E1" w:rsidRDefault="007240E5" w:rsidP="007240E5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  <w:r w:rsidRPr="007240E5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="00222916" w:rsidRPr="00222916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7240E5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Does a description exist which measures are to be used to meet reliability requirements?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system architecture specification based on the current MHE form 8303?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Are all chapters of the MHE form 8303 described?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Have no chapters of the MHE form 8303 been deleted, but if not applicable been marked?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Does a description exist which measures are to be used to meet reliability requirements?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 special requirements on the safety of certain functions exist? (Check:External watchdog, power supply, reset strategy, safestate, reference voltage as cause for common cause failures for analog inputs.)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Does a description exist which measures are to be used to meet safety requirements?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 incomplete sections of the specification exist and are they marked as such?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Have cross-references been implemented completely and unambiguously?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a list of abbreviations available? Does it contain all abbreviations used?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 change documentation up-to-</w:t>
            </w:r>
            <w:proofErr w:type="gramStart"/>
            <w:r>
              <w:rPr>
                <w:lang w:val="en-GB"/>
              </w:rPr>
              <w:t>date ?</w:t>
            </w:r>
            <w:proofErr w:type="gramEnd"/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Were all variants or device varieties taken into account?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Have all key elements of the system and their interfaces been illustrated by a block diagram, for example?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Does the appendix contain all documents not unmistakably identified?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 xml:space="preserve">Are those entries automatically produced (e.g. table of contents, </w:t>
            </w:r>
            <w:proofErr w:type="gramStart"/>
            <w:r>
              <w:rPr>
                <w:lang w:val="en-GB"/>
              </w:rPr>
              <w:t>fields, ...)</w:t>
            </w:r>
            <w:proofErr w:type="gramEnd"/>
            <w:r>
              <w:rPr>
                <w:lang w:val="en-GB"/>
              </w:rPr>
              <w:t>correctly set?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Were all figures positioned in the right place?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Do the denominations in the figures comply with the names in the text?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there a special identification for safety functions and/or critical functions?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36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Were therefore specific requirements considered?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Is the special objective of the functions obvious, completed and clear? Was it described in total?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Has a block classification been performed for all blocks?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Are the correlating elements of the single functions also taken into account for description?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311F6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Does the specification contain all information required for successful hardware / software analysis and design?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lastRenderedPageBreak/>
              <w:t>Have limits / value ranges been specified?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5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Have processing speed and timings been specified and documented?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TabellenTex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Is it defined which interfaces will exist to external systems?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TabellenText"/>
              <w:ind w:left="46"/>
              <w:rPr>
                <w:lang w:val="en-GB"/>
              </w:rPr>
            </w:pPr>
            <w:r>
              <w:rPr>
                <w:lang w:val="en-GB"/>
              </w:rPr>
              <w:t>Are these interfaces unambiguously defined?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Are all interlinks to other variants clearly described?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TabellenText"/>
              <w:rPr>
                <w:lang w:val="en-GB"/>
              </w:rPr>
            </w:pPr>
            <w:r>
              <w:rPr>
                <w:lang w:val="en-GB"/>
              </w:rPr>
              <w:t>Do requirements remain which are not contained in the specification - neither in total nor in part?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Are system requirements allocated to the elements of the architecture?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Does the system architecture take the non-functional requirements into account?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Have verification criteria been developed?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Has a real time analysis been performed and successfully passed?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Does a block diagram of the system with the allocation of ASIL exist?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3BCA" w:rsidRPr="007454FE" w:rsidTr="00433BCA">
        <w:trPr>
          <w:cantSplit/>
          <w:trHeight w:val="284"/>
        </w:trPr>
        <w:tc>
          <w:tcPr>
            <w:tcW w:w="4700" w:type="dxa"/>
            <w:vAlign w:val="center"/>
          </w:tcPr>
          <w:p w:rsidR="00433BCA" w:rsidRDefault="00433BCA" w:rsidP="00E91E8F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If using DOORS: Are all relevant attributes set?</w:t>
            </w: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6" w:type="dxa"/>
            <w:vAlign w:val="center"/>
          </w:tcPr>
          <w:p w:rsidR="00433BCA" w:rsidRPr="007454FE" w:rsidRDefault="00433BCA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969" w:type="dxa"/>
          </w:tcPr>
          <w:p w:rsidR="00433BCA" w:rsidRPr="007454FE" w:rsidRDefault="00433BCA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673390" w:rsidRDefault="00673390" w:rsidP="00BC7A2B">
      <w:pPr>
        <w:rPr>
          <w:rFonts w:eastAsia="맑은 고딕" w:cs="Arial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rFonts w:eastAsia="맑은 고딕"/>
          <w:lang w:val="en-GB" w:eastAsia="ko-KR"/>
        </w:rPr>
      </w:pPr>
    </w:p>
    <w:p w:rsidR="00673390" w:rsidRDefault="00673390" w:rsidP="00673390">
      <w:pPr>
        <w:rPr>
          <w:lang w:val="en-GB" w:eastAsia="ko-KR"/>
        </w:rPr>
      </w:pPr>
      <w:r>
        <w:rPr>
          <w:lang w:val="en-GB" w:eastAsia="ko-KR"/>
        </w:rPr>
        <w:br w:type="page"/>
      </w:r>
    </w:p>
    <w:p w:rsidR="00673390" w:rsidRDefault="00673390" w:rsidP="00BC7A2B">
      <w:pPr>
        <w:rPr>
          <w:rFonts w:eastAsia="맑은 고딕" w:cs="Arial"/>
          <w:lang w:val="en-GB" w:eastAsia="ko-KR"/>
        </w:rPr>
        <w:sectPr w:rsidR="00673390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89183B" w:rsidTr="007240E5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E4425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89183B" w:rsidTr="007240E5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89183B" w:rsidRPr="007240E5" w:rsidRDefault="007240E5" w:rsidP="00CC5E62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7240E5" w:rsidRDefault="0089183B" w:rsidP="007240E5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E4425C">
              <w:rPr>
                <w:rFonts w:cs="Arial"/>
                <w:b/>
                <w:lang w:val="fr-FR"/>
              </w:rPr>
              <w:t>Page/</w:t>
            </w:r>
          </w:p>
          <w:p w:rsidR="0089183B" w:rsidRPr="00E4425C" w:rsidRDefault="0089183B" w:rsidP="007240E5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89183B" w:rsidRPr="00E4425C" w:rsidRDefault="007240E5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Safety</w:t>
            </w:r>
          </w:p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Action</w:t>
            </w:r>
          </w:p>
        </w:tc>
      </w:tr>
      <w:tr w:rsidR="0089183B" w:rsidTr="007240E5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89183B" w:rsidRPr="00E4425C" w:rsidRDefault="007240E5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Done</w:t>
            </w:r>
          </w:p>
          <w:p w:rsidR="0089183B" w:rsidRPr="00E4425C" w:rsidRDefault="0089183B" w:rsidP="00CC5E62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E4425C">
              <w:rPr>
                <w:rFonts w:cs="Arial"/>
                <w:b/>
                <w:lang w:val="en-GB"/>
              </w:rPr>
              <w:t>(</w:t>
            </w:r>
            <w:r w:rsidRPr="00E4425C">
              <w:rPr>
                <w:rFonts w:cs="Arial"/>
                <w:b/>
              </w:rPr>
              <w:sym w:font="Wingdings 2" w:char="0050"/>
            </w:r>
            <w:r w:rsidRPr="00E4425C">
              <w:rPr>
                <w:rFonts w:cs="Arial"/>
                <w:b/>
                <w:lang w:val="en-GB"/>
              </w:rPr>
              <w:t>)</w:t>
            </w: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7240E5" w:rsidRPr="00DF61AF" w:rsidRDefault="007240E5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7240E5" w:rsidRPr="00DF61AF" w:rsidRDefault="007240E5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7240E5" w:rsidRPr="00DF61AF" w:rsidRDefault="007240E5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7240E5" w:rsidRPr="00AD27F6" w:rsidRDefault="007240E5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240E5" w:rsidTr="007240E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240E5" w:rsidRPr="00E4425C" w:rsidRDefault="007240E5" w:rsidP="00CC5E62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240E5" w:rsidRPr="00E4425C" w:rsidRDefault="007240E5" w:rsidP="00CC5E62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7454FE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7454FE" w:rsidSect="00673390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9E39C0" w:rsidP="00673390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8332</w:t>
    </w:r>
    <w:r w:rsidR="00112E8A">
      <w:rPr>
        <w:rFonts w:eastAsia="맑은 고딕" w:hint="eastAsia"/>
        <w:sz w:val="16"/>
        <w:szCs w:val="12"/>
        <w:lang w:eastAsia="ko-KR"/>
      </w:rPr>
      <w:t xml:space="preserve"> </w:t>
    </w:r>
    <w:r w:rsidR="003E6570">
      <w:rPr>
        <w:rFonts w:eastAsia="맑은 고딕" w:hint="eastAsia"/>
        <w:sz w:val="16"/>
        <w:szCs w:val="12"/>
        <w:lang w:eastAsia="ko-KR"/>
      </w:rPr>
      <w:t xml:space="preserve">Review Checklist </w:t>
    </w:r>
    <w:r w:rsidR="00112E8A">
      <w:rPr>
        <w:rFonts w:eastAsia="맑은 고딕" w:hint="eastAsia"/>
        <w:sz w:val="16"/>
        <w:szCs w:val="12"/>
        <w:lang w:eastAsia="ko-KR"/>
      </w:rPr>
      <w:t>System Architecture Specification (Template v1.</w:t>
    </w:r>
    <w:r w:rsidR="007A6987">
      <w:rPr>
        <w:rFonts w:eastAsia="맑은 고딕" w:hint="eastAsia"/>
        <w:sz w:val="16"/>
        <w:szCs w:val="12"/>
        <w:lang w:eastAsia="ko-KR"/>
      </w:rPr>
      <w:t>0</w:t>
    </w:r>
    <w:r w:rsidR="00112E8A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</w:r>
    <w:r w:rsidR="003E6570">
      <w:rPr>
        <w:rFonts w:eastAsia="맑은 고딕" w:hint="eastAsia"/>
        <w:sz w:val="16"/>
        <w:szCs w:val="12"/>
        <w:lang w:eastAsia="ko-KR"/>
      </w:rPr>
      <w:t xml:space="preserve"> 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135A7C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135A7C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112E8A" w:rsidRPr="00112E8A" w:rsidTr="00AF297B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112E8A" w:rsidRPr="00112E8A" w:rsidRDefault="00112E8A" w:rsidP="00BC7A2B">
          <w:pPr>
            <w:jc w:val="center"/>
            <w:rPr>
              <w:rFonts w:cs="Arial"/>
            </w:rPr>
          </w:pPr>
          <w:r w:rsidRPr="00112E8A">
            <w:rPr>
              <w:rFonts w:eastAsia="굴림체" w:cs="Arial"/>
              <w:noProof/>
              <w:lang w:eastAsia="ko-KR"/>
            </w:rPr>
            <w:drawing>
              <wp:inline distT="0" distB="0" distL="0" distR="0" wp14:anchorId="74A13723" wp14:editId="67CD205D">
                <wp:extent cx="971550" cy="266700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112E8A" w:rsidRPr="00112E8A" w:rsidRDefault="00112E8A" w:rsidP="007131BA">
          <w:pPr>
            <w:jc w:val="center"/>
            <w:rPr>
              <w:rFonts w:eastAsia="맑은 고딕" w:cs="Arial"/>
              <w:b/>
              <w:sz w:val="32"/>
              <w:lang w:eastAsia="ko-KR"/>
            </w:rPr>
          </w:pPr>
          <w:r w:rsidRPr="00112E8A">
            <w:rPr>
              <w:rFonts w:eastAsia="맑은 고딕" w:cs="Arial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112E8A" w:rsidRPr="00112E8A" w:rsidRDefault="00112E8A" w:rsidP="00352AF7">
          <w:pPr>
            <w:tabs>
              <w:tab w:val="left" w:pos="893"/>
            </w:tabs>
            <w:rPr>
              <w:rFonts w:eastAsia="맑은 고딕" w:cs="Arial"/>
              <w:sz w:val="18"/>
              <w:lang w:eastAsia="ko-KR"/>
            </w:rPr>
          </w:pPr>
          <w:r w:rsidRPr="00112E8A">
            <w:rPr>
              <w:rFonts w:cs="Arial"/>
              <w:sz w:val="18"/>
            </w:rPr>
            <w:t xml:space="preserve">Date: </w:t>
          </w:r>
          <w:r w:rsidRPr="00112E8A">
            <w:rPr>
              <w:rFonts w:cs="Arial"/>
              <w:sz w:val="18"/>
            </w:rPr>
            <w:tab/>
          </w:r>
          <w:proofErr w:type="spellStart"/>
          <w:r w:rsidRPr="00112E8A">
            <w:rPr>
              <w:rFonts w:eastAsia="바탕" w:cs="Arial"/>
              <w:sz w:val="18"/>
              <w:lang w:eastAsia="ko-KR"/>
            </w:rPr>
            <w:t>yyyy</w:t>
          </w:r>
          <w:proofErr w:type="spellEnd"/>
          <w:r w:rsidRPr="00112E8A">
            <w:rPr>
              <w:rFonts w:eastAsia="바탕" w:cs="Arial"/>
              <w:sz w:val="18"/>
              <w:lang w:eastAsia="ko-KR"/>
            </w:rPr>
            <w:t>-mm-</w:t>
          </w:r>
          <w:proofErr w:type="spellStart"/>
          <w:r w:rsidRPr="00112E8A">
            <w:rPr>
              <w:rFonts w:eastAsia="바탕" w:cs="Arial"/>
              <w:sz w:val="18"/>
              <w:lang w:eastAsia="ko-KR"/>
            </w:rPr>
            <w:t>dd</w:t>
          </w:r>
          <w:proofErr w:type="spellEnd"/>
        </w:p>
      </w:tc>
    </w:tr>
    <w:tr w:rsidR="00CB65FC" w:rsidRPr="00112E8A" w:rsidTr="00673390">
      <w:trPr>
        <w:cantSplit/>
        <w:trHeight w:val="278"/>
        <w:jc w:val="center"/>
      </w:trPr>
      <w:tc>
        <w:tcPr>
          <w:tcW w:w="951" w:type="pct"/>
          <w:vMerge/>
        </w:tcPr>
        <w:p w:rsidR="00CB65FC" w:rsidRPr="00112E8A" w:rsidRDefault="00CB65FC" w:rsidP="00BE599B">
          <w:pPr>
            <w:rPr>
              <w:rFonts w:cs="Arial"/>
            </w:rPr>
          </w:pPr>
        </w:p>
      </w:tc>
      <w:tc>
        <w:tcPr>
          <w:tcW w:w="2730" w:type="pct"/>
          <w:vMerge w:val="restart"/>
          <w:vAlign w:val="center"/>
        </w:tcPr>
        <w:p w:rsidR="00CB65FC" w:rsidRPr="00112E8A" w:rsidRDefault="00017811" w:rsidP="00BE599B">
          <w:pPr>
            <w:jc w:val="center"/>
            <w:rPr>
              <w:rFonts w:eastAsia="맑은 고딕" w:cs="Arial"/>
              <w:lang w:eastAsia="ko-KR"/>
            </w:rPr>
          </w:pPr>
          <w:r w:rsidRPr="00112E8A">
            <w:rPr>
              <w:rFonts w:eastAsia="맑은 고딕" w:cs="Arial"/>
              <w:lang w:eastAsia="ko-KR"/>
            </w:rPr>
            <w:t xml:space="preserve">System </w:t>
          </w:r>
          <w:r w:rsidR="00311F6F" w:rsidRPr="00112E8A">
            <w:rPr>
              <w:rFonts w:eastAsia="맑은 고딕" w:cs="Arial"/>
              <w:lang w:eastAsia="ko-KR"/>
            </w:rPr>
            <w:t xml:space="preserve">Architecture </w:t>
          </w:r>
          <w:r w:rsidRPr="00112E8A">
            <w:rPr>
              <w:rFonts w:eastAsia="맑은 고딕" w:cs="Arial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112E8A" w:rsidRDefault="00112E8A" w:rsidP="00112E8A">
          <w:pPr>
            <w:tabs>
              <w:tab w:val="left" w:pos="892"/>
            </w:tabs>
            <w:rPr>
              <w:rFonts w:eastAsia="맑은 고딕" w:cs="Arial"/>
              <w:sz w:val="18"/>
              <w:lang w:eastAsia="ko-KR"/>
            </w:rPr>
          </w:pPr>
          <w:r>
            <w:rPr>
              <w:rFonts w:eastAsia="맑은 고딕" w:cs="Arial" w:hint="eastAsia"/>
              <w:sz w:val="18"/>
              <w:lang w:eastAsia="ko-KR"/>
            </w:rPr>
            <w:t>Ver</w:t>
          </w:r>
          <w:r w:rsidR="00CB65FC" w:rsidRPr="00112E8A">
            <w:rPr>
              <w:rFonts w:cs="Arial"/>
              <w:sz w:val="18"/>
            </w:rPr>
            <w:t>sion:</w:t>
          </w:r>
          <w:r w:rsidR="00CB65FC" w:rsidRPr="00112E8A">
            <w:rPr>
              <w:rFonts w:cs="Arial"/>
              <w:sz w:val="18"/>
            </w:rPr>
            <w:tab/>
          </w:r>
          <w:proofErr w:type="spellStart"/>
          <w:r>
            <w:rPr>
              <w:rFonts w:eastAsia="맑은 고딕" w:cs="Arial" w:hint="eastAsia"/>
              <w:sz w:val="18"/>
              <w:lang w:eastAsia="ko-KR"/>
            </w:rPr>
            <w:t>x</w:t>
          </w:r>
          <w:r>
            <w:rPr>
              <w:rFonts w:eastAsia="맑은 고딕" w:cs="Arial"/>
              <w:sz w:val="18"/>
              <w:lang w:eastAsia="ko-KR"/>
            </w:rPr>
            <w:t>.</w:t>
          </w:r>
          <w:r>
            <w:rPr>
              <w:rFonts w:eastAsia="맑은 고딕" w:cs="Arial" w:hint="eastAsia"/>
              <w:sz w:val="18"/>
              <w:lang w:eastAsia="ko-KR"/>
            </w:rPr>
            <w:t>x</w:t>
          </w:r>
          <w:proofErr w:type="spellEnd"/>
        </w:p>
      </w:tc>
    </w:tr>
    <w:tr w:rsidR="00CB65FC" w:rsidRPr="00112E8A" w:rsidTr="00673390">
      <w:trPr>
        <w:cantSplit/>
        <w:trHeight w:val="277"/>
        <w:jc w:val="center"/>
      </w:trPr>
      <w:tc>
        <w:tcPr>
          <w:tcW w:w="951" w:type="pct"/>
          <w:vMerge/>
        </w:tcPr>
        <w:p w:rsidR="00CB65FC" w:rsidRPr="00112E8A" w:rsidRDefault="00CB65FC" w:rsidP="00BE599B">
          <w:pPr>
            <w:rPr>
              <w:rFonts w:cs="Arial"/>
            </w:rPr>
          </w:pPr>
        </w:p>
      </w:tc>
      <w:tc>
        <w:tcPr>
          <w:tcW w:w="2730" w:type="pct"/>
          <w:vMerge/>
        </w:tcPr>
        <w:p w:rsidR="00CB65FC" w:rsidRPr="00112E8A" w:rsidRDefault="00CB65FC" w:rsidP="00BE599B">
          <w:pPr>
            <w:rPr>
              <w:rFonts w:cs="Arial"/>
            </w:rPr>
          </w:pPr>
        </w:p>
      </w:tc>
      <w:tc>
        <w:tcPr>
          <w:tcW w:w="1319" w:type="pct"/>
          <w:vAlign w:val="center"/>
        </w:tcPr>
        <w:p w:rsidR="00CB65FC" w:rsidRPr="00112E8A" w:rsidRDefault="00CB65FC" w:rsidP="00BE599B">
          <w:pPr>
            <w:tabs>
              <w:tab w:val="left" w:pos="892"/>
            </w:tabs>
            <w:rPr>
              <w:rFonts w:cs="Arial"/>
              <w:sz w:val="18"/>
            </w:rPr>
          </w:pPr>
          <w:r w:rsidRPr="00112E8A">
            <w:rPr>
              <w:rFonts w:cs="Arial"/>
              <w:sz w:val="18"/>
            </w:rPr>
            <w:t xml:space="preserve">Page: </w:t>
          </w:r>
          <w:r w:rsidRPr="00112E8A">
            <w:rPr>
              <w:rFonts w:cs="Arial"/>
              <w:sz w:val="18"/>
            </w:rPr>
            <w:tab/>
          </w:r>
          <w:r w:rsidRPr="00112E8A">
            <w:rPr>
              <w:rFonts w:cs="Arial"/>
              <w:sz w:val="18"/>
            </w:rPr>
            <w:fldChar w:fldCharType="begin"/>
          </w:r>
          <w:r w:rsidRPr="00112E8A">
            <w:rPr>
              <w:rFonts w:cs="Arial"/>
              <w:sz w:val="18"/>
            </w:rPr>
            <w:instrText xml:space="preserve"> PAGE </w:instrText>
          </w:r>
          <w:r w:rsidRPr="00112E8A">
            <w:rPr>
              <w:rFonts w:cs="Arial"/>
              <w:sz w:val="18"/>
            </w:rPr>
            <w:fldChar w:fldCharType="separate"/>
          </w:r>
          <w:r w:rsidR="00135A7C">
            <w:rPr>
              <w:rFonts w:cs="Arial"/>
              <w:noProof/>
              <w:sz w:val="18"/>
            </w:rPr>
            <w:t>2</w:t>
          </w:r>
          <w:r w:rsidRPr="00112E8A">
            <w:rPr>
              <w:rFonts w:cs="Arial"/>
              <w:sz w:val="18"/>
            </w:rPr>
            <w:fldChar w:fldCharType="end"/>
          </w:r>
          <w:r w:rsidRPr="00112E8A">
            <w:rPr>
              <w:rFonts w:cs="Arial"/>
              <w:sz w:val="18"/>
            </w:rPr>
            <w:t xml:space="preserve"> of </w:t>
          </w:r>
          <w:r w:rsidRPr="00112E8A">
            <w:rPr>
              <w:rFonts w:cs="Arial"/>
              <w:sz w:val="18"/>
            </w:rPr>
            <w:fldChar w:fldCharType="begin"/>
          </w:r>
          <w:r w:rsidRPr="00112E8A">
            <w:rPr>
              <w:rFonts w:cs="Arial"/>
              <w:sz w:val="18"/>
            </w:rPr>
            <w:instrText xml:space="preserve"> NUMPAGES \*Arabic </w:instrText>
          </w:r>
          <w:r w:rsidRPr="00112E8A">
            <w:rPr>
              <w:rFonts w:cs="Arial"/>
              <w:sz w:val="18"/>
            </w:rPr>
            <w:fldChar w:fldCharType="separate"/>
          </w:r>
          <w:r w:rsidR="00135A7C">
            <w:rPr>
              <w:rFonts w:cs="Arial"/>
              <w:noProof/>
              <w:sz w:val="18"/>
            </w:rPr>
            <w:t>4</w:t>
          </w:r>
          <w:r w:rsidRPr="00112E8A">
            <w:rPr>
              <w:rFonts w:cs="Arial"/>
              <w:noProof/>
              <w:sz w:val="18"/>
            </w:rPr>
            <w:fldChar w:fldCharType="end"/>
          </w:r>
        </w:p>
      </w:tc>
    </w:tr>
  </w:tbl>
  <w:p w:rsidR="003E574E" w:rsidRPr="00112E8A" w:rsidRDefault="003E574E" w:rsidP="00BE599B">
    <w:pPr>
      <w:pStyle w:val="a5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17811"/>
    <w:rsid w:val="000314A4"/>
    <w:rsid w:val="0003584A"/>
    <w:rsid w:val="0003678C"/>
    <w:rsid w:val="000453F1"/>
    <w:rsid w:val="0006115A"/>
    <w:rsid w:val="00061A06"/>
    <w:rsid w:val="00065BA6"/>
    <w:rsid w:val="000773CD"/>
    <w:rsid w:val="00080067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C7D6F"/>
    <w:rsid w:val="000E1771"/>
    <w:rsid w:val="000E7E10"/>
    <w:rsid w:val="000F605C"/>
    <w:rsid w:val="00107F06"/>
    <w:rsid w:val="00112E8A"/>
    <w:rsid w:val="00135A7C"/>
    <w:rsid w:val="001409A8"/>
    <w:rsid w:val="00194811"/>
    <w:rsid w:val="0019494A"/>
    <w:rsid w:val="001F104F"/>
    <w:rsid w:val="00222599"/>
    <w:rsid w:val="00222916"/>
    <w:rsid w:val="0022606F"/>
    <w:rsid w:val="00242EDE"/>
    <w:rsid w:val="00244FAF"/>
    <w:rsid w:val="002542BD"/>
    <w:rsid w:val="002554C0"/>
    <w:rsid w:val="00256CB3"/>
    <w:rsid w:val="002743BF"/>
    <w:rsid w:val="00285B56"/>
    <w:rsid w:val="002871F8"/>
    <w:rsid w:val="0029101D"/>
    <w:rsid w:val="00294FA9"/>
    <w:rsid w:val="002B1D3E"/>
    <w:rsid w:val="002C0DCF"/>
    <w:rsid w:val="002D59D0"/>
    <w:rsid w:val="002D7416"/>
    <w:rsid w:val="00311F6F"/>
    <w:rsid w:val="00352AF7"/>
    <w:rsid w:val="00376566"/>
    <w:rsid w:val="00387BCF"/>
    <w:rsid w:val="0039062A"/>
    <w:rsid w:val="003953F2"/>
    <w:rsid w:val="003A2F13"/>
    <w:rsid w:val="003A5D56"/>
    <w:rsid w:val="003C427C"/>
    <w:rsid w:val="003C4973"/>
    <w:rsid w:val="003C6B0E"/>
    <w:rsid w:val="003D5B8D"/>
    <w:rsid w:val="003D7E54"/>
    <w:rsid w:val="003E4881"/>
    <w:rsid w:val="003E574E"/>
    <w:rsid w:val="003E6570"/>
    <w:rsid w:val="003F1401"/>
    <w:rsid w:val="003F4587"/>
    <w:rsid w:val="003F60A6"/>
    <w:rsid w:val="0040497E"/>
    <w:rsid w:val="00412A69"/>
    <w:rsid w:val="00416DEC"/>
    <w:rsid w:val="00420E99"/>
    <w:rsid w:val="00432003"/>
    <w:rsid w:val="00433BCA"/>
    <w:rsid w:val="004341A7"/>
    <w:rsid w:val="00437D19"/>
    <w:rsid w:val="00442EAE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C459A"/>
    <w:rsid w:val="005D25B0"/>
    <w:rsid w:val="005D453D"/>
    <w:rsid w:val="005E313E"/>
    <w:rsid w:val="005F276A"/>
    <w:rsid w:val="005F29CD"/>
    <w:rsid w:val="006047EF"/>
    <w:rsid w:val="006505DD"/>
    <w:rsid w:val="00661D42"/>
    <w:rsid w:val="00673390"/>
    <w:rsid w:val="00675609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240E5"/>
    <w:rsid w:val="00736FE6"/>
    <w:rsid w:val="007454FE"/>
    <w:rsid w:val="007655A8"/>
    <w:rsid w:val="00774C85"/>
    <w:rsid w:val="00776DA2"/>
    <w:rsid w:val="00785486"/>
    <w:rsid w:val="007862F1"/>
    <w:rsid w:val="007921B4"/>
    <w:rsid w:val="0079472E"/>
    <w:rsid w:val="007A6987"/>
    <w:rsid w:val="007C1B01"/>
    <w:rsid w:val="007D0116"/>
    <w:rsid w:val="007E1B12"/>
    <w:rsid w:val="00823108"/>
    <w:rsid w:val="0083283D"/>
    <w:rsid w:val="008345C7"/>
    <w:rsid w:val="00837DFE"/>
    <w:rsid w:val="008424F6"/>
    <w:rsid w:val="008426AD"/>
    <w:rsid w:val="00854B7F"/>
    <w:rsid w:val="008609D7"/>
    <w:rsid w:val="00870631"/>
    <w:rsid w:val="008836B8"/>
    <w:rsid w:val="00885504"/>
    <w:rsid w:val="00886F42"/>
    <w:rsid w:val="00891080"/>
    <w:rsid w:val="0089132B"/>
    <w:rsid w:val="0089183B"/>
    <w:rsid w:val="0089700F"/>
    <w:rsid w:val="008A337B"/>
    <w:rsid w:val="008B198E"/>
    <w:rsid w:val="008B43BC"/>
    <w:rsid w:val="008B7833"/>
    <w:rsid w:val="008C0CD0"/>
    <w:rsid w:val="008D2F49"/>
    <w:rsid w:val="008E2A4E"/>
    <w:rsid w:val="008E6246"/>
    <w:rsid w:val="008F6C67"/>
    <w:rsid w:val="009012D2"/>
    <w:rsid w:val="0090623E"/>
    <w:rsid w:val="00914648"/>
    <w:rsid w:val="00926D12"/>
    <w:rsid w:val="009408D7"/>
    <w:rsid w:val="00941C14"/>
    <w:rsid w:val="00953330"/>
    <w:rsid w:val="009669C0"/>
    <w:rsid w:val="00986465"/>
    <w:rsid w:val="009B2BFE"/>
    <w:rsid w:val="009B4D5F"/>
    <w:rsid w:val="009B7B35"/>
    <w:rsid w:val="009D3036"/>
    <w:rsid w:val="009E3471"/>
    <w:rsid w:val="009E39C0"/>
    <w:rsid w:val="00A15440"/>
    <w:rsid w:val="00A1625F"/>
    <w:rsid w:val="00A26035"/>
    <w:rsid w:val="00A2708F"/>
    <w:rsid w:val="00A322B5"/>
    <w:rsid w:val="00A371AD"/>
    <w:rsid w:val="00A3742D"/>
    <w:rsid w:val="00A37E0C"/>
    <w:rsid w:val="00A47FF9"/>
    <w:rsid w:val="00A56EEB"/>
    <w:rsid w:val="00A65BC9"/>
    <w:rsid w:val="00A83686"/>
    <w:rsid w:val="00AB7878"/>
    <w:rsid w:val="00AC18BE"/>
    <w:rsid w:val="00AC52E0"/>
    <w:rsid w:val="00AE223B"/>
    <w:rsid w:val="00AF0035"/>
    <w:rsid w:val="00AF1A6B"/>
    <w:rsid w:val="00AF55E1"/>
    <w:rsid w:val="00B224B3"/>
    <w:rsid w:val="00B30987"/>
    <w:rsid w:val="00B32DED"/>
    <w:rsid w:val="00B40A37"/>
    <w:rsid w:val="00B41FA0"/>
    <w:rsid w:val="00B45A37"/>
    <w:rsid w:val="00B61F15"/>
    <w:rsid w:val="00B8550B"/>
    <w:rsid w:val="00B95A21"/>
    <w:rsid w:val="00B95C0B"/>
    <w:rsid w:val="00BB1605"/>
    <w:rsid w:val="00BB65C4"/>
    <w:rsid w:val="00BC166D"/>
    <w:rsid w:val="00BC7A2B"/>
    <w:rsid w:val="00BD1D88"/>
    <w:rsid w:val="00BE599B"/>
    <w:rsid w:val="00C005E4"/>
    <w:rsid w:val="00C02126"/>
    <w:rsid w:val="00C04343"/>
    <w:rsid w:val="00C162A6"/>
    <w:rsid w:val="00C34FE5"/>
    <w:rsid w:val="00C42014"/>
    <w:rsid w:val="00C71512"/>
    <w:rsid w:val="00C927E9"/>
    <w:rsid w:val="00CB2734"/>
    <w:rsid w:val="00CB65FC"/>
    <w:rsid w:val="00CC18BA"/>
    <w:rsid w:val="00CE1C5E"/>
    <w:rsid w:val="00CE3281"/>
    <w:rsid w:val="00D328EF"/>
    <w:rsid w:val="00D459FB"/>
    <w:rsid w:val="00D4637A"/>
    <w:rsid w:val="00D46BA0"/>
    <w:rsid w:val="00D72778"/>
    <w:rsid w:val="00D74096"/>
    <w:rsid w:val="00D746F0"/>
    <w:rsid w:val="00D9254A"/>
    <w:rsid w:val="00D93E9D"/>
    <w:rsid w:val="00DA4F19"/>
    <w:rsid w:val="00DC21FC"/>
    <w:rsid w:val="00DE61B1"/>
    <w:rsid w:val="00DF7B45"/>
    <w:rsid w:val="00E02D6B"/>
    <w:rsid w:val="00E02F84"/>
    <w:rsid w:val="00E223EA"/>
    <w:rsid w:val="00E471D9"/>
    <w:rsid w:val="00E5045E"/>
    <w:rsid w:val="00E741C6"/>
    <w:rsid w:val="00E83FBA"/>
    <w:rsid w:val="00E85B38"/>
    <w:rsid w:val="00E908DC"/>
    <w:rsid w:val="00E91E8F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4A9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C253B"/>
    <w:rsid w:val="00FE570C"/>
    <w:rsid w:val="00FE671E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D7C3-4996-4CFC-A940-A4438D65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45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76</cp:revision>
  <cp:lastPrinted>2017-12-07T06:43:00Z</cp:lastPrinted>
  <dcterms:created xsi:type="dcterms:W3CDTF">2016-04-29T06:07:00Z</dcterms:created>
  <dcterms:modified xsi:type="dcterms:W3CDTF">2017-12-07T06:43:00Z</dcterms:modified>
</cp:coreProperties>
</file>