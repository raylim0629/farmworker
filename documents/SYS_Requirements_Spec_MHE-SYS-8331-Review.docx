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450"/>
        <w:gridCol w:w="213"/>
        <w:gridCol w:w="541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2F28B9" w:rsidRPr="007454FE" w:rsidTr="002F28B9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4A05FC" w:rsidRDefault="002F28B9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4A05FC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2F28B9" w:rsidRPr="00761FD8" w:rsidRDefault="002F28B9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2F28B9" w:rsidRPr="007454FE" w:rsidTr="002F28B9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7454FE" w:rsidRDefault="002F28B9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7454FE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2F28B9" w:rsidRPr="009A51FD" w:rsidRDefault="002F28B9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Default="002F28B9" w:rsidP="004A5E9C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>
              <w:rPr>
                <w:rFonts w:cs="Arial"/>
                <w:b/>
                <w:bCs/>
                <w:lang w:val="en-GB"/>
              </w:rPr>
              <w:t>Review</w:t>
            </w:r>
          </w:p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2F28B9" w:rsidRPr="007454FE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2F28B9" w:rsidRPr="004A05FC" w:rsidRDefault="002F28B9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2F28B9" w:rsidRPr="007454FE" w:rsidTr="00251FF9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7454FE" w:rsidRDefault="002F28B9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7454FE">
              <w:rPr>
                <w:rFonts w:cs="Arial"/>
                <w:b/>
                <w:bCs/>
              </w:rPr>
              <w:t>Object to be reviewed:</w:t>
            </w:r>
          </w:p>
        </w:tc>
      </w:tr>
      <w:tr w:rsidR="002F28B9" w:rsidRPr="007454FE" w:rsidTr="00251FF9">
        <w:trPr>
          <w:trHeight w:val="391"/>
        </w:trPr>
        <w:tc>
          <w:tcPr>
            <w:tcW w:w="1828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7454FE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881" w:type="dxa"/>
            <w:gridSpan w:val="14"/>
            <w:tcBorders>
              <w:bottom w:val="dashed" w:sz="4" w:space="0" w:color="auto"/>
            </w:tcBorders>
            <w:vAlign w:val="center"/>
          </w:tcPr>
          <w:p w:rsidR="002F28B9" w:rsidRPr="00B9723F" w:rsidRDefault="002F28B9" w:rsidP="006D64A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</w:t>
            </w:r>
            <w:r w:rsidR="006D64A7">
              <w:rPr>
                <w:rFonts w:eastAsia="맑은 고딕" w:cs="Arial" w:hint="eastAsia"/>
                <w:color w:val="00B050"/>
                <w:lang w:val="fr-FR" w:eastAsia="ko-KR"/>
              </w:rPr>
              <w:t>System</w:t>
            </w: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Requirements_</w:t>
            </w: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Specification</w:t>
            </w:r>
          </w:p>
        </w:tc>
      </w:tr>
      <w:tr w:rsidR="002F28B9" w:rsidRPr="007454FE" w:rsidTr="00251FF9">
        <w:trPr>
          <w:trHeight w:val="391"/>
        </w:trPr>
        <w:tc>
          <w:tcPr>
            <w:tcW w:w="1828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7454FE" w:rsidRDefault="00197764" w:rsidP="00197764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Version</w:t>
            </w:r>
            <w:r w:rsidR="002F28B9" w:rsidRPr="007454FE">
              <w:rPr>
                <w:rFonts w:cs="Arial"/>
                <w:lang w:val="fr-FR"/>
              </w:rPr>
              <w:t>:</w:t>
            </w:r>
          </w:p>
        </w:tc>
        <w:tc>
          <w:tcPr>
            <w:tcW w:w="7881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2F28B9" w:rsidRPr="00B9723F" w:rsidRDefault="002F28B9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2F28B9" w:rsidRPr="007454FE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F28B9" w:rsidRPr="004A05FC" w:rsidRDefault="002F28B9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2F28B9" w:rsidRPr="007454FE" w:rsidTr="002F28B9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2F28B9" w:rsidRDefault="002F28B9" w:rsidP="002F28B9">
            <w:pPr>
              <w:tabs>
                <w:tab w:val="left" w:pos="960"/>
              </w:tabs>
              <w:jc w:val="center"/>
              <w:rPr>
                <w:rFonts w:cs="Arial"/>
                <w:b/>
                <w:lang w:val="fr-FR"/>
              </w:rPr>
            </w:pPr>
            <w:r w:rsidRPr="002F28B9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2F28B9" w:rsidRDefault="002F28B9" w:rsidP="002F28B9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2F28B9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2F28B9" w:rsidRDefault="002F28B9" w:rsidP="002F28B9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2F28B9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2F28B9" w:rsidRDefault="002F28B9" w:rsidP="002F28B9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2F28B9">
              <w:rPr>
                <w:rFonts w:cs="Arial"/>
                <w:b/>
                <w:lang w:val="en-GB"/>
              </w:rPr>
              <w:t>Review manager</w:t>
            </w:r>
          </w:p>
          <w:p w:rsidR="002F28B9" w:rsidRPr="002F28B9" w:rsidRDefault="002F28B9" w:rsidP="002F28B9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2F28B9">
              <w:rPr>
                <w:rFonts w:cs="Arial"/>
                <w:b/>
                <w:lang w:val="en-GB"/>
              </w:rPr>
              <w:t>(x)</w:t>
            </w:r>
          </w:p>
        </w:tc>
      </w:tr>
      <w:tr w:rsidR="002F28B9" w:rsidRPr="007454FE" w:rsidTr="00A45897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2F28B9" w:rsidRPr="00926E3E" w:rsidRDefault="002F28B9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28B9" w:rsidRPr="00926E3E" w:rsidRDefault="002F28B9" w:rsidP="00470582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2F28B9" w:rsidRPr="00926E3E" w:rsidRDefault="002F28B9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2F28B9" w:rsidRPr="007454FE" w:rsidTr="00A45897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Project Manager: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F28B9" w:rsidRPr="007454FE" w:rsidTr="00A45897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Designer: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F28B9" w:rsidRPr="007454FE" w:rsidTr="00A45897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SW Project Manager:</w:t>
            </w:r>
          </w:p>
        </w:tc>
        <w:tc>
          <w:tcPr>
            <w:tcW w:w="350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F28B9" w:rsidRPr="007454FE" w:rsidTr="00A45897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HW Project Manager:</w:t>
            </w:r>
          </w:p>
        </w:tc>
        <w:tc>
          <w:tcPr>
            <w:tcW w:w="350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F28B9" w:rsidRPr="007454FE" w:rsidTr="00A45897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Test laboratory:</w:t>
            </w:r>
          </w:p>
        </w:tc>
        <w:tc>
          <w:tcPr>
            <w:tcW w:w="350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F28B9" w:rsidRPr="007454FE" w:rsidTr="00A45897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Quality Planning Officers:</w:t>
            </w:r>
          </w:p>
        </w:tc>
        <w:tc>
          <w:tcPr>
            <w:tcW w:w="350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F28B9" w:rsidRPr="007454FE" w:rsidTr="00A45897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Production planning engineer:</w:t>
            </w:r>
          </w:p>
        </w:tc>
        <w:tc>
          <w:tcPr>
            <w:tcW w:w="350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F28B9" w:rsidRPr="007454FE" w:rsidTr="00A45897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F28B9" w:rsidRPr="007454FE" w:rsidRDefault="002F28B9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F28B9" w:rsidRPr="007454FE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F28B9" w:rsidRPr="007454FE" w:rsidTr="00A45897">
        <w:trPr>
          <w:trHeight w:val="391"/>
        </w:trPr>
        <w:tc>
          <w:tcPr>
            <w:tcW w:w="7952" w:type="dxa"/>
            <w:gridSpan w:val="1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2F28B9" w:rsidRPr="007454FE" w:rsidTr="00A45897">
        <w:trPr>
          <w:cantSplit/>
          <w:trHeight w:val="391"/>
        </w:trPr>
        <w:tc>
          <w:tcPr>
            <w:tcW w:w="2369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.3pt;height:19.4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 id="_x0000_i1037" type="#_x0000_t75" style="width:117.1pt;height:26.9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 id="_x0000_i1039" type="#_x0000_t75" style="width:108.3pt;height:19.4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F28B9" w:rsidRPr="007454FE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F28B9" w:rsidRPr="007454FE" w:rsidRDefault="002F28B9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2F28B9" w:rsidRPr="007454FE" w:rsidTr="00A45897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4A05FC" w:rsidRDefault="002F28B9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4A05FC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2F28B9" w:rsidRPr="007454FE" w:rsidTr="00A45897">
        <w:trPr>
          <w:cantSplit/>
          <w:trHeight w:val="391"/>
        </w:trPr>
        <w:tc>
          <w:tcPr>
            <w:tcW w:w="161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Performed on:</w:t>
            </w:r>
          </w:p>
        </w:tc>
        <w:tc>
          <w:tcPr>
            <w:tcW w:w="8094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F28B9" w:rsidRPr="007454FE" w:rsidTr="00A45897">
        <w:trPr>
          <w:cantSplit/>
          <w:trHeight w:val="391"/>
        </w:trPr>
        <w:tc>
          <w:tcPr>
            <w:tcW w:w="161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Doc. name:</w:t>
            </w:r>
          </w:p>
        </w:tc>
        <w:tc>
          <w:tcPr>
            <w:tcW w:w="8094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F28B9" w:rsidRPr="007454FE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F28B9" w:rsidRPr="007454FE" w:rsidTr="00A45897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2F28B9" w:rsidRPr="007454FE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 id="_x0000_i1041" type="#_x0000_t75" style="width:316.8pt;height:31.3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F28B9" w:rsidRPr="007454FE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 id="_x0000_i1043" type="#_x0000_t75" style="width:325.55pt;height:31.3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2F28B9" w:rsidRPr="007454FE" w:rsidRDefault="002F28B9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004A95" w:rsidRPr="007454FE" w:rsidRDefault="00004A95" w:rsidP="00BC7A2B">
      <w:pPr>
        <w:rPr>
          <w:rFonts w:eastAsia="맑은 고딕" w:cs="Arial"/>
          <w:lang w:eastAsia="ko-KR"/>
        </w:rPr>
      </w:pP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703"/>
        <w:gridCol w:w="504"/>
        <w:gridCol w:w="505"/>
        <w:gridCol w:w="3969"/>
      </w:tblGrid>
      <w:tr w:rsidR="00ED07E4" w:rsidRPr="007454FE" w:rsidTr="00ED07E4">
        <w:trPr>
          <w:cantSplit/>
          <w:tblHeader/>
        </w:trPr>
        <w:tc>
          <w:tcPr>
            <w:tcW w:w="4703" w:type="dxa"/>
            <w:vMerge w:val="restart"/>
            <w:shd w:val="clear" w:color="auto" w:fill="D9D9D9" w:themeFill="background1" w:themeFillShade="D9"/>
            <w:vAlign w:val="center"/>
          </w:tcPr>
          <w:p w:rsidR="00ED07E4" w:rsidRPr="007454FE" w:rsidRDefault="00ED07E4" w:rsidP="00185709">
            <w:pPr>
              <w:pStyle w:val="TabellenText"/>
              <w:jc w:val="center"/>
              <w:rPr>
                <w:rFonts w:cs="Arial"/>
                <w:b/>
                <w:sz w:val="16"/>
                <w:lang w:val="en-GB"/>
              </w:rPr>
            </w:pPr>
            <w:r w:rsidRPr="007454FE">
              <w:rPr>
                <w:rFonts w:cs="Arial"/>
                <w:b/>
                <w:sz w:val="24"/>
                <w:lang w:val="en-GB"/>
              </w:rPr>
              <w:lastRenderedPageBreak/>
              <w:t>Checklist '</w:t>
            </w:r>
            <w:r w:rsidRPr="007454FE">
              <w:rPr>
                <w:rFonts w:cs="Arial"/>
              </w:rPr>
              <w:t xml:space="preserve"> </w:t>
            </w:r>
            <w:r w:rsidRPr="007454FE">
              <w:rPr>
                <w:rFonts w:cs="Arial"/>
                <w:b/>
                <w:sz w:val="24"/>
                <w:lang w:val="en-GB"/>
              </w:rPr>
              <w:t>Review Meeting'</w:t>
            </w:r>
          </w:p>
        </w:tc>
        <w:tc>
          <w:tcPr>
            <w:tcW w:w="1009" w:type="dxa"/>
            <w:gridSpan w:val="2"/>
            <w:shd w:val="clear" w:color="auto" w:fill="D9D9D9" w:themeFill="background1" w:themeFillShade="D9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7454FE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3969" w:type="dxa"/>
            <w:vMerge w:val="restart"/>
            <w:shd w:val="clear" w:color="auto" w:fill="D9D9D9" w:themeFill="background1" w:themeFillShade="D9"/>
            <w:vAlign w:val="center"/>
          </w:tcPr>
          <w:p w:rsidR="00ED07E4" w:rsidRPr="007454FE" w:rsidRDefault="00ED07E4" w:rsidP="00437574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en-GB"/>
              </w:rPr>
            </w:pPr>
            <w:r w:rsidRPr="007454FE">
              <w:rPr>
                <w:rFonts w:cs="Arial"/>
                <w:b/>
                <w:sz w:val="24"/>
                <w:lang w:val="en-GB"/>
              </w:rPr>
              <w:t>Action/comments</w:t>
            </w:r>
          </w:p>
        </w:tc>
      </w:tr>
      <w:tr w:rsidR="00ED07E4" w:rsidRPr="007454FE" w:rsidTr="00ED07E4">
        <w:trPr>
          <w:cantSplit/>
          <w:tblHeader/>
        </w:trPr>
        <w:tc>
          <w:tcPr>
            <w:tcW w:w="4703" w:type="dxa"/>
            <w:vMerge/>
          </w:tcPr>
          <w:p w:rsidR="00ED07E4" w:rsidRPr="007454FE" w:rsidRDefault="00ED07E4" w:rsidP="00437574">
            <w:pPr>
              <w:pStyle w:val="TabellenText"/>
              <w:rPr>
                <w:rFonts w:cs="Arial"/>
                <w:b/>
                <w:sz w:val="24"/>
                <w:lang w:val="en-GB"/>
              </w:rPr>
            </w:pPr>
          </w:p>
        </w:tc>
        <w:tc>
          <w:tcPr>
            <w:tcW w:w="504" w:type="dxa"/>
            <w:shd w:val="clear" w:color="auto" w:fill="D9D9D9" w:themeFill="background1" w:themeFillShade="D9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7454FE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05" w:type="dxa"/>
            <w:shd w:val="clear" w:color="auto" w:fill="D9D9D9" w:themeFill="background1" w:themeFillShade="D9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7454FE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969" w:type="dxa"/>
            <w:vMerge/>
          </w:tcPr>
          <w:p w:rsidR="00ED07E4" w:rsidRPr="007454FE" w:rsidRDefault="00ED07E4" w:rsidP="00437574">
            <w:pPr>
              <w:pStyle w:val="TabellenText"/>
              <w:ind w:left="0"/>
              <w:jc w:val="center"/>
              <w:rPr>
                <w:rFonts w:cs="Arial"/>
                <w:b/>
                <w:sz w:val="18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Did the customer provide requirement specifications or any similar specification?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B91A7B" w:rsidRPr="00B91A7B" w:rsidRDefault="00B91A7B" w:rsidP="00B91A7B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 w:rsidRPr="00B91A7B"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ED07E4" w:rsidRPr="007454FE" w:rsidRDefault="00B91A7B" w:rsidP="006C4E26">
            <w:pPr>
              <w:pStyle w:val="TabellenText"/>
              <w:ind w:left="0"/>
              <w:rPr>
                <w:rFonts w:cs="Arial"/>
                <w:lang w:val="en-GB"/>
              </w:rPr>
            </w:pPr>
            <w:r w:rsidRPr="00B91A7B">
              <w:rPr>
                <w:rFonts w:eastAsia="맑은 고딕" w:cs="Arial"/>
                <w:color w:val="00B050"/>
                <w:lang w:val="en-GB" w:eastAsia="ko-KR"/>
              </w:rPr>
              <w:t xml:space="preserve">If you have comment then you </w:t>
            </w:r>
            <w:r w:rsidR="00D63BCC" w:rsidRPr="00D63BCC">
              <w:rPr>
                <w:rFonts w:eastAsia="맑은 고딕" w:cs="Arial"/>
                <w:color w:val="00B050"/>
                <w:lang w:val="en-GB" w:eastAsia="ko-KR"/>
              </w:rPr>
              <w:t xml:space="preserve">should </w:t>
            </w:r>
            <w:r w:rsidRPr="00B91A7B">
              <w:rPr>
                <w:rFonts w:eastAsia="맑은 고딕" w:cs="Arial"/>
                <w:color w:val="00B050"/>
                <w:lang w:val="en-GB" w:eastAsia="ko-KR"/>
              </w:rPr>
              <w:t>leave comment at this.</w:t>
            </w: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 xml:space="preserve">Are all documents referenced from </w:t>
            </w:r>
            <w:proofErr w:type="spellStart"/>
            <w:r w:rsidRPr="007454FE">
              <w:rPr>
                <w:rFonts w:cs="Arial"/>
                <w:lang w:val="en-GB"/>
              </w:rPr>
              <w:t>SyRS</w:t>
            </w:r>
            <w:proofErr w:type="spellEnd"/>
            <w:r w:rsidRPr="007454FE">
              <w:rPr>
                <w:rFonts w:cs="Arial"/>
                <w:lang w:val="en-GB"/>
              </w:rPr>
              <w:t xml:space="preserve"> and </w:t>
            </w:r>
            <w:proofErr w:type="spellStart"/>
            <w:r w:rsidRPr="007454FE">
              <w:rPr>
                <w:rFonts w:cs="Arial"/>
                <w:lang w:val="en-GB"/>
              </w:rPr>
              <w:t>CuRS</w:t>
            </w:r>
            <w:proofErr w:type="spellEnd"/>
            <w:r w:rsidRPr="007454FE">
              <w:rPr>
                <w:rFonts w:cs="Arial"/>
                <w:lang w:val="en-GB"/>
              </w:rPr>
              <w:t xml:space="preserve"> available, known and accepted? 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 xml:space="preserve">Have cross-references from </w:t>
            </w:r>
            <w:proofErr w:type="spellStart"/>
            <w:r w:rsidRPr="007454FE">
              <w:rPr>
                <w:rFonts w:cs="Arial"/>
                <w:lang w:val="en-GB"/>
              </w:rPr>
              <w:t>SyRS</w:t>
            </w:r>
            <w:proofErr w:type="spellEnd"/>
            <w:r w:rsidRPr="007454FE">
              <w:rPr>
                <w:rFonts w:cs="Arial"/>
                <w:lang w:val="en-GB"/>
              </w:rPr>
              <w:t xml:space="preserve"> to accepted documents (customer or internal documents) been considered completely?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Are all internal stakeholders defined?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 xml:space="preserve">Have all internal stakeholders provided their requirements? 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 xml:space="preserve">Are they part of the </w:t>
            </w:r>
            <w:proofErr w:type="spellStart"/>
            <w:r w:rsidRPr="007454FE">
              <w:rPr>
                <w:rFonts w:cs="Arial"/>
                <w:lang w:val="en-GB"/>
              </w:rPr>
              <w:t>SyRS</w:t>
            </w:r>
            <w:proofErr w:type="spellEnd"/>
            <w:r w:rsidRPr="007454FE">
              <w:rPr>
                <w:rFonts w:cs="Arial"/>
                <w:lang w:val="en-GB"/>
              </w:rPr>
              <w:t>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 xml:space="preserve">Are requirements of internal stakeholders </w:t>
            </w:r>
            <w:proofErr w:type="gramStart"/>
            <w:r w:rsidRPr="007454FE">
              <w:rPr>
                <w:rFonts w:cs="Arial"/>
                <w:lang w:val="en-GB"/>
              </w:rPr>
              <w:t>be</w:t>
            </w:r>
            <w:proofErr w:type="gramEnd"/>
            <w:r w:rsidRPr="007454FE">
              <w:rPr>
                <w:rFonts w:cs="Arial"/>
                <w:lang w:val="en-GB"/>
              </w:rPr>
              <w:t xml:space="preserve"> checked for feasibility and acceptance? 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A</w:t>
            </w:r>
            <w:r>
              <w:rPr>
                <w:rFonts w:cs="Arial"/>
                <w:lang w:val="en-GB"/>
              </w:rPr>
              <w:t>re the functions completely sep</w:t>
            </w:r>
            <w:r>
              <w:rPr>
                <w:rFonts w:eastAsia="맑은 고딕" w:cs="Arial" w:hint="eastAsia"/>
                <w:lang w:val="en-GB" w:eastAsia="ko-KR"/>
              </w:rPr>
              <w:t>a</w:t>
            </w:r>
            <w:r w:rsidRPr="007454FE">
              <w:rPr>
                <w:rFonts w:cs="Arial"/>
                <w:lang w:val="en-GB"/>
              </w:rPr>
              <w:t>rated from each other?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 xml:space="preserve">Was the current </w:t>
            </w:r>
            <w:r>
              <w:rPr>
                <w:rFonts w:cs="Arial"/>
                <w:lang w:val="en-GB"/>
              </w:rPr>
              <w:t>MHE</w:t>
            </w:r>
            <w:r w:rsidRPr="007454FE">
              <w:rPr>
                <w:rFonts w:cs="Arial"/>
                <w:lang w:val="en-GB"/>
              </w:rPr>
              <w:t xml:space="preserve"> form 4300 taken as basis for the system requirement specifications?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 xml:space="preserve">Are all chapters of the </w:t>
            </w:r>
            <w:r>
              <w:rPr>
                <w:rFonts w:cs="Arial"/>
                <w:lang w:val="en-GB"/>
              </w:rPr>
              <w:t>MHE</w:t>
            </w:r>
            <w:r w:rsidRPr="007454FE">
              <w:rPr>
                <w:rFonts w:cs="Arial"/>
                <w:lang w:val="en-GB"/>
              </w:rPr>
              <w:t xml:space="preserve"> form 4300 filled up?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 xml:space="preserve">Were all chapters of the Form </w:t>
            </w:r>
            <w:r>
              <w:rPr>
                <w:rFonts w:cs="Arial"/>
                <w:lang w:val="en-GB"/>
              </w:rPr>
              <w:t>MHE</w:t>
            </w:r>
            <w:r w:rsidRPr="007454FE">
              <w:rPr>
                <w:rFonts w:cs="Arial"/>
                <w:lang w:val="en-GB"/>
              </w:rPr>
              <w:t xml:space="preserve"> not applicable marked accordingly and not deleted?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 xml:space="preserve">Are there incomplete parts in the specification? </w:t>
            </w:r>
          </w:p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Are incomplete parts marked accordingly?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Is a list of abbreviations and definitions available? Does it contain all abbreviations and definitions used?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Is the document change index up-to-date? (word only)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Have all functions (features) been prioritised by means of priority numbers (high-medium-low)?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Were all variants or device varieties taken into account?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 xml:space="preserve">Are all changes in the customer requirements considered in the corresponding system requirements? 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Are all functions (features) described comprehensible and completely?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Can all requirements be implemented?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36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</w:rPr>
            </w:pPr>
            <w:r w:rsidRPr="007454FE">
              <w:rPr>
                <w:rFonts w:cs="Arial"/>
              </w:rPr>
              <w:t>Are all requirements testable?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ind w:left="0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ind w:left="0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ind w:left="0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Does the specification contain all information required for successful realization?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Do requirements exist, which are not complete or not contained in the specification?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Are the acceptance criteria for function performance measurable or quantifiable?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lastRenderedPageBreak/>
              <w:t>Is there are a bilateral traceability and consistency between the customer requirements and the system requirements? If yes: Is every customer requirement satisfied by at least one system requirement?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ED07E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Is a source for any system requirement given which is not connected to a customer requirement?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Are interconnections with other functions (external systems) described?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Are limits and value ranges specified?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Have processing speed and timing requirements been specified and documented?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Have all operating conditions been described (normal operation, emergency run, sleep mode ...)?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If the customer didn't provide safety classification, has an own hazard analysis and risk assessment been conducted and documented?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Is a Safety Integrity Level (SIL/ASIL) defined?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Are the requirements concerning the safety relevant functions documented and identifiable?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strike/>
                <w:lang w:val="en-GB"/>
              </w:rPr>
            </w:pPr>
            <w:r w:rsidRPr="007454FE">
              <w:rPr>
                <w:rFonts w:cs="Arial"/>
                <w:lang w:val="en-GB"/>
              </w:rPr>
              <w:t>Are those entries automatically produced (e.g. table of contents, fields</w:t>
            </w:r>
            <w:proofErr w:type="gramStart"/>
            <w:r w:rsidRPr="007454FE">
              <w:rPr>
                <w:rFonts w:cs="Arial"/>
                <w:lang w:val="en-GB"/>
              </w:rPr>
              <w:t>,...</w:t>
            </w:r>
            <w:proofErr w:type="gramEnd"/>
            <w:r w:rsidRPr="007454FE">
              <w:rPr>
                <w:rFonts w:cs="Arial"/>
                <w:lang w:val="en-GB"/>
              </w:rPr>
              <w:t>) correctly set? (word document only)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Are all figures positioned in the right place?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Do the denominations in the figures comply with the names in the text?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Are reactions to faulty / implausible input signals provided?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Have error-handling procedures been defined?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Are there different levels concerning the reactions to faulty/implausible values (fault tolerance)?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Do internal HW and SW errors need to be detected and dealt with on the system level as well?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Are the reactions concerning the error handling on the system level clearly defined and accepted by the customer?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ED07E4" w:rsidRPr="007454FE" w:rsidTr="00ED07E4">
        <w:trPr>
          <w:cantSplit/>
          <w:trHeight w:val="284"/>
        </w:trPr>
        <w:tc>
          <w:tcPr>
            <w:tcW w:w="4703" w:type="dxa"/>
          </w:tcPr>
          <w:p w:rsidR="00ED07E4" w:rsidRPr="007454FE" w:rsidRDefault="00ED07E4" w:rsidP="00E02F84">
            <w:pPr>
              <w:jc w:val="left"/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Are the system requirements communicated to all relevant parties?</w:t>
            </w:r>
          </w:p>
        </w:tc>
        <w:tc>
          <w:tcPr>
            <w:tcW w:w="504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5" w:type="dxa"/>
            <w:vAlign w:val="center"/>
          </w:tcPr>
          <w:p w:rsidR="00ED07E4" w:rsidRPr="007454FE" w:rsidRDefault="00ED07E4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ED07E4" w:rsidRPr="007454FE" w:rsidRDefault="00ED07E4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</w:tbl>
    <w:p w:rsidR="002542BD" w:rsidRDefault="002542BD" w:rsidP="00BC7A2B">
      <w:pPr>
        <w:rPr>
          <w:rFonts w:eastAsia="맑은 고딕" w:cs="Arial"/>
          <w:lang w:val="en-GB" w:eastAsia="ko-KR"/>
        </w:rPr>
      </w:pPr>
    </w:p>
    <w:p w:rsidR="00D8778F" w:rsidRDefault="00D8778F" w:rsidP="00BC7A2B">
      <w:pPr>
        <w:rPr>
          <w:rFonts w:eastAsia="맑은 고딕" w:cs="Arial"/>
          <w:lang w:val="en-GB" w:eastAsia="ko-KR"/>
        </w:rPr>
      </w:pPr>
    </w:p>
    <w:p w:rsidR="00D8778F" w:rsidRDefault="00D8778F" w:rsidP="00BC7A2B">
      <w:pPr>
        <w:rPr>
          <w:rFonts w:eastAsia="맑은 고딕" w:cs="Arial"/>
          <w:lang w:val="en-GB" w:eastAsia="ko-KR"/>
        </w:rPr>
      </w:pPr>
    </w:p>
    <w:p w:rsidR="00D8778F" w:rsidRDefault="00D8778F">
      <w:pPr>
        <w:spacing w:after="200" w:line="276" w:lineRule="auto"/>
        <w:ind w:right="0"/>
        <w:jc w:val="left"/>
        <w:rPr>
          <w:rFonts w:eastAsia="맑은 고딕" w:cs="Arial"/>
          <w:lang w:val="en-GB" w:eastAsia="ko-KR"/>
        </w:rPr>
      </w:pPr>
      <w:r>
        <w:rPr>
          <w:rFonts w:eastAsia="맑은 고딕" w:cs="Arial"/>
          <w:lang w:val="en-GB" w:eastAsia="ko-KR"/>
        </w:rPr>
        <w:br w:type="page"/>
      </w:r>
    </w:p>
    <w:p w:rsidR="00D8778F" w:rsidRDefault="00D8778F" w:rsidP="00BC7A2B">
      <w:pPr>
        <w:rPr>
          <w:rFonts w:eastAsia="맑은 고딕" w:cs="Arial"/>
          <w:lang w:val="en-GB" w:eastAsia="ko-KR"/>
        </w:rPr>
        <w:sectPr w:rsidR="00D8778F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993"/>
        <w:gridCol w:w="5078"/>
        <w:gridCol w:w="496"/>
        <w:gridCol w:w="497"/>
        <w:gridCol w:w="3545"/>
        <w:gridCol w:w="1440"/>
        <w:gridCol w:w="1276"/>
        <w:gridCol w:w="843"/>
      </w:tblGrid>
      <w:tr w:rsidR="00F144FF" w:rsidTr="003D440D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F144FF" w:rsidRPr="00E4425C" w:rsidRDefault="00F144FF" w:rsidP="00CC5E62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F144FF" w:rsidRPr="00E4425C" w:rsidRDefault="00F144FF" w:rsidP="00CC5E62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BB2386">
              <w:rPr>
                <w:rFonts w:cs="Arial"/>
                <w:b/>
                <w:lang w:val="fr-FR"/>
              </w:rPr>
              <w:t>Complaint / fault</w:t>
            </w:r>
          </w:p>
        </w:tc>
      </w:tr>
      <w:tr w:rsidR="00F144FF" w:rsidTr="003D440D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F144FF" w:rsidRPr="00ED07E4" w:rsidRDefault="00ED07E4" w:rsidP="00CC5E62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993" w:type="dxa"/>
            <w:vMerge w:val="restart"/>
            <w:shd w:val="clear" w:color="auto" w:fill="D9D9D9" w:themeFill="background1" w:themeFillShade="D9"/>
            <w:vAlign w:val="center"/>
          </w:tcPr>
          <w:p w:rsidR="00ED07E4" w:rsidRDefault="00ED07E4" w:rsidP="00CC5E62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cs="Arial"/>
                <w:b/>
                <w:lang w:val="fr-FR"/>
              </w:rPr>
              <w:t>Page/</w:t>
            </w:r>
          </w:p>
          <w:p w:rsidR="00F144FF" w:rsidRPr="00E4425C" w:rsidRDefault="00F144FF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078" w:type="dxa"/>
            <w:vMerge w:val="restart"/>
            <w:shd w:val="clear" w:color="auto" w:fill="D9D9D9" w:themeFill="background1" w:themeFillShade="D9"/>
          </w:tcPr>
          <w:p w:rsidR="00F144FF" w:rsidRPr="00E4425C" w:rsidRDefault="00F144FF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F144FF" w:rsidRPr="00E4425C" w:rsidRDefault="00ED07E4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  <w:r w:rsidRPr="00E4425C">
              <w:rPr>
                <w:rFonts w:cs="Arial"/>
                <w:b/>
                <w:lang w:val="fr-FR"/>
              </w:rPr>
              <w:t xml:space="preserve"> 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F144FF" w:rsidRPr="00E4425C" w:rsidRDefault="00F144FF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fr-FR"/>
              </w:rPr>
              <w:t>Safety</w:t>
            </w:r>
          </w:p>
          <w:p w:rsidR="00F144FF" w:rsidRPr="00E4425C" w:rsidRDefault="00F144FF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F144FF" w:rsidRPr="00E4425C" w:rsidRDefault="00F144FF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Action</w:t>
            </w:r>
          </w:p>
        </w:tc>
      </w:tr>
      <w:tr w:rsidR="00F144FF" w:rsidTr="003D440D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F144FF" w:rsidRPr="00E4425C" w:rsidRDefault="00F144FF" w:rsidP="00CC5E62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993" w:type="dxa"/>
            <w:vMerge/>
            <w:shd w:val="clear" w:color="auto" w:fill="D9D9D9" w:themeFill="background1" w:themeFillShade="D9"/>
            <w:vAlign w:val="center"/>
          </w:tcPr>
          <w:p w:rsidR="00F144FF" w:rsidRPr="00E4425C" w:rsidRDefault="00F144FF" w:rsidP="00CC5E62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078" w:type="dxa"/>
            <w:vMerge/>
            <w:shd w:val="clear" w:color="auto" w:fill="D9D9D9" w:themeFill="background1" w:themeFillShade="D9"/>
            <w:vAlign w:val="center"/>
          </w:tcPr>
          <w:p w:rsidR="00F144FF" w:rsidRPr="00E4425C" w:rsidRDefault="00F144FF" w:rsidP="00CC5E62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F144FF" w:rsidRPr="00E4425C" w:rsidRDefault="00F144FF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F144FF" w:rsidRPr="00E4425C" w:rsidRDefault="00F144FF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F144FF" w:rsidRPr="00E4425C" w:rsidRDefault="00ED07E4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F144FF" w:rsidRPr="00E4425C" w:rsidRDefault="00F144FF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144FF" w:rsidRPr="00E4425C" w:rsidRDefault="00F144FF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F144FF" w:rsidRPr="00E4425C" w:rsidRDefault="00F144FF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Done</w:t>
            </w:r>
          </w:p>
          <w:p w:rsidR="00F144FF" w:rsidRPr="00E4425C" w:rsidRDefault="00F144FF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(</w:t>
            </w:r>
            <w:r w:rsidRPr="00E4425C">
              <w:rPr>
                <w:rFonts w:cs="Arial"/>
                <w:b/>
              </w:rPr>
              <w:sym w:font="Wingdings 2" w:char="0050"/>
            </w:r>
            <w:r w:rsidRPr="00E4425C">
              <w:rPr>
                <w:rFonts w:cs="Arial"/>
                <w:b/>
                <w:lang w:val="en-GB"/>
              </w:rPr>
              <w:t>)</w:t>
            </w: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DF61AF" w:rsidRDefault="00ED07E4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993" w:type="dxa"/>
            <w:vAlign w:val="center"/>
          </w:tcPr>
          <w:p w:rsidR="00ED07E4" w:rsidRPr="00DF61AF" w:rsidRDefault="00ED07E4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078" w:type="dxa"/>
          </w:tcPr>
          <w:p w:rsidR="00ED07E4" w:rsidRPr="00DF61AF" w:rsidRDefault="00ED07E4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ED07E4" w:rsidRPr="00DF61AF" w:rsidRDefault="00ED07E4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ED07E4" w:rsidRPr="00DF61AF" w:rsidRDefault="00ED07E4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ED07E4" w:rsidRPr="00DF61AF" w:rsidRDefault="00ED07E4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ED07E4" w:rsidRPr="00DF61AF" w:rsidRDefault="00ED07E4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ED07E4" w:rsidRPr="00DF61AF" w:rsidRDefault="00ED07E4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ED07E4" w:rsidRPr="00AD27F6" w:rsidRDefault="00ED07E4" w:rsidP="00470582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ED07E4" w:rsidTr="003D44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3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8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ED07E4" w:rsidRPr="00E4425C" w:rsidRDefault="00ED07E4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ED07E4" w:rsidRPr="00E4425C" w:rsidRDefault="00ED07E4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D8778F" w:rsidRPr="007454FE" w:rsidRDefault="00D8778F" w:rsidP="00F144FF">
      <w:pPr>
        <w:jc w:val="center"/>
        <w:rPr>
          <w:rFonts w:eastAsia="맑은 고딕" w:cs="Arial"/>
          <w:lang w:val="en-GB" w:eastAsia="ko-KR"/>
        </w:rPr>
      </w:pPr>
    </w:p>
    <w:sectPr w:rsidR="00D8778F" w:rsidRPr="007454FE" w:rsidSect="00D8778F">
      <w:pgSz w:w="16840" w:h="11907" w:orient="landscape" w:code="9"/>
      <w:pgMar w:top="1134" w:right="1985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9D4B7A" w:rsidP="00D8778F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8331</w:t>
    </w:r>
    <w:r w:rsidR="00787A5B">
      <w:rPr>
        <w:rFonts w:eastAsia="맑은 고딕" w:hint="eastAsia"/>
        <w:sz w:val="16"/>
        <w:szCs w:val="12"/>
        <w:lang w:eastAsia="ko-KR"/>
      </w:rPr>
      <w:t xml:space="preserve"> Review Checklist System Requirements Specification (Template v1.</w:t>
    </w:r>
    <w:r w:rsidR="00997F1F">
      <w:rPr>
        <w:rFonts w:eastAsia="맑은 고딕" w:hint="eastAsia"/>
        <w:sz w:val="16"/>
        <w:szCs w:val="12"/>
        <w:lang w:eastAsia="ko-KR"/>
      </w:rPr>
      <w:t>0</w:t>
    </w:r>
    <w:r w:rsidR="00787A5B">
      <w:rPr>
        <w:rFonts w:eastAsia="맑은 고딕" w:hint="eastAsia"/>
        <w:sz w:val="16"/>
        <w:szCs w:val="12"/>
        <w:lang w:eastAsia="ko-KR"/>
      </w:rPr>
      <w:t xml:space="preserve">)    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AE6B51">
      <w:rPr>
        <w:noProof/>
        <w:sz w:val="16"/>
        <w:szCs w:val="12"/>
      </w:rPr>
      <w:t>1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AE6B51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787A5B" w:rsidTr="005C182C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787A5B" w:rsidRDefault="00787A5B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4B00EDCE" wp14:editId="7DAFD38B">
                <wp:extent cx="971550" cy="2667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787A5B" w:rsidRPr="007131BA" w:rsidRDefault="00787A5B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787A5B" w:rsidRPr="00787A5B" w:rsidRDefault="00787A5B" w:rsidP="00787A5B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yyyy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D8778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017811" w:rsidP="00BE599B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>System Requirements Specification</w:t>
          </w:r>
        </w:p>
      </w:tc>
      <w:tc>
        <w:tcPr>
          <w:tcW w:w="1319" w:type="pct"/>
          <w:vAlign w:val="center"/>
        </w:tcPr>
        <w:p w:rsidR="00CB65FC" w:rsidRPr="00EB7901" w:rsidRDefault="00787A5B" w:rsidP="00005906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x.x</w:t>
          </w:r>
          <w:proofErr w:type="spellEnd"/>
        </w:p>
      </w:tc>
    </w:tr>
    <w:tr w:rsidR="00CB65FC" w:rsidTr="00D8778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AE6B51">
            <w:rPr>
              <w:noProof/>
              <w:sz w:val="18"/>
            </w:rPr>
            <w:t>1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AE6B51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17811"/>
    <w:rsid w:val="000314A4"/>
    <w:rsid w:val="0003584A"/>
    <w:rsid w:val="0003678C"/>
    <w:rsid w:val="000453F1"/>
    <w:rsid w:val="00061A06"/>
    <w:rsid w:val="00065BA6"/>
    <w:rsid w:val="000773CD"/>
    <w:rsid w:val="00080067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C7D6F"/>
    <w:rsid w:val="000E1771"/>
    <w:rsid w:val="000E7E10"/>
    <w:rsid w:val="000F605C"/>
    <w:rsid w:val="00107F06"/>
    <w:rsid w:val="001409A8"/>
    <w:rsid w:val="00185709"/>
    <w:rsid w:val="00194811"/>
    <w:rsid w:val="0019494A"/>
    <w:rsid w:val="00197764"/>
    <w:rsid w:val="001F104F"/>
    <w:rsid w:val="00207AAE"/>
    <w:rsid w:val="00222599"/>
    <w:rsid w:val="0022606F"/>
    <w:rsid w:val="00242EDE"/>
    <w:rsid w:val="00244FAF"/>
    <w:rsid w:val="00251FF9"/>
    <w:rsid w:val="002542BD"/>
    <w:rsid w:val="002554C0"/>
    <w:rsid w:val="00256CB3"/>
    <w:rsid w:val="002743BF"/>
    <w:rsid w:val="002761B9"/>
    <w:rsid w:val="00285B56"/>
    <w:rsid w:val="002871F8"/>
    <w:rsid w:val="0029101D"/>
    <w:rsid w:val="00294FA9"/>
    <w:rsid w:val="00296177"/>
    <w:rsid w:val="002B1D3E"/>
    <w:rsid w:val="002D59D0"/>
    <w:rsid w:val="002D7416"/>
    <w:rsid w:val="002F28B9"/>
    <w:rsid w:val="00303A76"/>
    <w:rsid w:val="003163B4"/>
    <w:rsid w:val="00352AF7"/>
    <w:rsid w:val="00376566"/>
    <w:rsid w:val="00387BCF"/>
    <w:rsid w:val="0039062A"/>
    <w:rsid w:val="003953F2"/>
    <w:rsid w:val="003A2F13"/>
    <w:rsid w:val="003A5D56"/>
    <w:rsid w:val="003C427C"/>
    <w:rsid w:val="003C4973"/>
    <w:rsid w:val="003C6B0E"/>
    <w:rsid w:val="003D440D"/>
    <w:rsid w:val="003D5B8D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EAE"/>
    <w:rsid w:val="00460581"/>
    <w:rsid w:val="00471152"/>
    <w:rsid w:val="0047591E"/>
    <w:rsid w:val="00480663"/>
    <w:rsid w:val="0048747C"/>
    <w:rsid w:val="00497E6D"/>
    <w:rsid w:val="004A05FC"/>
    <w:rsid w:val="004A5FC4"/>
    <w:rsid w:val="004A62FC"/>
    <w:rsid w:val="004C1103"/>
    <w:rsid w:val="004C562D"/>
    <w:rsid w:val="004E6C49"/>
    <w:rsid w:val="00510B7E"/>
    <w:rsid w:val="005162C3"/>
    <w:rsid w:val="00521703"/>
    <w:rsid w:val="00530E7D"/>
    <w:rsid w:val="00531903"/>
    <w:rsid w:val="00551F4A"/>
    <w:rsid w:val="005611CC"/>
    <w:rsid w:val="00590BA5"/>
    <w:rsid w:val="00592BB2"/>
    <w:rsid w:val="005C459A"/>
    <w:rsid w:val="005D25B0"/>
    <w:rsid w:val="005D453D"/>
    <w:rsid w:val="005E313E"/>
    <w:rsid w:val="005F276A"/>
    <w:rsid w:val="005F29CD"/>
    <w:rsid w:val="006047EF"/>
    <w:rsid w:val="00626048"/>
    <w:rsid w:val="006505DD"/>
    <w:rsid w:val="00661D42"/>
    <w:rsid w:val="00676C4A"/>
    <w:rsid w:val="0068144F"/>
    <w:rsid w:val="00686DEE"/>
    <w:rsid w:val="00691B00"/>
    <w:rsid w:val="00694C39"/>
    <w:rsid w:val="006970EF"/>
    <w:rsid w:val="006A0848"/>
    <w:rsid w:val="006A0A64"/>
    <w:rsid w:val="006A254C"/>
    <w:rsid w:val="006A7714"/>
    <w:rsid w:val="006B0A52"/>
    <w:rsid w:val="006C0EB3"/>
    <w:rsid w:val="006C2F86"/>
    <w:rsid w:val="006C4E26"/>
    <w:rsid w:val="006D64A7"/>
    <w:rsid w:val="006F3A72"/>
    <w:rsid w:val="00704D03"/>
    <w:rsid w:val="0070503C"/>
    <w:rsid w:val="00705CD6"/>
    <w:rsid w:val="00706354"/>
    <w:rsid w:val="007071C2"/>
    <w:rsid w:val="007131BA"/>
    <w:rsid w:val="00736FE6"/>
    <w:rsid w:val="007454FE"/>
    <w:rsid w:val="007655A8"/>
    <w:rsid w:val="00774C85"/>
    <w:rsid w:val="00785486"/>
    <w:rsid w:val="007862F1"/>
    <w:rsid w:val="00787A5B"/>
    <w:rsid w:val="007921B4"/>
    <w:rsid w:val="0079472E"/>
    <w:rsid w:val="007C1B01"/>
    <w:rsid w:val="007D0116"/>
    <w:rsid w:val="007E1B12"/>
    <w:rsid w:val="00823108"/>
    <w:rsid w:val="0083283D"/>
    <w:rsid w:val="008345C7"/>
    <w:rsid w:val="00837DFE"/>
    <w:rsid w:val="008424F6"/>
    <w:rsid w:val="008426AD"/>
    <w:rsid w:val="00854B7F"/>
    <w:rsid w:val="008609D7"/>
    <w:rsid w:val="00870631"/>
    <w:rsid w:val="008836B8"/>
    <w:rsid w:val="00885504"/>
    <w:rsid w:val="00886F42"/>
    <w:rsid w:val="00891080"/>
    <w:rsid w:val="0089132B"/>
    <w:rsid w:val="0089700F"/>
    <w:rsid w:val="008A337B"/>
    <w:rsid w:val="008B198E"/>
    <w:rsid w:val="008B43BC"/>
    <w:rsid w:val="008B7833"/>
    <w:rsid w:val="008C0CD0"/>
    <w:rsid w:val="008D2F49"/>
    <w:rsid w:val="008E2A4E"/>
    <w:rsid w:val="008E6246"/>
    <w:rsid w:val="008F6C67"/>
    <w:rsid w:val="009012D2"/>
    <w:rsid w:val="0090623E"/>
    <w:rsid w:val="00914648"/>
    <w:rsid w:val="00926D12"/>
    <w:rsid w:val="009408D7"/>
    <w:rsid w:val="00941C14"/>
    <w:rsid w:val="00953330"/>
    <w:rsid w:val="009669C0"/>
    <w:rsid w:val="00986465"/>
    <w:rsid w:val="00997F1F"/>
    <w:rsid w:val="009B2BFE"/>
    <w:rsid w:val="009B4D5F"/>
    <w:rsid w:val="009B7B35"/>
    <w:rsid w:val="009D3036"/>
    <w:rsid w:val="009D4B7A"/>
    <w:rsid w:val="009E3471"/>
    <w:rsid w:val="00A15440"/>
    <w:rsid w:val="00A1625F"/>
    <w:rsid w:val="00A2708F"/>
    <w:rsid w:val="00A322B5"/>
    <w:rsid w:val="00A371AD"/>
    <w:rsid w:val="00A3742D"/>
    <w:rsid w:val="00A37E0C"/>
    <w:rsid w:val="00A45897"/>
    <w:rsid w:val="00A47FF9"/>
    <w:rsid w:val="00A56EEB"/>
    <w:rsid w:val="00A65BC9"/>
    <w:rsid w:val="00A83686"/>
    <w:rsid w:val="00AB7878"/>
    <w:rsid w:val="00AC52E0"/>
    <w:rsid w:val="00AD7C5C"/>
    <w:rsid w:val="00AE223B"/>
    <w:rsid w:val="00AE6B51"/>
    <w:rsid w:val="00AF0035"/>
    <w:rsid w:val="00AF1A6B"/>
    <w:rsid w:val="00B224B3"/>
    <w:rsid w:val="00B30987"/>
    <w:rsid w:val="00B32DED"/>
    <w:rsid w:val="00B40A37"/>
    <w:rsid w:val="00B41FA0"/>
    <w:rsid w:val="00B45A37"/>
    <w:rsid w:val="00B91A7B"/>
    <w:rsid w:val="00B95A21"/>
    <w:rsid w:val="00B95C0B"/>
    <w:rsid w:val="00BB1605"/>
    <w:rsid w:val="00BB2386"/>
    <w:rsid w:val="00BB65C4"/>
    <w:rsid w:val="00BC166D"/>
    <w:rsid w:val="00BC7A2B"/>
    <w:rsid w:val="00BD1D88"/>
    <w:rsid w:val="00BE599B"/>
    <w:rsid w:val="00C005E4"/>
    <w:rsid w:val="00C02126"/>
    <w:rsid w:val="00C04343"/>
    <w:rsid w:val="00C162A6"/>
    <w:rsid w:val="00C34FE5"/>
    <w:rsid w:val="00C42014"/>
    <w:rsid w:val="00C71512"/>
    <w:rsid w:val="00C91680"/>
    <w:rsid w:val="00C927E9"/>
    <w:rsid w:val="00CB2734"/>
    <w:rsid w:val="00CB65FC"/>
    <w:rsid w:val="00CC18BA"/>
    <w:rsid w:val="00CE1C5E"/>
    <w:rsid w:val="00CE3281"/>
    <w:rsid w:val="00D328EF"/>
    <w:rsid w:val="00D459FB"/>
    <w:rsid w:val="00D4637A"/>
    <w:rsid w:val="00D46BA0"/>
    <w:rsid w:val="00D63BCC"/>
    <w:rsid w:val="00D72778"/>
    <w:rsid w:val="00D74096"/>
    <w:rsid w:val="00D746F0"/>
    <w:rsid w:val="00D8778F"/>
    <w:rsid w:val="00D9254A"/>
    <w:rsid w:val="00D93E9D"/>
    <w:rsid w:val="00DA4F19"/>
    <w:rsid w:val="00DC21FC"/>
    <w:rsid w:val="00DE61B1"/>
    <w:rsid w:val="00DF7B45"/>
    <w:rsid w:val="00E02F84"/>
    <w:rsid w:val="00E223EA"/>
    <w:rsid w:val="00E471D9"/>
    <w:rsid w:val="00E5045E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D07E4"/>
    <w:rsid w:val="00EE4A94"/>
    <w:rsid w:val="00EE7096"/>
    <w:rsid w:val="00EF0CCB"/>
    <w:rsid w:val="00EF1186"/>
    <w:rsid w:val="00F03F90"/>
    <w:rsid w:val="00F06603"/>
    <w:rsid w:val="00F11865"/>
    <w:rsid w:val="00F144FF"/>
    <w:rsid w:val="00F14548"/>
    <w:rsid w:val="00F44F28"/>
    <w:rsid w:val="00F46B7E"/>
    <w:rsid w:val="00F5527D"/>
    <w:rsid w:val="00F724F5"/>
    <w:rsid w:val="00F73CE5"/>
    <w:rsid w:val="00F764A5"/>
    <w:rsid w:val="00F76F5B"/>
    <w:rsid w:val="00F92F26"/>
    <w:rsid w:val="00F97638"/>
    <w:rsid w:val="00FA39DA"/>
    <w:rsid w:val="00FC253B"/>
    <w:rsid w:val="00FE570C"/>
    <w:rsid w:val="00FE671E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E55A7-F160-4080-BDD4-0AC54733A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19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22</cp:revision>
  <cp:lastPrinted>2017-12-07T06:45:00Z</cp:lastPrinted>
  <dcterms:created xsi:type="dcterms:W3CDTF">2017-05-10T09:36:00Z</dcterms:created>
  <dcterms:modified xsi:type="dcterms:W3CDTF">2017-12-07T06:45:00Z</dcterms:modified>
</cp:coreProperties>
</file>