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38"/>
        <w:gridCol w:w="435"/>
        <w:gridCol w:w="331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2B1363" w:rsidRPr="00291932" w:rsidTr="002B1363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291932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2B1363" w:rsidRPr="00761FD8" w:rsidRDefault="002B1363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2B1363" w:rsidRPr="00291932" w:rsidTr="002B1363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291932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2B1363" w:rsidRPr="009A51FD" w:rsidRDefault="002B1363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Default="002B1363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y-mm-dd</w:t>
            </w:r>
          </w:p>
        </w:tc>
      </w:tr>
      <w:tr w:rsidR="002B1363" w:rsidRPr="00291932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2B1363" w:rsidRPr="00291932" w:rsidRDefault="002B1363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291932">
              <w:rPr>
                <w:rFonts w:cs="Arial"/>
                <w:b/>
                <w:bCs/>
              </w:rPr>
              <w:t>Object to be reviewed:</w:t>
            </w:r>
          </w:p>
        </w:tc>
      </w:tr>
      <w:tr w:rsidR="002B1363" w:rsidRPr="00291932" w:rsidTr="002B1363">
        <w:trPr>
          <w:trHeight w:val="391"/>
        </w:trPr>
        <w:tc>
          <w:tcPr>
            <w:tcW w:w="2038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291932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671" w:type="dxa"/>
            <w:gridSpan w:val="14"/>
            <w:tcBorders>
              <w:bottom w:val="dashed" w:sz="4" w:space="0" w:color="auto"/>
            </w:tcBorders>
            <w:vAlign w:val="center"/>
          </w:tcPr>
          <w:p w:rsidR="002B1363" w:rsidRPr="00B9723F" w:rsidRDefault="002B1363" w:rsidP="002B1363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W_Module_Test_Specification</w:t>
            </w:r>
          </w:p>
        </w:tc>
      </w:tr>
      <w:tr w:rsidR="002B1363" w:rsidRPr="00291932" w:rsidTr="002B1363">
        <w:trPr>
          <w:trHeight w:val="391"/>
        </w:trPr>
        <w:tc>
          <w:tcPr>
            <w:tcW w:w="2038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291932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671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2B1363" w:rsidRPr="00B9723F" w:rsidRDefault="002B1363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2B1363" w:rsidRPr="00291932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B1363" w:rsidRDefault="002B1363" w:rsidP="002B1363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2B1363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B1363" w:rsidRDefault="002B1363" w:rsidP="002B1363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B1363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B1363" w:rsidRDefault="002B1363" w:rsidP="002B1363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2B1363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B1363" w:rsidRDefault="002B1363" w:rsidP="002B1363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2B1363">
              <w:rPr>
                <w:rFonts w:cs="Arial"/>
                <w:b/>
                <w:lang w:val="en-GB"/>
              </w:rPr>
              <w:t>Review manager</w:t>
            </w:r>
          </w:p>
          <w:p w:rsidR="002B1363" w:rsidRPr="002B1363" w:rsidRDefault="002B1363" w:rsidP="002B1363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B1363">
              <w:rPr>
                <w:rFonts w:cs="Arial"/>
                <w:b/>
                <w:lang w:val="en-GB"/>
              </w:rPr>
              <w:t>(x)</w:t>
            </w:r>
          </w:p>
        </w:tc>
      </w:tr>
      <w:tr w:rsidR="002B1363" w:rsidRPr="00291932" w:rsidTr="002B1363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B1363" w:rsidRPr="00291932" w:rsidRDefault="002B1363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B1363" w:rsidRPr="00926E3E" w:rsidRDefault="002B1363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363" w:rsidRPr="00926E3E" w:rsidRDefault="002B1363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B1363" w:rsidRPr="00926E3E" w:rsidRDefault="002B1363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2B1363" w:rsidRPr="00291932" w:rsidTr="002B1363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B1363" w:rsidRPr="00291932" w:rsidRDefault="002B1363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B1363" w:rsidRPr="00291932" w:rsidRDefault="002B1363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B1363" w:rsidRPr="00291932" w:rsidRDefault="002B1363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2B1363" w:rsidRPr="00291932" w:rsidRDefault="002B1363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2B1363" w:rsidRPr="00291932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2B1363" w:rsidRPr="00291932" w:rsidRDefault="002B1363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2B1363" w:rsidRPr="00291932" w:rsidTr="002B1363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2B1363" w:rsidRPr="00291932" w:rsidTr="002B1363">
        <w:trPr>
          <w:cantSplit/>
          <w:trHeight w:val="391"/>
        </w:trPr>
        <w:tc>
          <w:tcPr>
            <w:tcW w:w="16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06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2B1363">
        <w:trPr>
          <w:cantSplit/>
          <w:trHeight w:val="391"/>
        </w:trPr>
        <w:tc>
          <w:tcPr>
            <w:tcW w:w="16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Doc. name:</w:t>
            </w:r>
          </w:p>
        </w:tc>
        <w:tc>
          <w:tcPr>
            <w:tcW w:w="8106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B1363" w:rsidRPr="00291932" w:rsidTr="002B1363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2B1363" w:rsidRPr="00291932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B1363" w:rsidRPr="00291932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291932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B1363" w:rsidRPr="00291932" w:rsidRDefault="002B1363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2B1363" w:rsidRDefault="002B1363" w:rsidP="00BC7A2B">
      <w:pPr>
        <w:rPr>
          <w:rFonts w:eastAsia="맑은 고딕" w:cs="Arial"/>
          <w:lang w:eastAsia="ko-KR"/>
        </w:rPr>
      </w:pPr>
    </w:p>
    <w:p w:rsidR="002B1363" w:rsidRDefault="002B1363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8D69FD" w:rsidRPr="00291932" w:rsidTr="008D69FD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8D69FD" w:rsidRPr="00291932" w:rsidRDefault="008D69FD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8D69FD" w:rsidRPr="00291932" w:rsidTr="008D69FD">
        <w:trPr>
          <w:cantSplit/>
          <w:tblHeader/>
        </w:trPr>
        <w:tc>
          <w:tcPr>
            <w:tcW w:w="3970" w:type="dxa"/>
            <w:vMerge/>
          </w:tcPr>
          <w:p w:rsidR="008D69FD" w:rsidRPr="00291932" w:rsidRDefault="008D69FD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8D69FD" w:rsidRPr="00291932" w:rsidRDefault="008D69FD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 xml:space="preserve">Is the test case construction based on the demanded methods for functional safety, defined in the test plan? 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B5592" w:rsidRDefault="007B5592" w:rsidP="007B5592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8D69FD" w:rsidRPr="00291932" w:rsidRDefault="007B5592" w:rsidP="007B5592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 xml:space="preserve">Is the demanded test coverage achieved with the created test cases? 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 xml:space="preserve">Have all </w:t>
            </w:r>
            <w:r w:rsidRPr="00291932">
              <w:rPr>
                <w:rFonts w:eastAsia="바탕" w:cs="Arial"/>
                <w:lang w:val="en-US" w:eastAsia="ko-KR"/>
              </w:rPr>
              <w:t xml:space="preserve">MHE </w:t>
            </w:r>
            <w:r w:rsidRPr="00291932">
              <w:rPr>
                <w:rFonts w:cs="Arial"/>
                <w:lang w:val="en-US"/>
              </w:rPr>
              <w:t>procedures, standards etc. (as specified in the project) been applied to the drawing up of the SW Module Test Specification?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Is the SW Module Test Specification identified by a unique identifier?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Is the test object described with sufficient detail?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Is reference made to all necessary documents (</w:t>
            </w:r>
            <w:r>
              <w:rPr>
                <w:rFonts w:cs="Arial"/>
                <w:lang w:val="en-US"/>
              </w:rPr>
              <w:t>MHE</w:t>
            </w:r>
            <w:r w:rsidRPr="00291932">
              <w:rPr>
                <w:rFonts w:cs="Arial"/>
                <w:lang w:val="en-US"/>
              </w:rPr>
              <w:t xml:space="preserve"> system specification, </w:t>
            </w:r>
            <w:r>
              <w:rPr>
                <w:rFonts w:cs="Arial"/>
                <w:lang w:val="en-US"/>
              </w:rPr>
              <w:t>MHE</w:t>
            </w:r>
            <w:r w:rsidRPr="00291932">
              <w:rPr>
                <w:rFonts w:cs="Arial"/>
                <w:lang w:val="en-US"/>
              </w:rPr>
              <w:t xml:space="preserve"> SW specification, Master Test Plan ...)?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Has the software module test basis (</w:t>
            </w:r>
            <w:r>
              <w:rPr>
                <w:rFonts w:cs="Arial"/>
                <w:lang w:val="en-US"/>
              </w:rPr>
              <w:t>MHE</w:t>
            </w:r>
            <w:r w:rsidRPr="00291932">
              <w:rPr>
                <w:rFonts w:cs="Arial"/>
                <w:lang w:val="en-US"/>
              </w:rPr>
              <w:t xml:space="preserve"> system specification, </w:t>
            </w:r>
            <w:r>
              <w:rPr>
                <w:rFonts w:cs="Arial"/>
                <w:lang w:val="en-US"/>
              </w:rPr>
              <w:t>MHE</w:t>
            </w:r>
            <w:r w:rsidRPr="00291932">
              <w:rPr>
                <w:rFonts w:cs="Arial"/>
                <w:lang w:val="en-US"/>
              </w:rPr>
              <w:t xml:space="preserve"> SW specification ...) been checked for testability?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Have requirements which cannot be tested been documented?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Have the test design techniques for the determination of the test cases been defined?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Have appropriate methods for assessment of the test results been described?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Have all preconditions and restrictions been described?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Are the test cases specified with sufficient detail with regard to: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Unique test case ID?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Test case goal?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Reasonable test case description?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Link to the associated software requirement?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Values for the input variables?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Values for the expected results?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ab/>
              <w:t>Priority?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lastRenderedPageBreak/>
              <w:t>Are the priorities of the test cases conforming to the software module test strategy documented in the SW Module Test Plan?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If the test cases are specified in the documentation of a test tool: Are the links specified in the SW Module Test Specification correct?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US"/>
              </w:rPr>
            </w:pPr>
            <w:r w:rsidRPr="00291932">
              <w:rPr>
                <w:rFonts w:cs="Arial"/>
                <w:lang w:val="en-US"/>
              </w:rPr>
              <w:t>If the test cases are specified in the documentation of a test tool: Are all necessary attributes available in the external specification?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D69FD" w:rsidRPr="00291932" w:rsidTr="008D69FD">
        <w:trPr>
          <w:cantSplit/>
          <w:trHeight w:val="284"/>
        </w:trPr>
        <w:tc>
          <w:tcPr>
            <w:tcW w:w="3970" w:type="dxa"/>
            <w:vAlign w:val="center"/>
          </w:tcPr>
          <w:p w:rsidR="008D69FD" w:rsidRPr="00291932" w:rsidRDefault="008D69FD" w:rsidP="00054413">
            <w:pPr>
              <w:pStyle w:val="TabellenText"/>
              <w:rPr>
                <w:rFonts w:cs="Arial"/>
                <w:lang w:val="en-GB"/>
              </w:rPr>
            </w:pPr>
            <w:r w:rsidRPr="00291932">
              <w:rPr>
                <w:rFonts w:cs="Arial"/>
                <w:lang w:val="en-GB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8D69FD" w:rsidRPr="00291932" w:rsidRDefault="008D69FD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D69FD" w:rsidRPr="00291932" w:rsidRDefault="008D69FD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291932" w:rsidRDefault="002D1191" w:rsidP="00BC7A2B">
      <w:pPr>
        <w:rPr>
          <w:rFonts w:eastAsia="맑은 고딕" w:cs="Arial"/>
          <w:lang w:val="en-GB" w:eastAsia="ko-KR"/>
        </w:rPr>
      </w:pPr>
    </w:p>
    <w:p w:rsidR="0087299C" w:rsidRPr="00291932" w:rsidRDefault="0087299C" w:rsidP="0087299C">
      <w:pPr>
        <w:rPr>
          <w:rFonts w:cs="Arial"/>
          <w:lang w:val="en-GB" w:eastAsia="ko-KR"/>
        </w:rPr>
      </w:pPr>
      <w:r w:rsidRPr="00291932">
        <w:rPr>
          <w:rFonts w:cs="Arial"/>
          <w:lang w:val="en-GB" w:eastAsia="ko-KR"/>
        </w:rPr>
        <w:br w:type="page"/>
      </w:r>
    </w:p>
    <w:p w:rsidR="0087299C" w:rsidRPr="00291932" w:rsidRDefault="0087299C" w:rsidP="008C57DB">
      <w:pPr>
        <w:rPr>
          <w:rFonts w:eastAsia="맑은 고딕" w:cs="Arial"/>
          <w:lang w:val="en-GB" w:eastAsia="ko-KR"/>
        </w:rPr>
        <w:sectPr w:rsidR="0087299C" w:rsidRPr="00291932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291932" w:rsidTr="00B8779F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291932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291932" w:rsidTr="00B8779F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B8779F" w:rsidRDefault="00B8779F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B8779F" w:rsidRDefault="003D7798" w:rsidP="00B8779F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291932">
              <w:rPr>
                <w:rFonts w:cs="Arial"/>
                <w:b/>
                <w:lang w:val="fr-FR"/>
              </w:rPr>
              <w:t>Page</w:t>
            </w:r>
          </w:p>
          <w:p w:rsidR="003D7798" w:rsidRPr="00291932" w:rsidRDefault="003D7798" w:rsidP="00B8779F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291932">
              <w:rPr>
                <w:rFonts w:cs="Arial"/>
                <w:b/>
                <w:lang w:val="fr-FR"/>
              </w:rPr>
              <w:t>/Line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291932" w:rsidRDefault="00B8779F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291932">
              <w:rPr>
                <w:rFonts w:cs="Arial"/>
                <w:b/>
                <w:lang w:val="fr-FR"/>
              </w:rPr>
              <w:t>Safety</w:t>
            </w:r>
          </w:p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291932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291932" w:rsidTr="00B8779F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291932" w:rsidRDefault="00B8779F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Done</w:t>
            </w:r>
          </w:p>
          <w:p w:rsidR="003D7798" w:rsidRPr="00291932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291932">
              <w:rPr>
                <w:rFonts w:cs="Arial"/>
                <w:b/>
                <w:lang w:val="en-GB"/>
              </w:rPr>
              <w:t>(</w:t>
            </w:r>
            <w:r w:rsidRPr="00291932">
              <w:rPr>
                <w:rFonts w:cs="Arial"/>
                <w:b/>
              </w:rPr>
              <w:sym w:font="Wingdings 2" w:char="0050"/>
            </w:r>
            <w:r w:rsidRPr="00291932">
              <w:rPr>
                <w:rFonts w:cs="Arial"/>
                <w:b/>
                <w:lang w:val="en-GB"/>
              </w:rPr>
              <w:t>)</w:t>
            </w: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B8779F" w:rsidRPr="00DF61AF" w:rsidRDefault="00B8779F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B8779F" w:rsidRPr="00DF61AF" w:rsidRDefault="00B8779F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B8779F" w:rsidRPr="00DF61AF" w:rsidRDefault="00B8779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B8779F" w:rsidRPr="00AD27F6" w:rsidRDefault="00B8779F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8779F" w:rsidRPr="00291932" w:rsidTr="00B8779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8779F" w:rsidRPr="00291932" w:rsidRDefault="00B8779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8779F" w:rsidRPr="00291932" w:rsidRDefault="00B8779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291932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291932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BF7D9F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8353</w:t>
    </w:r>
    <w:r w:rsidR="002B1363">
      <w:rPr>
        <w:rFonts w:eastAsia="맑은 고딕" w:hint="eastAsia"/>
        <w:sz w:val="16"/>
        <w:szCs w:val="12"/>
        <w:lang w:eastAsia="ko-KR"/>
      </w:rPr>
      <w:t xml:space="preserve"> Review Checklist SW Module T</w:t>
    </w:r>
    <w:r w:rsidR="002B1363">
      <w:rPr>
        <w:rFonts w:eastAsia="맑은 고딕"/>
        <w:sz w:val="16"/>
        <w:szCs w:val="12"/>
        <w:lang w:eastAsia="ko-KR"/>
      </w:rPr>
      <w:t>e</w:t>
    </w:r>
    <w:r w:rsidR="002B1363">
      <w:rPr>
        <w:rFonts w:eastAsia="맑은 고딕" w:hint="eastAsia"/>
        <w:sz w:val="16"/>
        <w:szCs w:val="12"/>
        <w:lang w:eastAsia="ko-KR"/>
      </w:rPr>
      <w:t>st Specification (Template v1.</w:t>
    </w:r>
    <w:r w:rsidR="00770C34">
      <w:rPr>
        <w:rFonts w:eastAsia="맑은 고딕" w:hint="eastAsia"/>
        <w:sz w:val="16"/>
        <w:szCs w:val="12"/>
        <w:lang w:eastAsia="ko-KR"/>
      </w:rPr>
      <w:t>0</w:t>
    </w:r>
    <w:r w:rsidR="002B1363">
      <w:rPr>
        <w:rFonts w:eastAsia="맑은 고딕" w:hint="eastAsia"/>
        <w:sz w:val="16"/>
        <w:szCs w:val="12"/>
        <w:lang w:eastAsia="ko-KR"/>
      </w:rPr>
      <w:t xml:space="preserve">) 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3C75A2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3C75A2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2B1363" w:rsidTr="00CB5341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2B1363" w:rsidRDefault="002B1363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7BA0437E" wp14:editId="4E4A23EC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2B1363" w:rsidRPr="007131BA" w:rsidRDefault="002B1363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2B1363" w:rsidRPr="00EB7901" w:rsidRDefault="002B1363" w:rsidP="002B1363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yyyy-mm-dd</w:t>
          </w:r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2B1363" w:rsidP="004429E5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9318EA">
            <w:rPr>
              <w:rFonts w:eastAsia="맑은 고딕" w:hint="eastAsia"/>
              <w:lang w:eastAsia="ko-KR"/>
            </w:rPr>
            <w:t xml:space="preserve"> Module Test Specification</w:t>
          </w:r>
        </w:p>
      </w:tc>
      <w:tc>
        <w:tcPr>
          <w:tcW w:w="1319" w:type="pct"/>
          <w:vAlign w:val="center"/>
        </w:tcPr>
        <w:p w:rsidR="00CB65FC" w:rsidRPr="00EB7901" w:rsidRDefault="002B1363" w:rsidP="002B1363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x.x</w:t>
          </w:r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3C75A2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3C75A2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4811"/>
    <w:rsid w:val="0019494A"/>
    <w:rsid w:val="00195CE3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1932"/>
    <w:rsid w:val="00294FA9"/>
    <w:rsid w:val="002B1363"/>
    <w:rsid w:val="002B1D3E"/>
    <w:rsid w:val="002B4CC4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B7B"/>
    <w:rsid w:val="003A5D56"/>
    <w:rsid w:val="003C427C"/>
    <w:rsid w:val="003C4973"/>
    <w:rsid w:val="003C6B0E"/>
    <w:rsid w:val="003C75A2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0C34"/>
    <w:rsid w:val="00774C85"/>
    <w:rsid w:val="00785486"/>
    <w:rsid w:val="007862F1"/>
    <w:rsid w:val="007921B4"/>
    <w:rsid w:val="0079472E"/>
    <w:rsid w:val="007A17D6"/>
    <w:rsid w:val="007B5592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D69FD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84368"/>
    <w:rsid w:val="00B8779F"/>
    <w:rsid w:val="00B95A21"/>
    <w:rsid w:val="00B95C0B"/>
    <w:rsid w:val="00BB1605"/>
    <w:rsid w:val="00BC166D"/>
    <w:rsid w:val="00BC7A2B"/>
    <w:rsid w:val="00BD1D88"/>
    <w:rsid w:val="00BE599B"/>
    <w:rsid w:val="00BF7D9F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B422F-70E3-419D-8881-026A1289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99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75</cp:revision>
  <cp:lastPrinted>2017-12-07T06:10:00Z</cp:lastPrinted>
  <dcterms:created xsi:type="dcterms:W3CDTF">2016-04-29T06:07:00Z</dcterms:created>
  <dcterms:modified xsi:type="dcterms:W3CDTF">2017-12-07T06:10:00Z</dcterms:modified>
</cp:coreProperties>
</file>