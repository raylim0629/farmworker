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465"/>
        <w:gridCol w:w="320"/>
        <w:gridCol w:w="419"/>
        <w:gridCol w:w="156"/>
        <w:gridCol w:w="28"/>
        <w:gridCol w:w="1095"/>
        <w:gridCol w:w="1451"/>
        <w:gridCol w:w="231"/>
        <w:gridCol w:w="1119"/>
        <w:gridCol w:w="702"/>
        <w:gridCol w:w="547"/>
        <w:gridCol w:w="174"/>
        <w:gridCol w:w="80"/>
        <w:gridCol w:w="86"/>
        <w:gridCol w:w="510"/>
        <w:gridCol w:w="130"/>
        <w:gridCol w:w="110"/>
        <w:gridCol w:w="921"/>
      </w:tblGrid>
      <w:tr w:rsidR="009E6E50" w:rsidRPr="007454FE" w:rsidTr="002C5FE6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6E50" w:rsidRPr="009E6E50" w:rsidRDefault="009E6E50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9E6E50">
              <w:rPr>
                <w:rFonts w:cs="Arial"/>
                <w:b/>
              </w:rPr>
              <w:t>Project:</w:t>
            </w:r>
          </w:p>
        </w:tc>
        <w:tc>
          <w:tcPr>
            <w:tcW w:w="7184" w:type="dxa"/>
            <w:gridSpan w:val="14"/>
            <w:tcBorders>
              <w:bottom w:val="single" w:sz="4" w:space="0" w:color="auto"/>
            </w:tcBorders>
            <w:vAlign w:val="center"/>
          </w:tcPr>
          <w:p w:rsidR="009E6E50" w:rsidRPr="00761FD8" w:rsidRDefault="009A51FD" w:rsidP="004A5E9C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080FE0" w:rsidRPr="007454FE" w:rsidTr="002C5FE6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0FE0" w:rsidRPr="007454FE" w:rsidRDefault="00080FE0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7454FE"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626" w:type="dxa"/>
            <w:gridSpan w:val="6"/>
            <w:tcBorders>
              <w:bottom w:val="single" w:sz="4" w:space="0" w:color="auto"/>
            </w:tcBorders>
            <w:vAlign w:val="center"/>
          </w:tcPr>
          <w:p w:rsidR="00080FE0" w:rsidRPr="009A51FD" w:rsidRDefault="009A51FD" w:rsidP="004A5E9C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0FE0" w:rsidRPr="007454FE" w:rsidRDefault="00080FE0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7454FE">
              <w:rPr>
                <w:rFonts w:cs="Arial"/>
                <w:b/>
                <w:bCs/>
                <w:lang w:val="en-GB"/>
              </w:rPr>
              <w:t>Review date:</w:t>
            </w:r>
          </w:p>
        </w:tc>
        <w:tc>
          <w:tcPr>
            <w:tcW w:w="1671" w:type="dxa"/>
            <w:gridSpan w:val="4"/>
            <w:tcBorders>
              <w:bottom w:val="single" w:sz="4" w:space="0" w:color="auto"/>
            </w:tcBorders>
            <w:vAlign w:val="center"/>
          </w:tcPr>
          <w:p w:rsidR="00080FE0" w:rsidRPr="009A51FD" w:rsidRDefault="009A51FD" w:rsidP="004A5E9C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r w:rsidR="00B70857"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proofErr w:type="spellEnd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-mm-</w:t>
            </w: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dd</w:t>
            </w:r>
            <w:proofErr w:type="spellEnd"/>
          </w:p>
        </w:tc>
      </w:tr>
      <w:tr w:rsidR="00080FE0" w:rsidRPr="007454FE" w:rsidTr="001409A8">
        <w:trPr>
          <w:trHeight w:val="391"/>
        </w:trPr>
        <w:tc>
          <w:tcPr>
            <w:tcW w:w="9709" w:type="dxa"/>
            <w:gridSpan w:val="19"/>
            <w:tcBorders>
              <w:left w:val="nil"/>
              <w:right w:val="nil"/>
            </w:tcBorders>
            <w:vAlign w:val="center"/>
          </w:tcPr>
          <w:p w:rsidR="00080FE0" w:rsidRPr="007454FE" w:rsidRDefault="00080FE0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080FE0" w:rsidRPr="007454FE" w:rsidRDefault="00080FE0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080FE0" w:rsidRPr="007454FE" w:rsidTr="002C5FE6">
        <w:trPr>
          <w:trHeight w:val="391"/>
        </w:trPr>
        <w:tc>
          <w:tcPr>
            <w:tcW w:w="9709" w:type="dxa"/>
            <w:gridSpan w:val="19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0FE0" w:rsidRPr="007454FE" w:rsidRDefault="00080FE0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7454FE">
              <w:rPr>
                <w:rFonts w:cs="Arial"/>
                <w:b/>
                <w:bCs/>
              </w:rPr>
              <w:t>Object to be reviewed:</w:t>
            </w:r>
          </w:p>
        </w:tc>
      </w:tr>
      <w:tr w:rsidR="00B9723F" w:rsidRPr="007454FE" w:rsidTr="002C5FE6">
        <w:trPr>
          <w:trHeight w:val="391"/>
        </w:trPr>
        <w:tc>
          <w:tcPr>
            <w:tcW w:w="1950" w:type="dxa"/>
            <w:gridSpan w:val="3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B9723F" w:rsidRPr="007454FE" w:rsidRDefault="00B9723F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7454FE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759" w:type="dxa"/>
            <w:gridSpan w:val="16"/>
            <w:tcBorders>
              <w:bottom w:val="dashed" w:sz="4" w:space="0" w:color="auto"/>
            </w:tcBorders>
            <w:vAlign w:val="center"/>
          </w:tcPr>
          <w:p w:rsidR="00B9723F" w:rsidRPr="00B9723F" w:rsidRDefault="00B9723F" w:rsidP="004A5E9C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Project_Software_Requirements_Specification</w:t>
            </w:r>
          </w:p>
        </w:tc>
      </w:tr>
      <w:tr w:rsidR="00B9723F" w:rsidRPr="007454FE" w:rsidTr="002C5FE6">
        <w:trPr>
          <w:trHeight w:val="391"/>
        </w:trPr>
        <w:tc>
          <w:tcPr>
            <w:tcW w:w="1950" w:type="dxa"/>
            <w:gridSpan w:val="3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723F" w:rsidRPr="007454FE" w:rsidRDefault="009D79E3" w:rsidP="009D79E3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Version</w:t>
            </w:r>
            <w:r w:rsidR="00B9723F" w:rsidRPr="007454FE">
              <w:rPr>
                <w:rFonts w:cs="Arial"/>
                <w:lang w:val="fr-FR"/>
              </w:rPr>
              <w:t>:</w:t>
            </w:r>
          </w:p>
        </w:tc>
        <w:tc>
          <w:tcPr>
            <w:tcW w:w="7759" w:type="dxa"/>
            <w:gridSpan w:val="16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B9723F" w:rsidRPr="00B9723F" w:rsidRDefault="00B9723F" w:rsidP="004A5E9C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080FE0" w:rsidRPr="007454FE" w:rsidTr="001409A8">
        <w:trPr>
          <w:trHeight w:val="391"/>
        </w:trPr>
        <w:tc>
          <w:tcPr>
            <w:tcW w:w="9709" w:type="dxa"/>
            <w:gridSpan w:val="19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80FE0" w:rsidRPr="007454FE" w:rsidRDefault="00080FE0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</w:p>
          <w:p w:rsidR="00080FE0" w:rsidRPr="007454FE" w:rsidRDefault="00080FE0" w:rsidP="004A5E9C">
            <w:pPr>
              <w:pStyle w:val="a5"/>
              <w:tabs>
                <w:tab w:val="left" w:pos="960"/>
              </w:tabs>
              <w:rPr>
                <w:rFonts w:cs="Arial"/>
                <w:lang w:val="fr-FR"/>
              </w:rPr>
            </w:pPr>
          </w:p>
        </w:tc>
      </w:tr>
      <w:tr w:rsidR="00080FE0" w:rsidRPr="007454FE" w:rsidTr="002C5FE6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0FE0" w:rsidRPr="007454FE" w:rsidRDefault="00080FE0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7454FE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280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0FE0" w:rsidRPr="00FC6466" w:rsidRDefault="00080FE0" w:rsidP="00D6774C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FC6466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2229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0FE0" w:rsidRPr="00FC6466" w:rsidRDefault="00080FE0" w:rsidP="00D6774C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FC6466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03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0FE0" w:rsidRPr="00FC6466" w:rsidRDefault="00080FE0" w:rsidP="00D6774C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FC6466">
              <w:rPr>
                <w:rFonts w:cs="Arial"/>
                <w:b/>
                <w:lang w:val="en-GB"/>
              </w:rPr>
              <w:t>Review manager</w:t>
            </w:r>
          </w:p>
          <w:p w:rsidR="00080FE0" w:rsidRPr="00FC6466" w:rsidRDefault="00080FE0" w:rsidP="00D6774C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FC6466">
              <w:rPr>
                <w:rFonts w:cs="Arial"/>
                <w:b/>
                <w:lang w:val="en-GB"/>
              </w:rPr>
              <w:t>(x)</w:t>
            </w:r>
          </w:p>
        </w:tc>
      </w:tr>
      <w:tr w:rsidR="00D74096" w:rsidRPr="007454FE" w:rsidTr="002C5FE6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D74096" w:rsidRPr="007454FE" w:rsidRDefault="00D74096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2801" w:type="dxa"/>
            <w:gridSpan w:val="3"/>
            <w:tcBorders>
              <w:right w:val="single" w:sz="4" w:space="0" w:color="auto"/>
            </w:tcBorders>
            <w:vAlign w:val="center"/>
          </w:tcPr>
          <w:p w:rsidR="00D74096" w:rsidRPr="00926E3E" w:rsidRDefault="00926E3E" w:rsidP="00926E3E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2229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4096" w:rsidRPr="00926E3E" w:rsidRDefault="00926E3E" w:rsidP="00926E3E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031" w:type="dxa"/>
            <w:gridSpan w:val="2"/>
            <w:tcBorders>
              <w:left w:val="single" w:sz="4" w:space="0" w:color="auto"/>
            </w:tcBorders>
            <w:vAlign w:val="center"/>
          </w:tcPr>
          <w:p w:rsidR="00D74096" w:rsidRPr="00926E3E" w:rsidRDefault="00926E3E" w:rsidP="00926E3E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B428C8" w:rsidRPr="007454FE" w:rsidTr="002C5FE6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B428C8" w:rsidRDefault="00B428C8" w:rsidP="00987359">
            <w:pPr>
              <w:tabs>
                <w:tab w:val="left" w:pos="960"/>
              </w:tabs>
              <w:rPr>
                <w:rFonts w:cs="Arial"/>
              </w:rPr>
            </w:pPr>
            <w:r>
              <w:rPr>
                <w:rFonts w:cs="Arial"/>
              </w:rPr>
              <w:t>SW Project Manager:</w:t>
            </w:r>
          </w:p>
        </w:tc>
        <w:tc>
          <w:tcPr>
            <w:tcW w:w="2801" w:type="dxa"/>
            <w:gridSpan w:val="3"/>
            <w:tcBorders>
              <w:right w:val="single" w:sz="4" w:space="0" w:color="auto"/>
            </w:tcBorders>
            <w:vAlign w:val="center"/>
          </w:tcPr>
          <w:p w:rsidR="00B428C8" w:rsidRPr="007454FE" w:rsidRDefault="00B428C8" w:rsidP="00926E3E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  <w:tc>
          <w:tcPr>
            <w:tcW w:w="2229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28C8" w:rsidRPr="007454FE" w:rsidRDefault="00B428C8" w:rsidP="00926E3E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  <w:tc>
          <w:tcPr>
            <w:tcW w:w="1031" w:type="dxa"/>
            <w:gridSpan w:val="2"/>
            <w:tcBorders>
              <w:left w:val="single" w:sz="4" w:space="0" w:color="auto"/>
            </w:tcBorders>
            <w:vAlign w:val="center"/>
          </w:tcPr>
          <w:p w:rsidR="00B428C8" w:rsidRPr="007454FE" w:rsidRDefault="00B428C8" w:rsidP="00926E3E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</w:tr>
      <w:tr w:rsidR="00B428C8" w:rsidRPr="007454FE" w:rsidTr="002C5FE6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B428C8" w:rsidRDefault="00B428C8" w:rsidP="00987359">
            <w:pPr>
              <w:tabs>
                <w:tab w:val="left" w:pos="960"/>
              </w:tabs>
              <w:rPr>
                <w:rFonts w:cs="Arial"/>
              </w:rPr>
            </w:pPr>
            <w:r>
              <w:rPr>
                <w:rFonts w:cs="Arial"/>
              </w:rPr>
              <w:t>Test laboratory:</w:t>
            </w:r>
          </w:p>
        </w:tc>
        <w:tc>
          <w:tcPr>
            <w:tcW w:w="2801" w:type="dxa"/>
            <w:gridSpan w:val="3"/>
            <w:tcBorders>
              <w:right w:val="single" w:sz="4" w:space="0" w:color="auto"/>
            </w:tcBorders>
            <w:vAlign w:val="center"/>
          </w:tcPr>
          <w:p w:rsidR="00B428C8" w:rsidRPr="007454FE" w:rsidRDefault="00B428C8" w:rsidP="00926E3E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  <w:tc>
          <w:tcPr>
            <w:tcW w:w="2229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28C8" w:rsidRPr="007454FE" w:rsidRDefault="00B428C8" w:rsidP="00926E3E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  <w:tc>
          <w:tcPr>
            <w:tcW w:w="1031" w:type="dxa"/>
            <w:gridSpan w:val="2"/>
            <w:tcBorders>
              <w:left w:val="single" w:sz="4" w:space="0" w:color="auto"/>
            </w:tcBorders>
            <w:vAlign w:val="center"/>
          </w:tcPr>
          <w:p w:rsidR="00B428C8" w:rsidRPr="007454FE" w:rsidRDefault="00B428C8" w:rsidP="00926E3E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</w:tr>
      <w:tr w:rsidR="00B428C8" w:rsidRPr="007454FE" w:rsidTr="002C5FE6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28C8" w:rsidRDefault="00B428C8" w:rsidP="00987359">
            <w:pPr>
              <w:tabs>
                <w:tab w:val="left" w:pos="960"/>
              </w:tabs>
              <w:rPr>
                <w:rFonts w:cs="Arial"/>
              </w:rPr>
            </w:pPr>
            <w:r>
              <w:rPr>
                <w:rFonts w:cs="Arial"/>
              </w:rPr>
              <w:t>SW Architect:</w:t>
            </w:r>
          </w:p>
        </w:tc>
        <w:tc>
          <w:tcPr>
            <w:tcW w:w="280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428C8" w:rsidRPr="007454FE" w:rsidRDefault="00B428C8" w:rsidP="00926E3E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  <w:tc>
          <w:tcPr>
            <w:tcW w:w="2229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8C8" w:rsidRPr="007454FE" w:rsidRDefault="00B428C8" w:rsidP="00926E3E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  <w:tc>
          <w:tcPr>
            <w:tcW w:w="103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428C8" w:rsidRPr="007454FE" w:rsidRDefault="00B428C8" w:rsidP="00926E3E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</w:tr>
      <w:tr w:rsidR="00B428C8" w:rsidRPr="007454FE" w:rsidTr="002C5FE6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28C8" w:rsidRDefault="00B428C8" w:rsidP="00987359">
            <w:pPr>
              <w:tabs>
                <w:tab w:val="left" w:pos="960"/>
              </w:tabs>
              <w:rPr>
                <w:rFonts w:cs="Arial"/>
              </w:rPr>
            </w:pPr>
            <w:r>
              <w:rPr>
                <w:rFonts w:cs="Arial"/>
              </w:rPr>
              <w:t>SW Quality Planner</w:t>
            </w:r>
          </w:p>
        </w:tc>
        <w:tc>
          <w:tcPr>
            <w:tcW w:w="280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428C8" w:rsidRPr="007454FE" w:rsidRDefault="00B428C8" w:rsidP="00926E3E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  <w:tc>
          <w:tcPr>
            <w:tcW w:w="2229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8C8" w:rsidRPr="007454FE" w:rsidRDefault="00B428C8" w:rsidP="00926E3E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  <w:tc>
          <w:tcPr>
            <w:tcW w:w="103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428C8" w:rsidRPr="007454FE" w:rsidRDefault="00B428C8" w:rsidP="00926E3E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</w:tr>
      <w:tr w:rsidR="00B428C8" w:rsidRPr="007454FE" w:rsidTr="002C5FE6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28C8" w:rsidRDefault="00B428C8" w:rsidP="00987359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280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428C8" w:rsidRPr="007454FE" w:rsidRDefault="00B428C8" w:rsidP="00926E3E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  <w:tc>
          <w:tcPr>
            <w:tcW w:w="2229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8C8" w:rsidRPr="007454FE" w:rsidRDefault="00B428C8" w:rsidP="00926E3E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  <w:tc>
          <w:tcPr>
            <w:tcW w:w="103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428C8" w:rsidRPr="007454FE" w:rsidRDefault="00B428C8" w:rsidP="00926E3E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</w:tr>
      <w:tr w:rsidR="00B428C8" w:rsidRPr="007454FE" w:rsidTr="001409A8">
        <w:trPr>
          <w:trHeight w:val="391"/>
        </w:trPr>
        <w:tc>
          <w:tcPr>
            <w:tcW w:w="9709" w:type="dxa"/>
            <w:gridSpan w:val="19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28C8" w:rsidRPr="007454FE" w:rsidRDefault="00B428C8" w:rsidP="004A5E9C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  <w:p w:rsidR="00B428C8" w:rsidRPr="007454FE" w:rsidRDefault="00B428C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B428C8" w:rsidRPr="007454FE" w:rsidTr="002C5FE6">
        <w:trPr>
          <w:trHeight w:val="391"/>
        </w:trPr>
        <w:tc>
          <w:tcPr>
            <w:tcW w:w="7952" w:type="dxa"/>
            <w:gridSpan w:val="14"/>
            <w:shd w:val="clear" w:color="auto" w:fill="D9D9D9" w:themeFill="background1" w:themeFillShade="D9"/>
            <w:vAlign w:val="center"/>
          </w:tcPr>
          <w:p w:rsidR="00B428C8" w:rsidRPr="007454FE" w:rsidRDefault="00B428C8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7454FE"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757" w:type="dxa"/>
            <w:gridSpan w:val="5"/>
            <w:shd w:val="clear" w:color="auto" w:fill="D9D9D9" w:themeFill="background1" w:themeFillShade="D9"/>
            <w:vAlign w:val="center"/>
          </w:tcPr>
          <w:p w:rsidR="00B428C8" w:rsidRPr="007454FE" w:rsidRDefault="00B428C8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7454FE"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B428C8" w:rsidRPr="007454FE" w:rsidTr="001409A8">
        <w:trPr>
          <w:cantSplit/>
          <w:trHeight w:val="391"/>
        </w:trPr>
        <w:tc>
          <w:tcPr>
            <w:tcW w:w="2369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B428C8" w:rsidRPr="007454FE" w:rsidRDefault="00B428C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8pt;height:19.35pt" o:ole="">
                  <v:imagedata r:id="rId9" o:title=""/>
                </v:shape>
                <w:control r:id="rId10" w:name="CheckBox1" w:shapeid="_x0000_i1035"/>
              </w:object>
            </w:r>
          </w:p>
        </w:tc>
        <w:tc>
          <w:tcPr>
            <w:tcW w:w="18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B428C8" w:rsidRPr="007454FE" w:rsidRDefault="00B428C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254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B428C8" w:rsidRPr="007454FE" w:rsidRDefault="00B428C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object w:dxaOrig="225" w:dyaOrig="225">
                <v:shape id="_x0000_i1037" type="#_x0000_t75" style="width:117.15pt;height:26.85pt" o:ole="">
                  <v:imagedata r:id="rId11" o:title=""/>
                </v:shape>
                <w:control r:id="rId12" w:name="CheckBox11" w:shapeid="_x0000_i1037"/>
              </w:object>
            </w:r>
          </w:p>
        </w:tc>
        <w:tc>
          <w:tcPr>
            <w:tcW w:w="231" w:type="dxa"/>
            <w:tcBorders>
              <w:left w:val="nil"/>
              <w:bottom w:val="single" w:sz="4" w:space="0" w:color="auto"/>
            </w:tcBorders>
            <w:vAlign w:val="center"/>
          </w:tcPr>
          <w:p w:rsidR="00B428C8" w:rsidRPr="007454FE" w:rsidRDefault="00B428C8" w:rsidP="004A5E9C">
            <w:pPr>
              <w:tabs>
                <w:tab w:val="left" w:pos="960"/>
              </w:tabs>
              <w:rPr>
                <w:rFonts w:cs="Arial"/>
                <w:b/>
                <w:bCs/>
                <w:color w:val="0000FF"/>
                <w:lang w:val="en-GB"/>
              </w:rPr>
            </w:pPr>
          </w:p>
        </w:tc>
        <w:tc>
          <w:tcPr>
            <w:tcW w:w="236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28C8" w:rsidRPr="007454FE" w:rsidRDefault="00B428C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object w:dxaOrig="225" w:dyaOrig="225">
                <v:shape id="_x0000_i1039" type="#_x0000_t75" style="width:108pt;height:19.35pt" o:ole="">
                  <v:imagedata r:id="rId13" o:title=""/>
                </v:shape>
                <w:control r:id="rId14" w:name="CheckBox12" w:shapeid="_x0000_i1039"/>
              </w:object>
            </w:r>
          </w:p>
        </w:tc>
        <w:tc>
          <w:tcPr>
            <w:tcW w:w="25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B428C8" w:rsidRPr="007454FE" w:rsidRDefault="00B428C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36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B428C8" w:rsidRPr="007454FE" w:rsidRDefault="00B428C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Phase: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</w:tcBorders>
            <w:vAlign w:val="center"/>
          </w:tcPr>
          <w:p w:rsidR="00B428C8" w:rsidRPr="007454FE" w:rsidRDefault="00B428C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B428C8" w:rsidRPr="007454FE" w:rsidTr="001409A8">
        <w:trPr>
          <w:trHeight w:val="391"/>
        </w:trPr>
        <w:tc>
          <w:tcPr>
            <w:tcW w:w="9709" w:type="dxa"/>
            <w:gridSpan w:val="19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28C8" w:rsidRDefault="00B428C8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eastAsia="ko-KR"/>
              </w:rPr>
            </w:pPr>
          </w:p>
          <w:p w:rsidR="009E6E50" w:rsidRPr="009E6E50" w:rsidRDefault="009E6E50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eastAsia="ko-KR"/>
              </w:rPr>
            </w:pPr>
          </w:p>
        </w:tc>
      </w:tr>
      <w:tr w:rsidR="009E6E50" w:rsidRPr="007454FE" w:rsidTr="002C5FE6">
        <w:trPr>
          <w:cantSplit/>
          <w:trHeight w:val="391"/>
        </w:trPr>
        <w:tc>
          <w:tcPr>
            <w:tcW w:w="9709" w:type="dxa"/>
            <w:gridSpan w:val="19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6E50" w:rsidRPr="009E6E50" w:rsidRDefault="009E6E50" w:rsidP="004A5E9C">
            <w:pPr>
              <w:tabs>
                <w:tab w:val="left" w:pos="960"/>
              </w:tabs>
              <w:rPr>
                <w:rFonts w:cs="Arial"/>
                <w:b/>
                <w:color w:val="0000FF"/>
                <w:lang w:val="en-GB"/>
              </w:rPr>
            </w:pPr>
            <w:r w:rsidRPr="009E6E50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61246D" w:rsidRPr="007454FE" w:rsidTr="002C5FE6">
        <w:trPr>
          <w:cantSplit/>
          <w:trHeight w:val="391"/>
        </w:trPr>
        <w:tc>
          <w:tcPr>
            <w:tcW w:w="16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246D" w:rsidRPr="007454FE" w:rsidRDefault="0061246D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Performed on:</w:t>
            </w:r>
          </w:p>
        </w:tc>
        <w:tc>
          <w:tcPr>
            <w:tcW w:w="8079" w:type="dxa"/>
            <w:gridSpan w:val="17"/>
            <w:tcBorders>
              <w:bottom w:val="single" w:sz="4" w:space="0" w:color="auto"/>
            </w:tcBorders>
            <w:vAlign w:val="center"/>
          </w:tcPr>
          <w:p w:rsidR="0061246D" w:rsidRPr="007454FE" w:rsidRDefault="0061246D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61246D" w:rsidRPr="007454FE" w:rsidTr="002C5FE6">
        <w:trPr>
          <w:cantSplit/>
          <w:trHeight w:val="391"/>
        </w:trPr>
        <w:tc>
          <w:tcPr>
            <w:tcW w:w="16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246D" w:rsidRPr="007454FE" w:rsidRDefault="0061246D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Doc. name:</w:t>
            </w:r>
          </w:p>
        </w:tc>
        <w:tc>
          <w:tcPr>
            <w:tcW w:w="8079" w:type="dxa"/>
            <w:gridSpan w:val="17"/>
            <w:tcBorders>
              <w:bottom w:val="single" w:sz="4" w:space="0" w:color="auto"/>
            </w:tcBorders>
            <w:vAlign w:val="center"/>
          </w:tcPr>
          <w:p w:rsidR="0061246D" w:rsidRPr="007454FE" w:rsidRDefault="0061246D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B428C8" w:rsidRPr="007454FE" w:rsidTr="001409A8">
        <w:trPr>
          <w:trHeight w:val="391"/>
        </w:trPr>
        <w:tc>
          <w:tcPr>
            <w:tcW w:w="9709" w:type="dxa"/>
            <w:gridSpan w:val="19"/>
            <w:tcBorders>
              <w:left w:val="nil"/>
              <w:right w:val="nil"/>
            </w:tcBorders>
            <w:vAlign w:val="center"/>
          </w:tcPr>
          <w:p w:rsidR="00B428C8" w:rsidRDefault="00B428C8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B428C8" w:rsidRPr="007454FE" w:rsidRDefault="00B428C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B428C8" w:rsidRPr="007454FE" w:rsidTr="002C5FE6">
        <w:trPr>
          <w:trHeight w:val="391"/>
        </w:trPr>
        <w:tc>
          <w:tcPr>
            <w:tcW w:w="9709" w:type="dxa"/>
            <w:gridSpan w:val="19"/>
            <w:shd w:val="clear" w:color="auto" w:fill="D9D9D9" w:themeFill="background1" w:themeFillShade="D9"/>
            <w:vAlign w:val="center"/>
          </w:tcPr>
          <w:p w:rsidR="00B428C8" w:rsidRPr="007454FE" w:rsidRDefault="00B428C8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7454FE"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B428C8" w:rsidRPr="007454FE" w:rsidTr="001409A8">
        <w:trPr>
          <w:cantSplit/>
          <w:trHeight w:val="391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B428C8" w:rsidRPr="007454FE" w:rsidRDefault="00B428C8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2"/>
            <w:tcBorders>
              <w:left w:val="nil"/>
              <w:bottom w:val="single" w:sz="4" w:space="0" w:color="auto"/>
            </w:tcBorders>
            <w:vAlign w:val="center"/>
          </w:tcPr>
          <w:p w:rsidR="00B428C8" w:rsidRPr="007454FE" w:rsidRDefault="00B428C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object w:dxaOrig="225" w:dyaOrig="225">
                <v:shape id="_x0000_i1041" type="#_x0000_t75" style="width:316.5pt;height:31.7pt" o:ole="">
                  <v:imagedata r:id="rId15" o:title=""/>
                </v:shape>
                <w:control r:id="rId16" w:name="CheckBox111" w:shapeid="_x0000_i1041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B428C8" w:rsidRPr="007454FE" w:rsidRDefault="00B428C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B428C8" w:rsidRPr="007454FE" w:rsidRDefault="00B428C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B428C8" w:rsidRPr="007454FE" w:rsidTr="001409A8">
        <w:trPr>
          <w:cantSplit/>
          <w:trHeight w:val="800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B428C8" w:rsidRPr="007454FE" w:rsidRDefault="00B428C8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2"/>
            <w:tcBorders>
              <w:left w:val="nil"/>
              <w:bottom w:val="single" w:sz="4" w:space="0" w:color="auto"/>
            </w:tcBorders>
            <w:vAlign w:val="center"/>
          </w:tcPr>
          <w:p w:rsidR="00B428C8" w:rsidRPr="007454FE" w:rsidRDefault="00B428C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object w:dxaOrig="225" w:dyaOrig="225">
                <v:shape id="_x0000_i1043" type="#_x0000_t75" style="width:325.6pt;height:31.7pt" o:ole="">
                  <v:imagedata r:id="rId17" o:title=""/>
                </v:shape>
                <w:control r:id="rId18" w:name="CheckBox1111" w:shapeid="_x0000_i1043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B428C8" w:rsidRPr="007454FE" w:rsidRDefault="00B428C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B428C8" w:rsidRPr="007454FE" w:rsidRDefault="00B428C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</w:tbl>
    <w:p w:rsidR="00004A95" w:rsidRDefault="00004A95" w:rsidP="00BC7A2B">
      <w:pPr>
        <w:rPr>
          <w:rFonts w:eastAsia="맑은 고딕" w:cs="Arial"/>
          <w:lang w:eastAsia="ko-KR"/>
        </w:rPr>
      </w:pPr>
    </w:p>
    <w:p w:rsidR="0061246D" w:rsidRPr="007454FE" w:rsidRDefault="0061246D" w:rsidP="00BC7A2B">
      <w:pPr>
        <w:rPr>
          <w:rFonts w:eastAsia="맑은 고딕" w:cs="Arial"/>
          <w:lang w:eastAsia="ko-KR"/>
        </w:rPr>
      </w:pP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703"/>
        <w:gridCol w:w="504"/>
        <w:gridCol w:w="505"/>
        <w:gridCol w:w="3969"/>
      </w:tblGrid>
      <w:tr w:rsidR="00AD6426" w:rsidRPr="007454FE" w:rsidTr="002C5FE6">
        <w:trPr>
          <w:cantSplit/>
          <w:tblHeader/>
        </w:trPr>
        <w:tc>
          <w:tcPr>
            <w:tcW w:w="4703" w:type="dxa"/>
            <w:vMerge w:val="restart"/>
            <w:shd w:val="clear" w:color="auto" w:fill="D9D9D9" w:themeFill="background1" w:themeFillShade="D9"/>
            <w:vAlign w:val="center"/>
          </w:tcPr>
          <w:p w:rsidR="00AD6426" w:rsidRPr="007454FE" w:rsidRDefault="00AD6426" w:rsidP="002C5FE6">
            <w:pPr>
              <w:pStyle w:val="TabellenText"/>
              <w:jc w:val="center"/>
              <w:rPr>
                <w:rFonts w:cs="Arial"/>
                <w:b/>
                <w:sz w:val="16"/>
                <w:lang w:val="en-GB"/>
              </w:rPr>
            </w:pPr>
            <w:r w:rsidRPr="007454FE">
              <w:rPr>
                <w:rFonts w:cs="Arial"/>
                <w:b/>
                <w:sz w:val="24"/>
                <w:lang w:val="en-GB"/>
              </w:rPr>
              <w:lastRenderedPageBreak/>
              <w:t>Checklist '</w:t>
            </w:r>
            <w:r w:rsidRPr="007454FE">
              <w:rPr>
                <w:rFonts w:cs="Arial"/>
              </w:rPr>
              <w:t xml:space="preserve"> </w:t>
            </w:r>
            <w:r w:rsidRPr="007454FE">
              <w:rPr>
                <w:rFonts w:cs="Arial"/>
                <w:b/>
                <w:sz w:val="24"/>
                <w:lang w:val="en-GB"/>
              </w:rPr>
              <w:t>Review Meeting'</w:t>
            </w:r>
          </w:p>
        </w:tc>
        <w:tc>
          <w:tcPr>
            <w:tcW w:w="1009" w:type="dxa"/>
            <w:gridSpan w:val="2"/>
            <w:shd w:val="clear" w:color="auto" w:fill="D9D9D9" w:themeFill="background1" w:themeFillShade="D9"/>
          </w:tcPr>
          <w:p w:rsidR="00AD6426" w:rsidRPr="00AD6426" w:rsidRDefault="00AD6426" w:rsidP="00437574">
            <w:pPr>
              <w:pStyle w:val="TabellenText"/>
              <w:jc w:val="center"/>
              <w:rPr>
                <w:rFonts w:eastAsia="맑은 고딕" w:cs="Arial"/>
                <w:b/>
                <w:lang w:val="en-GB" w:eastAsia="ko-KR"/>
              </w:rPr>
            </w:pPr>
            <w:r>
              <w:rPr>
                <w:rFonts w:eastAsia="맑은 고딕" w:cs="Arial" w:hint="eastAsia"/>
                <w:b/>
                <w:lang w:val="en-GB" w:eastAsia="ko-KR"/>
              </w:rPr>
              <w:t>OK?</w:t>
            </w:r>
          </w:p>
        </w:tc>
        <w:tc>
          <w:tcPr>
            <w:tcW w:w="3969" w:type="dxa"/>
            <w:vMerge w:val="restart"/>
            <w:shd w:val="clear" w:color="auto" w:fill="D9D9D9" w:themeFill="background1" w:themeFillShade="D9"/>
            <w:vAlign w:val="center"/>
          </w:tcPr>
          <w:p w:rsidR="00AD6426" w:rsidRPr="007454FE" w:rsidRDefault="00AD6426" w:rsidP="00437574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en-GB"/>
              </w:rPr>
            </w:pPr>
            <w:r w:rsidRPr="007454FE">
              <w:rPr>
                <w:rFonts w:cs="Arial"/>
                <w:b/>
                <w:sz w:val="24"/>
                <w:lang w:val="en-GB"/>
              </w:rPr>
              <w:t>Action/comments</w:t>
            </w:r>
          </w:p>
        </w:tc>
      </w:tr>
      <w:tr w:rsidR="00AD6426" w:rsidRPr="007454FE" w:rsidTr="002C5FE6">
        <w:trPr>
          <w:cantSplit/>
          <w:tblHeader/>
        </w:trPr>
        <w:tc>
          <w:tcPr>
            <w:tcW w:w="4703" w:type="dxa"/>
            <w:vMerge/>
          </w:tcPr>
          <w:p w:rsidR="00AD6426" w:rsidRPr="007454FE" w:rsidRDefault="00AD6426" w:rsidP="00437574">
            <w:pPr>
              <w:pStyle w:val="TabellenText"/>
              <w:rPr>
                <w:rFonts w:cs="Arial"/>
                <w:b/>
                <w:sz w:val="24"/>
                <w:lang w:val="en-GB"/>
              </w:rPr>
            </w:pPr>
          </w:p>
        </w:tc>
        <w:tc>
          <w:tcPr>
            <w:tcW w:w="504" w:type="dxa"/>
            <w:shd w:val="clear" w:color="auto" w:fill="D9D9D9" w:themeFill="background1" w:themeFillShade="D9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7454FE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505" w:type="dxa"/>
            <w:shd w:val="clear" w:color="auto" w:fill="D9D9D9" w:themeFill="background1" w:themeFillShade="D9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7454FE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969" w:type="dxa"/>
            <w:vMerge/>
          </w:tcPr>
          <w:p w:rsidR="00AD6426" w:rsidRPr="007454FE" w:rsidRDefault="00AD6426" w:rsidP="00437574">
            <w:pPr>
              <w:pStyle w:val="TabellenText"/>
              <w:ind w:left="0"/>
              <w:jc w:val="center"/>
              <w:rPr>
                <w:rFonts w:cs="Arial"/>
                <w:b/>
                <w:sz w:val="18"/>
                <w:lang w:val="en-GB"/>
              </w:rPr>
            </w:pPr>
          </w:p>
        </w:tc>
      </w:tr>
      <w:tr w:rsidR="00AD6426" w:rsidRPr="007454FE" w:rsidTr="00FE2679">
        <w:trPr>
          <w:cantSplit/>
          <w:trHeight w:val="283"/>
        </w:trPr>
        <w:tc>
          <w:tcPr>
            <w:tcW w:w="4703" w:type="dxa"/>
          </w:tcPr>
          <w:p w:rsidR="00AD6426" w:rsidRDefault="00AD6426" w:rsidP="00DE5E42">
            <w:pPr>
              <w:pStyle w:val="1"/>
              <w:numPr>
                <w:ilvl w:val="0"/>
                <w:numId w:val="0"/>
              </w:num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Global document related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sz w:val="16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D6426" w:rsidRPr="007454FE" w:rsidRDefault="00AD6426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AD6426" w:rsidRPr="007454FE" w:rsidTr="00AD6426">
        <w:trPr>
          <w:cantSplit/>
          <w:trHeight w:val="284"/>
        </w:trPr>
        <w:tc>
          <w:tcPr>
            <w:tcW w:w="4703" w:type="dxa"/>
          </w:tcPr>
          <w:p w:rsidR="00AD6426" w:rsidRPr="00FC4548" w:rsidRDefault="00AD6426" w:rsidP="008A2063">
            <w:pPr>
              <w:jc w:val="left"/>
              <w:rPr>
                <w:rFonts w:cs="Arial"/>
              </w:rPr>
            </w:pPr>
            <w:r w:rsidRPr="00FC4548">
              <w:rPr>
                <w:rFonts w:cs="Arial"/>
              </w:rPr>
              <w:t xml:space="preserve">Have all </w:t>
            </w:r>
            <w:r w:rsidRPr="00FC4548">
              <w:rPr>
                <w:rFonts w:eastAsia="바탕" w:cs="Arial"/>
                <w:lang w:eastAsia="ko-KR"/>
              </w:rPr>
              <w:t xml:space="preserve">MHE </w:t>
            </w:r>
            <w:r w:rsidRPr="00FC4548">
              <w:rPr>
                <w:rFonts w:cs="Arial"/>
              </w:rPr>
              <w:t xml:space="preserve">procedure, standards, etc. (as specified in the project </w:t>
            </w:r>
            <w:r w:rsidRPr="00FC4548">
              <w:rPr>
                <w:rFonts w:eastAsia="맑은 고딕" w:cs="Arial" w:hint="eastAsia"/>
                <w:lang w:eastAsia="ko-KR"/>
              </w:rPr>
              <w:t>plan</w:t>
            </w:r>
            <w:r w:rsidRPr="00FC4548">
              <w:rPr>
                <w:rFonts w:cs="Arial"/>
              </w:rPr>
              <w:t>) been applied for SW requirements analysis?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sz w:val="16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8A2063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87422F" w:rsidRDefault="0087422F" w:rsidP="0087422F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AD6426" w:rsidRPr="0019493F" w:rsidRDefault="0087422F" w:rsidP="0087422F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you have comment then you should leave comment at this.</w:t>
            </w:r>
          </w:p>
        </w:tc>
      </w:tr>
      <w:tr w:rsidR="00AD6426" w:rsidRPr="007454FE" w:rsidTr="00AD6426">
        <w:trPr>
          <w:cantSplit/>
          <w:trHeight w:val="284"/>
        </w:trPr>
        <w:tc>
          <w:tcPr>
            <w:tcW w:w="4703" w:type="dxa"/>
          </w:tcPr>
          <w:p w:rsidR="00AD6426" w:rsidRPr="00FC4548" w:rsidRDefault="00AD6426" w:rsidP="00DE5E42">
            <w:pPr>
              <w:jc w:val="left"/>
              <w:rPr>
                <w:rFonts w:cs="Arial"/>
              </w:rPr>
            </w:pPr>
            <w:r w:rsidRPr="00FC4548">
              <w:rPr>
                <w:rFonts w:cs="Arial"/>
              </w:rPr>
              <w:t>Is there a bilateral traceability and consistency between the software requirements and the corresponding system requirements?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sz w:val="16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D6426" w:rsidRPr="007454FE" w:rsidRDefault="00AD6426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580B97" w:rsidRPr="007454FE" w:rsidTr="00AD6426">
        <w:trPr>
          <w:cantSplit/>
          <w:trHeight w:val="284"/>
        </w:trPr>
        <w:tc>
          <w:tcPr>
            <w:tcW w:w="4703" w:type="dxa"/>
          </w:tcPr>
          <w:p w:rsidR="00580B97" w:rsidRPr="00FC4548" w:rsidRDefault="00580B97" w:rsidP="00580B97">
            <w:pPr>
              <w:jc w:val="left"/>
              <w:rPr>
                <w:rFonts w:cs="Arial"/>
              </w:rPr>
            </w:pPr>
            <w:r w:rsidRPr="00FC4548">
              <w:rPr>
                <w:rFonts w:cs="Arial"/>
              </w:rPr>
              <w:t xml:space="preserve">Is there a bilateral traceability and consistency between the software requirements and the corresponding system </w:t>
            </w:r>
            <w:r w:rsidRPr="00FC4548">
              <w:rPr>
                <w:rFonts w:eastAsia="맑은 고딕" w:cs="Arial" w:hint="eastAsia"/>
                <w:lang w:eastAsia="ko-KR"/>
              </w:rPr>
              <w:t>architecture</w:t>
            </w:r>
            <w:r w:rsidRPr="00FC4548">
              <w:rPr>
                <w:rFonts w:cs="Arial"/>
              </w:rPr>
              <w:t>?</w:t>
            </w:r>
          </w:p>
        </w:tc>
        <w:tc>
          <w:tcPr>
            <w:tcW w:w="504" w:type="dxa"/>
            <w:vAlign w:val="center"/>
          </w:tcPr>
          <w:p w:rsidR="00580B97" w:rsidRPr="007454FE" w:rsidRDefault="00580B97" w:rsidP="00437574">
            <w:pPr>
              <w:pStyle w:val="TabellenText"/>
              <w:jc w:val="center"/>
              <w:rPr>
                <w:rFonts w:cs="Arial"/>
                <w:sz w:val="16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580B97" w:rsidRPr="007454FE" w:rsidRDefault="00580B97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580B97" w:rsidRPr="00580B97" w:rsidRDefault="00580B97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AD6426" w:rsidRPr="007454FE" w:rsidTr="00AD6426">
        <w:trPr>
          <w:cantSplit/>
          <w:trHeight w:val="284"/>
        </w:trPr>
        <w:tc>
          <w:tcPr>
            <w:tcW w:w="4703" w:type="dxa"/>
          </w:tcPr>
          <w:p w:rsidR="00AD6426" w:rsidRPr="00FC4548" w:rsidRDefault="00AD6426" w:rsidP="00DE5E42">
            <w:pPr>
              <w:jc w:val="left"/>
              <w:rPr>
                <w:rFonts w:cs="Arial"/>
              </w:rPr>
            </w:pPr>
            <w:r w:rsidRPr="00FC4548">
              <w:rPr>
                <w:rFonts w:cs="Arial"/>
              </w:rPr>
              <w:t>Were the SW quality objectives documented (in the section “non-functional requirements” of the Software Requirements Specification)?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D6426" w:rsidRPr="007454FE" w:rsidRDefault="00AD6426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AD6426" w:rsidRPr="007454FE" w:rsidTr="00AD6426">
        <w:trPr>
          <w:cantSplit/>
          <w:trHeight w:val="284"/>
        </w:trPr>
        <w:tc>
          <w:tcPr>
            <w:tcW w:w="4703" w:type="dxa"/>
          </w:tcPr>
          <w:p w:rsidR="00AD6426" w:rsidRPr="00FC4548" w:rsidRDefault="00AD6426" w:rsidP="00C12D18">
            <w:pPr>
              <w:jc w:val="left"/>
              <w:rPr>
                <w:rFonts w:cs="Arial"/>
              </w:rPr>
            </w:pPr>
            <w:r w:rsidRPr="00FC4548">
              <w:rPr>
                <w:rFonts w:cs="Arial"/>
              </w:rPr>
              <w:t xml:space="preserve">Was the current </w:t>
            </w:r>
            <w:r w:rsidRPr="00FC4548">
              <w:rPr>
                <w:rFonts w:eastAsia="맑은 고딕" w:cs="Arial" w:hint="eastAsia"/>
                <w:lang w:eastAsia="ko-KR"/>
              </w:rPr>
              <w:t>MHE</w:t>
            </w:r>
            <w:r w:rsidRPr="00FC4548">
              <w:rPr>
                <w:rFonts w:cs="Arial"/>
              </w:rPr>
              <w:t xml:space="preserve"> form "Software Requirement Specification</w:t>
            </w:r>
            <w:r w:rsidRPr="00FC4548">
              <w:rPr>
                <w:rFonts w:eastAsia="맑은 고딕" w:cs="Arial" w:hint="eastAsia"/>
                <w:lang w:eastAsia="ko-KR"/>
              </w:rPr>
              <w:t xml:space="preserve"> </w:t>
            </w:r>
            <w:r w:rsidRPr="00FC4548">
              <w:rPr>
                <w:rFonts w:cs="Arial"/>
              </w:rPr>
              <w:t>(8365)" taken as a basis for the software requirement specifications?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D6426" w:rsidRPr="007454FE" w:rsidRDefault="00AD6426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AD6426" w:rsidRPr="007454FE" w:rsidTr="00AD6426">
        <w:trPr>
          <w:cantSplit/>
          <w:trHeight w:val="284"/>
        </w:trPr>
        <w:tc>
          <w:tcPr>
            <w:tcW w:w="4703" w:type="dxa"/>
          </w:tcPr>
          <w:p w:rsidR="00AD6426" w:rsidRPr="00FC4548" w:rsidRDefault="00AD6426" w:rsidP="00C12D18">
            <w:pPr>
              <w:jc w:val="left"/>
              <w:rPr>
                <w:rFonts w:cs="Arial"/>
              </w:rPr>
            </w:pPr>
            <w:r w:rsidRPr="00FC4548">
              <w:rPr>
                <w:rFonts w:cs="Arial"/>
              </w:rPr>
              <w:t xml:space="preserve">Were all chapters of the form </w:t>
            </w:r>
            <w:r w:rsidRPr="00FC4548">
              <w:rPr>
                <w:rFonts w:eastAsia="맑은 고딕" w:cs="Arial" w:hint="eastAsia"/>
                <w:lang w:eastAsia="ko-KR"/>
              </w:rPr>
              <w:t>MHE</w:t>
            </w:r>
            <w:r w:rsidRPr="00FC4548">
              <w:rPr>
                <w:rFonts w:cs="Arial"/>
              </w:rPr>
              <w:t xml:space="preserve"> 8365 which are not applicable, marked accordingly and not deleted?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D6426" w:rsidRPr="007454FE" w:rsidRDefault="00AD6426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AD6426" w:rsidRPr="007454FE" w:rsidTr="00AD6426">
        <w:trPr>
          <w:cantSplit/>
          <w:trHeight w:val="284"/>
        </w:trPr>
        <w:tc>
          <w:tcPr>
            <w:tcW w:w="4703" w:type="dxa"/>
          </w:tcPr>
          <w:p w:rsidR="00AD6426" w:rsidRPr="00FC4548" w:rsidRDefault="00AD6426" w:rsidP="00DE5E42">
            <w:pPr>
              <w:jc w:val="left"/>
              <w:rPr>
                <w:rFonts w:eastAsia="맑은 고딕" w:cs="Arial"/>
                <w:lang w:eastAsia="ko-KR"/>
              </w:rPr>
            </w:pPr>
            <w:r w:rsidRPr="00FC4548">
              <w:rPr>
                <w:rFonts w:cs="Arial"/>
              </w:rPr>
              <w:t>Is the analysis (meaning: to know and understand) comprehensible and complete?</w:t>
            </w:r>
            <w:r w:rsidRPr="00FC4548">
              <w:rPr>
                <w:rFonts w:eastAsia="맑은 고딕" w:cs="Arial" w:hint="eastAsia"/>
                <w:lang w:eastAsia="ko-KR"/>
              </w:rPr>
              <w:t xml:space="preserve"> </w:t>
            </w:r>
          </w:p>
          <w:p w:rsidR="007102B2" w:rsidRPr="00FC4548" w:rsidRDefault="007102B2" w:rsidP="00A17325">
            <w:pPr>
              <w:jc w:val="left"/>
              <w:rPr>
                <w:rFonts w:eastAsia="맑은 고딕" w:cs="Arial"/>
                <w:lang w:eastAsia="ko-KR"/>
              </w:rPr>
            </w:pPr>
            <w:r w:rsidRPr="00FC4548">
              <w:rPr>
                <w:rFonts w:eastAsia="맑은 고딕" w:cs="Arial" w:hint="eastAsia"/>
                <w:lang w:eastAsia="ko-KR"/>
              </w:rPr>
              <w:t xml:space="preserve">If DOORS tool used, </w:t>
            </w:r>
            <w:r w:rsidR="00A17325" w:rsidRPr="00FC4548">
              <w:rPr>
                <w:rFonts w:eastAsia="맑은 고딕" w:cs="Arial" w:hint="eastAsia"/>
                <w:lang w:eastAsia="ko-KR"/>
              </w:rPr>
              <w:t>attribute (</w:t>
            </w:r>
            <w:proofErr w:type="spellStart"/>
            <w:r w:rsidR="00A17325" w:rsidRPr="00FC4548">
              <w:rPr>
                <w:rFonts w:eastAsia="맑은 고딕" w:cs="Arial" w:hint="eastAsia"/>
                <w:lang w:eastAsia="ko-KR"/>
              </w:rPr>
              <w:t>H_ObjectStatus</w:t>
            </w:r>
            <w:proofErr w:type="spellEnd"/>
            <w:r w:rsidRPr="00FC4548">
              <w:rPr>
                <w:rFonts w:eastAsia="맑은 고딕" w:cs="Arial" w:hint="eastAsia"/>
                <w:lang w:eastAsia="ko-KR"/>
              </w:rPr>
              <w:t>) is evidence for analysis result.</w:t>
            </w:r>
            <w:r w:rsidRPr="00FC4548">
              <w:rPr>
                <w:rFonts w:eastAsia="맑은 고딕" w:cs="Arial" w:hint="eastAsia"/>
                <w:lang w:eastAsia="ko-KR"/>
              </w:rPr>
              <w:br/>
              <w:t>If DOORS tool not used, analysis result need to submit.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D6426" w:rsidRPr="007454FE" w:rsidRDefault="00AD6426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AD6426" w:rsidRPr="007454FE" w:rsidTr="00AD6426">
        <w:trPr>
          <w:cantSplit/>
          <w:trHeight w:val="284"/>
        </w:trPr>
        <w:tc>
          <w:tcPr>
            <w:tcW w:w="4703" w:type="dxa"/>
          </w:tcPr>
          <w:p w:rsidR="00AD6426" w:rsidRPr="00FC4548" w:rsidRDefault="00AD6426" w:rsidP="00DE5E42">
            <w:pPr>
              <w:pStyle w:val="1"/>
              <w:numPr>
                <w:ilvl w:val="0"/>
                <w:numId w:val="0"/>
              </w:numPr>
              <w:jc w:val="left"/>
              <w:rPr>
                <w:bCs/>
                <w:sz w:val="22"/>
                <w:szCs w:val="22"/>
              </w:rPr>
            </w:pPr>
            <w:r w:rsidRPr="00FC4548">
              <w:rPr>
                <w:bCs/>
                <w:sz w:val="22"/>
                <w:szCs w:val="22"/>
              </w:rPr>
              <w:t>Document Template/Format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D6426" w:rsidRPr="007454FE" w:rsidRDefault="00AD6426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AD6426" w:rsidRPr="007454FE" w:rsidTr="00AD6426">
        <w:trPr>
          <w:cantSplit/>
          <w:trHeight w:val="284"/>
        </w:trPr>
        <w:tc>
          <w:tcPr>
            <w:tcW w:w="4703" w:type="dxa"/>
          </w:tcPr>
          <w:p w:rsidR="00AD6426" w:rsidRPr="00FC4548" w:rsidRDefault="00AD6426" w:rsidP="00DE5E42">
            <w:pPr>
              <w:jc w:val="left"/>
              <w:rPr>
                <w:rFonts w:eastAsia="맑은 고딕" w:cs="Arial"/>
                <w:lang w:eastAsia="ko-KR"/>
              </w:rPr>
            </w:pPr>
            <w:r w:rsidRPr="00FC4548">
              <w:rPr>
                <w:rFonts w:cs="Arial"/>
              </w:rPr>
              <w:t>Does a structured data dictionary comprise all constants and variables?</w:t>
            </w:r>
            <w:r w:rsidR="00DC7B02" w:rsidRPr="00FC4548">
              <w:rPr>
                <w:rFonts w:eastAsia="맑은 고딕" w:cs="Arial" w:hint="eastAsia"/>
                <w:lang w:eastAsia="ko-KR"/>
              </w:rPr>
              <w:t xml:space="preserve"> (Chapter 3.4)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D6426" w:rsidRPr="007454FE" w:rsidRDefault="00AD6426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AD6426" w:rsidRPr="007454FE" w:rsidTr="00AD6426">
        <w:trPr>
          <w:cantSplit/>
          <w:trHeight w:val="284"/>
        </w:trPr>
        <w:tc>
          <w:tcPr>
            <w:tcW w:w="4703" w:type="dxa"/>
          </w:tcPr>
          <w:p w:rsidR="00AD6426" w:rsidRPr="00FC4548" w:rsidRDefault="00AD6426" w:rsidP="00DE5E42">
            <w:pPr>
              <w:jc w:val="left"/>
              <w:rPr>
                <w:rFonts w:cs="Arial"/>
              </w:rPr>
            </w:pPr>
            <w:r w:rsidRPr="00FC4548">
              <w:rPr>
                <w:rFonts w:cs="Arial"/>
              </w:rPr>
              <w:t>Have safety-critical modules / processes been denoted accordingly?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D6426" w:rsidRPr="007454FE" w:rsidRDefault="00AD6426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AD6426" w:rsidRPr="007454FE" w:rsidTr="00AD6426">
        <w:trPr>
          <w:cantSplit/>
          <w:trHeight w:val="284"/>
        </w:trPr>
        <w:tc>
          <w:tcPr>
            <w:tcW w:w="4703" w:type="dxa"/>
          </w:tcPr>
          <w:p w:rsidR="00AD6426" w:rsidRPr="00FC4548" w:rsidRDefault="00AD6426" w:rsidP="00DE5E42">
            <w:pPr>
              <w:jc w:val="left"/>
              <w:rPr>
                <w:rFonts w:cs="Arial"/>
              </w:rPr>
            </w:pPr>
            <w:proofErr w:type="gramStart"/>
            <w:r w:rsidRPr="00FC4548">
              <w:rPr>
                <w:rFonts w:cs="Arial"/>
              </w:rPr>
              <w:t>Are input</w:t>
            </w:r>
            <w:proofErr w:type="gramEnd"/>
            <w:r w:rsidRPr="00FC4548">
              <w:rPr>
                <w:rFonts w:cs="Arial"/>
              </w:rPr>
              <w:t xml:space="preserve"> and output values complete? Was their type / value range clearly defined?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D6426" w:rsidRPr="007454FE" w:rsidRDefault="00AD6426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AD6426" w:rsidRPr="007454FE" w:rsidTr="00AD6426">
        <w:trPr>
          <w:cantSplit/>
          <w:trHeight w:val="284"/>
        </w:trPr>
        <w:tc>
          <w:tcPr>
            <w:tcW w:w="4703" w:type="dxa"/>
          </w:tcPr>
          <w:p w:rsidR="00AD6426" w:rsidRPr="00FC4548" w:rsidRDefault="00AD6426" w:rsidP="00DE5E42">
            <w:pPr>
              <w:jc w:val="left"/>
              <w:rPr>
                <w:rFonts w:cs="Arial"/>
              </w:rPr>
            </w:pPr>
            <w:r w:rsidRPr="00FC4548">
              <w:rPr>
                <w:rFonts w:cs="Arial"/>
              </w:rPr>
              <w:t>Have processing speed and timings been specified and documented?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D6426" w:rsidRPr="007454FE" w:rsidRDefault="00AD6426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AD6426" w:rsidRPr="007454FE" w:rsidTr="00AD6426">
        <w:trPr>
          <w:cantSplit/>
          <w:trHeight w:val="284"/>
        </w:trPr>
        <w:tc>
          <w:tcPr>
            <w:tcW w:w="4703" w:type="dxa"/>
          </w:tcPr>
          <w:p w:rsidR="00AD6426" w:rsidRPr="00FC4548" w:rsidRDefault="00AD6426" w:rsidP="00DE5E42">
            <w:pPr>
              <w:jc w:val="left"/>
              <w:rPr>
                <w:rFonts w:cs="Arial"/>
              </w:rPr>
            </w:pPr>
            <w:r w:rsidRPr="00FC4548">
              <w:rPr>
                <w:rFonts w:cs="Arial"/>
              </w:rPr>
              <w:t>Is a description of all abbreviations and definitions (glossary) available?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D6426" w:rsidRPr="007454FE" w:rsidRDefault="00AD6426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AD6426" w:rsidRPr="007454FE" w:rsidTr="00AD6426">
        <w:trPr>
          <w:cantSplit/>
          <w:trHeight w:val="284"/>
        </w:trPr>
        <w:tc>
          <w:tcPr>
            <w:tcW w:w="4703" w:type="dxa"/>
          </w:tcPr>
          <w:p w:rsidR="00AD6426" w:rsidRPr="00FC4548" w:rsidRDefault="00AD6426" w:rsidP="00DE5E42">
            <w:pPr>
              <w:jc w:val="left"/>
              <w:rPr>
                <w:rFonts w:cs="Arial"/>
              </w:rPr>
            </w:pPr>
            <w:r w:rsidRPr="00FC4548">
              <w:rPr>
                <w:rFonts w:cs="Arial"/>
              </w:rPr>
              <w:t>Were modules, processes and data given an appropriate name?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D6426" w:rsidRPr="007454FE" w:rsidRDefault="00AD6426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AD6426" w:rsidRPr="007454FE" w:rsidTr="00AD6426">
        <w:trPr>
          <w:cantSplit/>
          <w:trHeight w:val="284"/>
        </w:trPr>
        <w:tc>
          <w:tcPr>
            <w:tcW w:w="4703" w:type="dxa"/>
          </w:tcPr>
          <w:p w:rsidR="00AD6426" w:rsidRPr="00FC4548" w:rsidRDefault="00AD6426" w:rsidP="00DE5E42">
            <w:pPr>
              <w:jc w:val="left"/>
              <w:rPr>
                <w:rFonts w:cs="Arial"/>
              </w:rPr>
            </w:pPr>
            <w:r w:rsidRPr="00FC4548">
              <w:rPr>
                <w:rFonts w:cs="Arial"/>
              </w:rPr>
              <w:t>Do the names conform to the requested standards?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D6426" w:rsidRPr="007454FE" w:rsidRDefault="00AD6426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AD6426" w:rsidRPr="007454FE" w:rsidTr="00AD6426">
        <w:trPr>
          <w:cantSplit/>
          <w:trHeight w:val="284"/>
        </w:trPr>
        <w:tc>
          <w:tcPr>
            <w:tcW w:w="4703" w:type="dxa"/>
          </w:tcPr>
          <w:p w:rsidR="00AD6426" w:rsidRPr="00FC4548" w:rsidRDefault="00AD6426" w:rsidP="00DE5E42">
            <w:pPr>
              <w:jc w:val="left"/>
              <w:rPr>
                <w:rFonts w:cs="Arial"/>
              </w:rPr>
            </w:pPr>
            <w:r w:rsidRPr="00FC4548">
              <w:rPr>
                <w:rFonts w:cs="Arial"/>
              </w:rPr>
              <w:t>Are all names unique?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D6426" w:rsidRPr="007454FE" w:rsidRDefault="00AD6426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AD6426" w:rsidRPr="007454FE" w:rsidTr="00AD6426">
        <w:trPr>
          <w:cantSplit/>
          <w:trHeight w:val="64"/>
        </w:trPr>
        <w:tc>
          <w:tcPr>
            <w:tcW w:w="4703" w:type="dxa"/>
          </w:tcPr>
          <w:p w:rsidR="00AD6426" w:rsidRPr="00FC4548" w:rsidRDefault="00AD6426" w:rsidP="00DE5E42">
            <w:pPr>
              <w:pStyle w:val="1"/>
              <w:numPr>
                <w:ilvl w:val="0"/>
                <w:numId w:val="0"/>
              </w:numPr>
              <w:jc w:val="left"/>
              <w:rPr>
                <w:bCs/>
                <w:sz w:val="22"/>
                <w:szCs w:val="22"/>
              </w:rPr>
            </w:pPr>
            <w:r w:rsidRPr="00FC4548">
              <w:rPr>
                <w:bCs/>
                <w:sz w:val="22"/>
                <w:szCs w:val="22"/>
              </w:rPr>
              <w:lastRenderedPageBreak/>
              <w:t>Requirements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D6426" w:rsidRPr="007454FE" w:rsidRDefault="00AD6426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AD6426" w:rsidRPr="007454FE" w:rsidTr="00AD6426">
        <w:trPr>
          <w:cantSplit/>
          <w:trHeight w:val="284"/>
        </w:trPr>
        <w:tc>
          <w:tcPr>
            <w:tcW w:w="4703" w:type="dxa"/>
          </w:tcPr>
          <w:p w:rsidR="00AD6426" w:rsidRPr="00FC4548" w:rsidRDefault="00AD6426" w:rsidP="00DE5E42">
            <w:pPr>
              <w:jc w:val="left"/>
              <w:rPr>
                <w:rFonts w:cs="Arial"/>
              </w:rPr>
            </w:pPr>
            <w:r w:rsidRPr="00FC4548">
              <w:rPr>
                <w:rFonts w:cs="Arial"/>
              </w:rPr>
              <w:t>Are the requirements from the systems requirement specifications complete and clear (any incomplete or missing requirements)?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D6426" w:rsidRPr="007454FE" w:rsidRDefault="00AD6426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AD6426" w:rsidRPr="007454FE" w:rsidTr="00AD6426">
        <w:trPr>
          <w:cantSplit/>
          <w:trHeight w:val="364"/>
        </w:trPr>
        <w:tc>
          <w:tcPr>
            <w:tcW w:w="4703" w:type="dxa"/>
          </w:tcPr>
          <w:p w:rsidR="00AD6426" w:rsidRPr="00FC4548" w:rsidRDefault="00AD6426" w:rsidP="00DE5E42">
            <w:pPr>
              <w:jc w:val="left"/>
              <w:rPr>
                <w:rFonts w:eastAsia="맑은 고딕" w:cs="Arial"/>
                <w:lang w:eastAsia="ko-KR"/>
              </w:rPr>
            </w:pPr>
            <w:r w:rsidRPr="00FC4548">
              <w:rPr>
                <w:rFonts w:cs="Arial"/>
              </w:rPr>
              <w:t>Were the requirements checked for feasibility and implementation capacity?</w:t>
            </w:r>
            <w:r w:rsidR="009156CE" w:rsidRPr="00FC4548">
              <w:rPr>
                <w:rFonts w:eastAsia="맑은 고딕" w:cs="Arial" w:hint="eastAsia"/>
                <w:lang w:eastAsia="ko-KR"/>
              </w:rPr>
              <w:t xml:space="preserve"> (</w:t>
            </w:r>
            <w:proofErr w:type="spellStart"/>
            <w:r w:rsidR="009156CE" w:rsidRPr="00FC4548">
              <w:rPr>
                <w:rFonts w:eastAsia="맑은 고딕" w:cs="Arial" w:hint="eastAsia"/>
                <w:lang w:eastAsia="ko-KR"/>
              </w:rPr>
              <w:t>H_ObjectStatus</w:t>
            </w:r>
            <w:proofErr w:type="spellEnd"/>
            <w:r w:rsidR="009156CE" w:rsidRPr="00FC4548">
              <w:rPr>
                <w:rFonts w:eastAsia="맑은 고딕" w:cs="Arial" w:hint="eastAsia"/>
                <w:lang w:eastAsia="ko-KR"/>
              </w:rPr>
              <w:t>)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ind w:left="0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7454FE" w:rsidRDefault="00AD6426" w:rsidP="00437574">
            <w:pPr>
              <w:pStyle w:val="TabellenText"/>
              <w:ind w:left="0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D6426" w:rsidRPr="007454FE" w:rsidRDefault="00AD6426" w:rsidP="00437574">
            <w:pPr>
              <w:pStyle w:val="TabellenText"/>
              <w:ind w:left="0"/>
              <w:rPr>
                <w:rFonts w:cs="Arial"/>
                <w:lang w:val="en-GB"/>
              </w:rPr>
            </w:pPr>
          </w:p>
        </w:tc>
      </w:tr>
      <w:tr w:rsidR="00AD6426" w:rsidRPr="007454FE" w:rsidTr="00AD6426">
        <w:trPr>
          <w:cantSplit/>
          <w:trHeight w:val="284"/>
        </w:trPr>
        <w:tc>
          <w:tcPr>
            <w:tcW w:w="4703" w:type="dxa"/>
          </w:tcPr>
          <w:p w:rsidR="00AD6426" w:rsidRPr="00FC4548" w:rsidRDefault="00AD6426" w:rsidP="00DE5E42">
            <w:pPr>
              <w:jc w:val="left"/>
              <w:rPr>
                <w:rFonts w:cs="Arial"/>
              </w:rPr>
            </w:pPr>
            <w:r w:rsidRPr="00FC4548">
              <w:rPr>
                <w:rFonts w:cs="Arial"/>
              </w:rPr>
              <w:t xml:space="preserve">Do the requirements comply </w:t>
            </w:r>
            <w:proofErr w:type="gramStart"/>
            <w:r w:rsidRPr="00FC4548">
              <w:rPr>
                <w:rFonts w:cs="Arial"/>
              </w:rPr>
              <w:t>to</w:t>
            </w:r>
            <w:proofErr w:type="gramEnd"/>
            <w:r w:rsidRPr="00FC4548">
              <w:rPr>
                <w:rFonts w:cs="Arial"/>
              </w:rPr>
              <w:t xml:space="preserve"> the following criteria? </w:t>
            </w:r>
          </w:p>
          <w:p w:rsidR="00AD6426" w:rsidRPr="00FC4548" w:rsidRDefault="00AD6426" w:rsidP="00DE5E42">
            <w:pPr>
              <w:numPr>
                <w:ilvl w:val="0"/>
                <w:numId w:val="50"/>
              </w:numPr>
              <w:spacing w:after="0"/>
              <w:ind w:left="360" w:right="0"/>
              <w:jc w:val="left"/>
              <w:rPr>
                <w:rFonts w:cs="Arial"/>
              </w:rPr>
            </w:pPr>
            <w:r w:rsidRPr="00FC4548">
              <w:rPr>
                <w:rFonts w:cs="Arial"/>
              </w:rPr>
              <w:t>Complete</w:t>
            </w:r>
          </w:p>
          <w:p w:rsidR="00AD6426" w:rsidRPr="00FC4548" w:rsidRDefault="00AD6426" w:rsidP="00DE5E42">
            <w:pPr>
              <w:numPr>
                <w:ilvl w:val="0"/>
                <w:numId w:val="50"/>
              </w:numPr>
              <w:spacing w:after="0"/>
              <w:ind w:left="360" w:right="0"/>
              <w:jc w:val="left"/>
              <w:rPr>
                <w:rFonts w:cs="Arial"/>
              </w:rPr>
            </w:pPr>
            <w:r w:rsidRPr="00FC4548">
              <w:rPr>
                <w:rFonts w:cs="Arial"/>
              </w:rPr>
              <w:t>Correct</w:t>
            </w:r>
          </w:p>
          <w:p w:rsidR="00AD6426" w:rsidRPr="00FC4548" w:rsidRDefault="00AD6426" w:rsidP="00DE5E42">
            <w:pPr>
              <w:numPr>
                <w:ilvl w:val="0"/>
                <w:numId w:val="50"/>
              </w:numPr>
              <w:spacing w:after="0"/>
              <w:ind w:left="360" w:right="0"/>
              <w:jc w:val="left"/>
              <w:rPr>
                <w:rFonts w:cs="Arial"/>
              </w:rPr>
            </w:pPr>
            <w:r w:rsidRPr="00FC4548">
              <w:rPr>
                <w:rFonts w:cs="Arial"/>
              </w:rPr>
              <w:t>Feasible</w:t>
            </w:r>
          </w:p>
          <w:p w:rsidR="00AD6426" w:rsidRPr="00FC4548" w:rsidRDefault="00AD6426" w:rsidP="00DE5E42">
            <w:pPr>
              <w:numPr>
                <w:ilvl w:val="0"/>
                <w:numId w:val="50"/>
              </w:numPr>
              <w:spacing w:after="0"/>
              <w:ind w:left="360" w:right="0"/>
              <w:jc w:val="left"/>
              <w:rPr>
                <w:rFonts w:cs="Arial"/>
              </w:rPr>
            </w:pPr>
            <w:r w:rsidRPr="00FC4548">
              <w:rPr>
                <w:rFonts w:cs="Arial"/>
              </w:rPr>
              <w:t>Clear and comprehensive</w:t>
            </w:r>
          </w:p>
          <w:p w:rsidR="00AD6426" w:rsidRPr="00FC4548" w:rsidRDefault="00AD6426" w:rsidP="00DE5E42">
            <w:pPr>
              <w:numPr>
                <w:ilvl w:val="0"/>
                <w:numId w:val="50"/>
              </w:numPr>
              <w:spacing w:after="0"/>
              <w:ind w:left="360" w:right="0"/>
              <w:jc w:val="left"/>
              <w:rPr>
                <w:rFonts w:cs="Arial"/>
              </w:rPr>
            </w:pPr>
            <w:r w:rsidRPr="00FC4548">
              <w:rPr>
                <w:rFonts w:cs="Arial"/>
              </w:rPr>
              <w:t>Consistent</w:t>
            </w:r>
          </w:p>
          <w:p w:rsidR="00AD6426" w:rsidRPr="00FC4548" w:rsidRDefault="00AD6426" w:rsidP="00DE5E42">
            <w:pPr>
              <w:numPr>
                <w:ilvl w:val="0"/>
                <w:numId w:val="50"/>
              </w:numPr>
              <w:spacing w:after="0"/>
              <w:ind w:left="360" w:right="0"/>
              <w:jc w:val="left"/>
              <w:rPr>
                <w:rFonts w:cs="Arial"/>
              </w:rPr>
            </w:pPr>
            <w:r w:rsidRPr="00FC4548">
              <w:rPr>
                <w:rFonts w:cs="Arial"/>
              </w:rPr>
              <w:t>Testable</w:t>
            </w:r>
            <w:r w:rsidR="00EF6BBF" w:rsidRPr="00FC4548">
              <w:rPr>
                <w:rFonts w:eastAsia="맑은 고딕" w:cs="Arial" w:hint="eastAsia"/>
                <w:lang w:eastAsia="ko-KR"/>
              </w:rPr>
              <w:t xml:space="preserve"> (</w:t>
            </w:r>
            <w:proofErr w:type="spellStart"/>
            <w:r w:rsidR="00EF6BBF" w:rsidRPr="00FC4548">
              <w:rPr>
                <w:rFonts w:eastAsia="맑은 고딕" w:cs="Arial" w:hint="eastAsia"/>
                <w:lang w:eastAsia="ko-KR"/>
              </w:rPr>
              <w:t>H_TestCriterion</w:t>
            </w:r>
            <w:proofErr w:type="spellEnd"/>
            <w:r w:rsidR="00EF6BBF" w:rsidRPr="00FC4548">
              <w:rPr>
                <w:rFonts w:eastAsia="맑은 고딕" w:cs="Arial" w:hint="eastAsia"/>
                <w:lang w:eastAsia="ko-KR"/>
              </w:rPr>
              <w:t>)</w:t>
            </w:r>
          </w:p>
          <w:p w:rsidR="00224653" w:rsidRPr="00FC4548" w:rsidRDefault="00AD6426" w:rsidP="00224653">
            <w:pPr>
              <w:numPr>
                <w:ilvl w:val="0"/>
                <w:numId w:val="50"/>
              </w:numPr>
              <w:spacing w:after="0"/>
              <w:ind w:left="360" w:right="0"/>
              <w:jc w:val="left"/>
              <w:rPr>
                <w:rFonts w:cs="Arial"/>
              </w:rPr>
            </w:pPr>
            <w:r w:rsidRPr="00FC4548">
              <w:rPr>
                <w:rFonts w:cs="Arial"/>
              </w:rPr>
              <w:t>Verifiable</w:t>
            </w:r>
            <w:r w:rsidR="00224653" w:rsidRPr="00FC4548">
              <w:rPr>
                <w:rFonts w:eastAsia="맑은 고딕" w:cs="Arial" w:hint="eastAsia"/>
                <w:lang w:eastAsia="ko-KR"/>
              </w:rPr>
              <w:t xml:space="preserve"> (</w:t>
            </w:r>
            <w:proofErr w:type="spellStart"/>
            <w:r w:rsidR="00224653" w:rsidRPr="00FC4548">
              <w:rPr>
                <w:rFonts w:eastAsia="맑은 고딕" w:cs="Arial" w:hint="eastAsia"/>
                <w:lang w:eastAsia="ko-KR"/>
              </w:rPr>
              <w:t>H_TestCriterion</w:t>
            </w:r>
            <w:proofErr w:type="spellEnd"/>
            <w:r w:rsidR="00224653" w:rsidRPr="00FC4548">
              <w:rPr>
                <w:rFonts w:eastAsia="맑은 고딕" w:cs="Arial" w:hint="eastAsia"/>
                <w:lang w:eastAsia="ko-KR"/>
              </w:rPr>
              <w:t>)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D6426" w:rsidRPr="007454FE" w:rsidRDefault="00AD6426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AD6426" w:rsidRPr="007454FE" w:rsidTr="00AD6426">
        <w:trPr>
          <w:cantSplit/>
          <w:trHeight w:val="284"/>
        </w:trPr>
        <w:tc>
          <w:tcPr>
            <w:tcW w:w="4703" w:type="dxa"/>
          </w:tcPr>
          <w:p w:rsidR="00AD6426" w:rsidRPr="00FC4548" w:rsidRDefault="00AD6426" w:rsidP="00DE5E42">
            <w:pPr>
              <w:jc w:val="left"/>
              <w:rPr>
                <w:rFonts w:cs="Arial"/>
              </w:rPr>
            </w:pPr>
            <w:r w:rsidRPr="00FC4548">
              <w:rPr>
                <w:rFonts w:cs="Arial"/>
              </w:rPr>
              <w:t>Was the intersection-free definition of the requirements ensured?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D6426" w:rsidRPr="007454FE" w:rsidRDefault="00AD6426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AD6426" w:rsidRPr="007454FE" w:rsidTr="00AD6426">
        <w:trPr>
          <w:cantSplit/>
          <w:trHeight w:val="284"/>
        </w:trPr>
        <w:tc>
          <w:tcPr>
            <w:tcW w:w="4703" w:type="dxa"/>
          </w:tcPr>
          <w:p w:rsidR="00AD6426" w:rsidRPr="00FC4548" w:rsidRDefault="00AD6426" w:rsidP="00DE5E42">
            <w:pPr>
              <w:jc w:val="left"/>
              <w:rPr>
                <w:rFonts w:eastAsia="맑은 고딕" w:cs="Arial"/>
                <w:lang w:eastAsia="ko-KR"/>
              </w:rPr>
            </w:pPr>
            <w:r w:rsidRPr="00FC4548">
              <w:rPr>
                <w:rFonts w:cs="Arial"/>
              </w:rPr>
              <w:t>Are the requirements prioritized (in terms of realization)?</w:t>
            </w:r>
          </w:p>
          <w:p w:rsidR="00D35310" w:rsidRPr="00FC4548" w:rsidRDefault="00D35310" w:rsidP="00DE5E42">
            <w:pPr>
              <w:jc w:val="left"/>
              <w:rPr>
                <w:rFonts w:eastAsia="맑은 고딕" w:cs="Arial"/>
                <w:lang w:eastAsia="ko-KR"/>
              </w:rPr>
            </w:pPr>
            <w:r w:rsidRPr="00FC4548">
              <w:rPr>
                <w:rFonts w:eastAsia="맑은 고딕" w:cs="Arial" w:hint="eastAsia"/>
                <w:lang w:eastAsia="ko-KR"/>
              </w:rPr>
              <w:t xml:space="preserve">Example: </w:t>
            </w:r>
            <w:proofErr w:type="spellStart"/>
            <w:r w:rsidRPr="00FC4548">
              <w:rPr>
                <w:rFonts w:eastAsia="맑은 고딕" w:cs="Arial" w:hint="eastAsia"/>
                <w:lang w:eastAsia="ko-KR"/>
              </w:rPr>
              <w:t>H_ReleasePlan</w:t>
            </w:r>
            <w:proofErr w:type="spellEnd"/>
            <w:r w:rsidRPr="00FC4548">
              <w:rPr>
                <w:rFonts w:eastAsia="맑은 고딕" w:cs="Arial" w:hint="eastAsia"/>
                <w:lang w:eastAsia="ko-KR"/>
              </w:rPr>
              <w:t xml:space="preserve"> attribute use.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D6426" w:rsidRPr="007454FE" w:rsidRDefault="00AD6426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AD6426" w:rsidRPr="007454FE" w:rsidTr="00AD6426">
        <w:trPr>
          <w:cantSplit/>
          <w:trHeight w:val="284"/>
        </w:trPr>
        <w:tc>
          <w:tcPr>
            <w:tcW w:w="4703" w:type="dxa"/>
          </w:tcPr>
          <w:p w:rsidR="00AD6426" w:rsidRPr="00FC4548" w:rsidRDefault="00AD6426" w:rsidP="00DE5E42">
            <w:pPr>
              <w:jc w:val="left"/>
              <w:rPr>
                <w:rFonts w:eastAsia="맑은 고딕" w:cs="Arial"/>
                <w:lang w:eastAsia="ko-KR"/>
              </w:rPr>
            </w:pPr>
            <w:r w:rsidRPr="00FC4548">
              <w:rPr>
                <w:rFonts w:cs="Arial"/>
              </w:rPr>
              <w:t>Are the requirements assigned to releases?</w:t>
            </w:r>
          </w:p>
          <w:p w:rsidR="004536FC" w:rsidRPr="00FC4548" w:rsidRDefault="004536FC" w:rsidP="00DE5E42">
            <w:pPr>
              <w:jc w:val="left"/>
              <w:rPr>
                <w:rFonts w:eastAsia="맑은 고딕" w:cs="Arial"/>
                <w:lang w:eastAsia="ko-KR"/>
              </w:rPr>
            </w:pPr>
            <w:r w:rsidRPr="00FC4548">
              <w:rPr>
                <w:rFonts w:eastAsia="맑은 고딕" w:cs="Arial" w:hint="eastAsia"/>
                <w:lang w:eastAsia="ko-KR"/>
              </w:rPr>
              <w:t xml:space="preserve">Example: </w:t>
            </w:r>
            <w:proofErr w:type="spellStart"/>
            <w:r w:rsidRPr="00FC4548">
              <w:rPr>
                <w:rFonts w:eastAsia="맑은 고딕" w:cs="Arial" w:hint="eastAsia"/>
                <w:lang w:eastAsia="ko-KR"/>
              </w:rPr>
              <w:t>H_ReleasePlan</w:t>
            </w:r>
            <w:proofErr w:type="spellEnd"/>
            <w:r w:rsidRPr="00FC4548">
              <w:rPr>
                <w:rFonts w:eastAsia="맑은 고딕" w:cs="Arial" w:hint="eastAsia"/>
                <w:lang w:eastAsia="ko-KR"/>
              </w:rPr>
              <w:t xml:space="preserve"> attribute use.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D6426" w:rsidRPr="007454FE" w:rsidRDefault="00AD6426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AD6426" w:rsidRPr="007454FE" w:rsidTr="00AD6426">
        <w:trPr>
          <w:cantSplit/>
          <w:trHeight w:val="284"/>
        </w:trPr>
        <w:tc>
          <w:tcPr>
            <w:tcW w:w="4703" w:type="dxa"/>
          </w:tcPr>
          <w:p w:rsidR="00AD6426" w:rsidRDefault="00AD6426" w:rsidP="00DE5E42">
            <w:pPr>
              <w:pStyle w:val="1"/>
              <w:numPr>
                <w:ilvl w:val="0"/>
                <w:numId w:val="0"/>
              </w:num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Versioning/Baselines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D6426" w:rsidRPr="007454FE" w:rsidRDefault="00AD6426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AD6426" w:rsidRPr="007454FE" w:rsidTr="00AD6426">
        <w:trPr>
          <w:cantSplit/>
          <w:trHeight w:val="284"/>
        </w:trPr>
        <w:tc>
          <w:tcPr>
            <w:tcW w:w="4703" w:type="dxa"/>
          </w:tcPr>
          <w:p w:rsidR="00AD6426" w:rsidRDefault="00AD6426" w:rsidP="00DE5E4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Is version management carried out for all documents of the SW requirements analysis?</w:t>
            </w:r>
          </w:p>
        </w:tc>
        <w:tc>
          <w:tcPr>
            <w:tcW w:w="504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AD6426" w:rsidRPr="007454FE" w:rsidRDefault="00AD6426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AD6426" w:rsidRPr="007454FE" w:rsidRDefault="00AD6426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</w:tbl>
    <w:p w:rsidR="002542BD" w:rsidRDefault="002542BD" w:rsidP="00BC7A2B">
      <w:pPr>
        <w:rPr>
          <w:rFonts w:eastAsia="맑은 고딕" w:cs="Arial"/>
          <w:lang w:val="en-GB" w:eastAsia="ko-KR"/>
        </w:rPr>
      </w:pPr>
    </w:p>
    <w:p w:rsidR="00C54755" w:rsidRDefault="00C54755">
      <w:pPr>
        <w:spacing w:after="200" w:line="276" w:lineRule="auto"/>
        <w:ind w:right="0"/>
        <w:jc w:val="left"/>
        <w:rPr>
          <w:rFonts w:eastAsia="맑은 고딕" w:cs="Arial"/>
          <w:lang w:val="en-GB" w:eastAsia="ko-KR"/>
        </w:rPr>
      </w:pPr>
      <w:r>
        <w:rPr>
          <w:rFonts w:eastAsia="맑은 고딕" w:cs="Arial"/>
          <w:lang w:val="en-GB" w:eastAsia="ko-KR"/>
        </w:rPr>
        <w:br w:type="page"/>
      </w:r>
    </w:p>
    <w:p w:rsidR="00C54755" w:rsidRDefault="00C54755" w:rsidP="00BC7A2B">
      <w:pPr>
        <w:rPr>
          <w:rFonts w:eastAsia="맑은 고딕" w:cs="Arial"/>
          <w:lang w:val="en-GB" w:eastAsia="ko-KR"/>
        </w:rPr>
        <w:sectPr w:rsidR="00C54755">
          <w:headerReference w:type="default" r:id="rId19"/>
          <w:footerReference w:type="default" r:id="rId20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48"/>
        <w:gridCol w:w="851"/>
        <w:gridCol w:w="5220"/>
        <w:gridCol w:w="496"/>
        <w:gridCol w:w="497"/>
        <w:gridCol w:w="3545"/>
        <w:gridCol w:w="1440"/>
        <w:gridCol w:w="1276"/>
        <w:gridCol w:w="843"/>
      </w:tblGrid>
      <w:tr w:rsidR="00C61728" w:rsidTr="00A053C4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C61728" w:rsidRPr="00E4425C" w:rsidRDefault="00C61728" w:rsidP="00CC5E62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8" w:type="dxa"/>
            <w:gridSpan w:val="8"/>
            <w:shd w:val="clear" w:color="auto" w:fill="D9D9D9" w:themeFill="background1" w:themeFillShade="D9"/>
          </w:tcPr>
          <w:p w:rsidR="00C61728" w:rsidRPr="00E4425C" w:rsidRDefault="00C61728" w:rsidP="00CC5E62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 w:rsidRPr="00E4425C">
              <w:rPr>
                <w:rFonts w:cs="Arial"/>
                <w:b/>
                <w:sz w:val="24"/>
                <w:lang w:val="fr-FR"/>
              </w:rPr>
              <w:t>Complaint / fault</w:t>
            </w:r>
          </w:p>
        </w:tc>
      </w:tr>
      <w:tr w:rsidR="00C61728" w:rsidTr="00A053C4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</w:tcPr>
          <w:p w:rsidR="00C61728" w:rsidRPr="005861A2" w:rsidRDefault="005861A2" w:rsidP="005861A2">
            <w:pPr>
              <w:pStyle w:val="TabellenText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eastAsia="맑은 고딕" w:cs="Arial" w:hint="eastAsia"/>
                <w:b/>
                <w:lang w:val="fr-FR" w:eastAsia="ko-KR"/>
              </w:rPr>
              <w:t>N</w:t>
            </w:r>
            <w:r>
              <w:rPr>
                <w:rFonts w:cs="Arial"/>
                <w:b/>
                <w:lang w:val="fr-FR"/>
              </w:rPr>
              <w:t>o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C61728" w:rsidRPr="00E4425C" w:rsidRDefault="00C61728" w:rsidP="007B19AE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fr-FR"/>
              </w:rPr>
              <w:t>Page/ Line</w:t>
            </w:r>
          </w:p>
        </w:tc>
        <w:tc>
          <w:tcPr>
            <w:tcW w:w="5220" w:type="dxa"/>
            <w:vMerge w:val="restart"/>
            <w:shd w:val="clear" w:color="auto" w:fill="D9D9D9" w:themeFill="background1" w:themeFillShade="D9"/>
            <w:vAlign w:val="center"/>
          </w:tcPr>
          <w:p w:rsidR="00C61728" w:rsidRPr="00E4425C" w:rsidRDefault="00ED44B2" w:rsidP="006D1578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en-GB"/>
              </w:rPr>
              <w:t>Issue</w:t>
            </w: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C61728" w:rsidRPr="00E4425C" w:rsidRDefault="00C61728" w:rsidP="00CC5E62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fr-FR"/>
              </w:rPr>
              <w:t>Safety</w:t>
            </w:r>
          </w:p>
          <w:p w:rsidR="00C61728" w:rsidRPr="00E4425C" w:rsidRDefault="00C61728" w:rsidP="00CC5E62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4" w:type="dxa"/>
            <w:gridSpan w:val="4"/>
            <w:shd w:val="clear" w:color="auto" w:fill="D9D9D9" w:themeFill="background1" w:themeFillShade="D9"/>
            <w:vAlign w:val="center"/>
          </w:tcPr>
          <w:p w:rsidR="00C61728" w:rsidRPr="00E4425C" w:rsidRDefault="00C61728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Action</w:t>
            </w:r>
          </w:p>
        </w:tc>
      </w:tr>
      <w:tr w:rsidR="00C61728" w:rsidTr="00A053C4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</w:tcPr>
          <w:p w:rsidR="00C61728" w:rsidRPr="00E4425C" w:rsidRDefault="00C61728" w:rsidP="00CC5E62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C61728" w:rsidRPr="00E4425C" w:rsidRDefault="00C61728" w:rsidP="00CC5E62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5220" w:type="dxa"/>
            <w:vMerge/>
            <w:shd w:val="clear" w:color="auto" w:fill="D9D9D9" w:themeFill="background1" w:themeFillShade="D9"/>
            <w:vAlign w:val="center"/>
          </w:tcPr>
          <w:p w:rsidR="00C61728" w:rsidRPr="00E4425C" w:rsidRDefault="00C61728" w:rsidP="00CC5E62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C61728" w:rsidRPr="00E4425C" w:rsidRDefault="00C61728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C61728" w:rsidRPr="00E4425C" w:rsidRDefault="00C61728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5" w:type="dxa"/>
            <w:shd w:val="clear" w:color="auto" w:fill="D9D9D9" w:themeFill="background1" w:themeFillShade="D9"/>
            <w:vAlign w:val="center"/>
          </w:tcPr>
          <w:p w:rsidR="00C61728" w:rsidRPr="00ED44B2" w:rsidRDefault="00ED44B2" w:rsidP="00CC5E62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en-GB" w:eastAsia="ko-KR"/>
              </w:rPr>
            </w:pPr>
            <w:r>
              <w:rPr>
                <w:rFonts w:eastAsia="맑은 고딕" w:cs="Arial" w:hint="eastAsia"/>
                <w:b/>
                <w:lang w:val="en-GB" w:eastAsia="ko-KR"/>
              </w:rPr>
              <w:t>Solution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C61728" w:rsidRPr="00E4425C" w:rsidRDefault="00C61728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C61728" w:rsidRPr="00E4425C" w:rsidRDefault="00C61728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:rsidR="00C61728" w:rsidRPr="00E4425C" w:rsidRDefault="00C61728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Done</w:t>
            </w:r>
          </w:p>
          <w:p w:rsidR="00C61728" w:rsidRPr="00E4425C" w:rsidRDefault="00C61728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(</w:t>
            </w:r>
            <w:r w:rsidRPr="00E4425C">
              <w:rPr>
                <w:rFonts w:cs="Arial"/>
                <w:b/>
              </w:rPr>
              <w:sym w:font="Wingdings 2" w:char="0050"/>
            </w:r>
            <w:r w:rsidRPr="00E4425C">
              <w:rPr>
                <w:rFonts w:cs="Arial"/>
                <w:b/>
                <w:lang w:val="en-GB"/>
              </w:rPr>
              <w:t>)</w:t>
            </w:r>
          </w:p>
        </w:tc>
      </w:tr>
      <w:tr w:rsidR="00C61728" w:rsidTr="007B19AE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C61728" w:rsidRPr="00DF61AF" w:rsidRDefault="005861A2" w:rsidP="005861A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</w:t>
            </w:r>
          </w:p>
        </w:tc>
        <w:tc>
          <w:tcPr>
            <w:tcW w:w="851" w:type="dxa"/>
            <w:vAlign w:val="center"/>
          </w:tcPr>
          <w:p w:rsidR="00C61728" w:rsidRPr="00DF61AF" w:rsidRDefault="005861A2" w:rsidP="005861A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15/20</w:t>
            </w:r>
          </w:p>
        </w:tc>
        <w:tc>
          <w:tcPr>
            <w:tcW w:w="5220" w:type="dxa"/>
          </w:tcPr>
          <w:p w:rsidR="00C61728" w:rsidRPr="00DF61AF" w:rsidRDefault="0044795F" w:rsidP="00CC5E62">
            <w:pPr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C61728" w:rsidRPr="00DF61AF" w:rsidRDefault="00C61728" w:rsidP="00DF61AF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</w:tcPr>
          <w:p w:rsidR="00C61728" w:rsidRPr="00DF61AF" w:rsidRDefault="00AD27F6" w:rsidP="00DF61AF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x</w:t>
            </w:r>
          </w:p>
        </w:tc>
        <w:tc>
          <w:tcPr>
            <w:tcW w:w="3545" w:type="dxa"/>
          </w:tcPr>
          <w:p w:rsidR="00C61728" w:rsidRPr="00DF61AF" w:rsidRDefault="00517002" w:rsidP="00CC5E62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517002"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40" w:type="dxa"/>
            <w:vAlign w:val="center"/>
          </w:tcPr>
          <w:p w:rsidR="00C61728" w:rsidRPr="00DF61AF" w:rsidRDefault="002916B6" w:rsidP="0070787B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2916B6"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6" w:type="dxa"/>
            <w:vAlign w:val="center"/>
          </w:tcPr>
          <w:p w:rsidR="00C61728" w:rsidRPr="00DF61AF" w:rsidRDefault="007B4679" w:rsidP="0070787B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y</w:t>
            </w:r>
            <w:r w:rsidR="00DE7DA5">
              <w:rPr>
                <w:rFonts w:eastAsia="맑은 고딕" w:cs="Arial" w:hint="eastAsia"/>
                <w:color w:val="00B050"/>
                <w:lang w:val="fr-FR" w:eastAsia="ko-KR"/>
              </w:rPr>
              <w:t>yy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y-mm-dd</w:t>
            </w:r>
          </w:p>
        </w:tc>
        <w:tc>
          <w:tcPr>
            <w:tcW w:w="843" w:type="dxa"/>
            <w:vAlign w:val="center"/>
          </w:tcPr>
          <w:p w:rsidR="00C61728" w:rsidRPr="00AD27F6" w:rsidRDefault="00AD27F6" w:rsidP="0070787B">
            <w:pPr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 w:rsidRPr="00AD27F6"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0050"/>
            </w:r>
          </w:p>
        </w:tc>
      </w:tr>
      <w:tr w:rsidR="00C61728" w:rsidTr="007B19AE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C61728" w:rsidRPr="005861A2" w:rsidRDefault="00C61728" w:rsidP="005861A2">
            <w:pPr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C61728" w:rsidRPr="007B4679" w:rsidRDefault="00C61728" w:rsidP="0070787B">
            <w:pPr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43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C61728" w:rsidTr="007B19AE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C61728" w:rsidRPr="005861A2" w:rsidRDefault="00C61728" w:rsidP="005861A2">
            <w:pPr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C61728" w:rsidTr="007B19AE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C61728" w:rsidRPr="005861A2" w:rsidRDefault="00C61728" w:rsidP="005861A2">
            <w:pPr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C61728" w:rsidTr="007B19AE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C61728" w:rsidRPr="005861A2" w:rsidRDefault="00C61728" w:rsidP="005861A2">
            <w:pPr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C61728" w:rsidTr="007B19AE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C61728" w:rsidRPr="005861A2" w:rsidRDefault="00C61728" w:rsidP="005861A2">
            <w:pPr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C61728" w:rsidTr="007B19AE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C61728" w:rsidRPr="005861A2" w:rsidRDefault="00C61728" w:rsidP="005861A2">
            <w:pPr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C61728" w:rsidRPr="00E4425C" w:rsidRDefault="00C61728" w:rsidP="00CC5E62">
            <w:pPr>
              <w:pStyle w:val="a5"/>
              <w:tabs>
                <w:tab w:val="left" w:pos="720"/>
              </w:tabs>
              <w:rPr>
                <w:rFonts w:cs="Arial"/>
                <w:color w:val="0000FF"/>
              </w:rPr>
            </w:pPr>
          </w:p>
        </w:tc>
        <w:tc>
          <w:tcPr>
            <w:tcW w:w="1440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C61728" w:rsidTr="007B19AE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C61728" w:rsidRPr="005861A2" w:rsidRDefault="00C61728" w:rsidP="005861A2">
            <w:pPr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C61728" w:rsidTr="007B19AE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C61728" w:rsidTr="007B19AE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C61728" w:rsidTr="007B19AE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C61728" w:rsidTr="007B19AE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C61728" w:rsidTr="007B19AE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C61728" w:rsidTr="007B19AE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C61728" w:rsidTr="007B19AE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C61728" w:rsidTr="007B19AE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C61728" w:rsidTr="007B19AE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C61728" w:rsidTr="007B19AE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C61728" w:rsidTr="007B19AE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C61728" w:rsidTr="007B19AE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C61728" w:rsidTr="007B19AE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C61728" w:rsidRPr="00E4425C" w:rsidRDefault="00C61728" w:rsidP="005861A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C61728" w:rsidRPr="00E4425C" w:rsidRDefault="00C61728" w:rsidP="00DF61AF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C61728" w:rsidRPr="00E4425C" w:rsidRDefault="00C61728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C61728" w:rsidRPr="00E4425C" w:rsidRDefault="00C61728" w:rsidP="0070787B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C54755" w:rsidRPr="007454FE" w:rsidRDefault="00C54755" w:rsidP="00BC7A2B">
      <w:pPr>
        <w:rPr>
          <w:rFonts w:eastAsia="맑은 고딕" w:cs="Arial"/>
          <w:lang w:val="en-GB" w:eastAsia="ko-KR"/>
        </w:rPr>
      </w:pPr>
    </w:p>
    <w:sectPr w:rsidR="00C54755" w:rsidRPr="007454FE" w:rsidSect="00DE0F82">
      <w:pgSz w:w="16840" w:h="11907" w:orient="landscape" w:code="9"/>
      <w:pgMar w:top="1134" w:right="1418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CC5DFB" w:rsidP="00DE0F82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8347</w:t>
    </w:r>
    <w:r w:rsidR="00366FAC">
      <w:rPr>
        <w:rFonts w:eastAsia="맑은 고딕" w:hint="eastAsia"/>
        <w:sz w:val="16"/>
        <w:szCs w:val="12"/>
        <w:lang w:eastAsia="ko-KR"/>
      </w:rPr>
      <w:t xml:space="preserve"> Review Checklist SW Requirements Specification (Template v1.</w:t>
    </w:r>
    <w:r w:rsidR="004E07F0">
      <w:rPr>
        <w:rFonts w:eastAsia="맑은 고딕" w:hint="eastAsia"/>
        <w:sz w:val="16"/>
        <w:szCs w:val="12"/>
        <w:lang w:eastAsia="ko-KR"/>
      </w:rPr>
      <w:t>0</w:t>
    </w:r>
    <w:r w:rsidR="00366FAC">
      <w:rPr>
        <w:rFonts w:eastAsia="맑은 고딕" w:hint="eastAsia"/>
        <w:sz w:val="16"/>
        <w:szCs w:val="12"/>
        <w:lang w:eastAsia="ko-KR"/>
      </w:rPr>
      <w:t xml:space="preserve">) </w:t>
    </w:r>
    <w:r w:rsidR="003E574E" w:rsidRPr="0047068E">
      <w:rPr>
        <w:sz w:val="16"/>
        <w:szCs w:val="12"/>
      </w:rPr>
      <w:tab/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210659">
      <w:rPr>
        <w:noProof/>
        <w:sz w:val="16"/>
        <w:szCs w:val="12"/>
      </w:rPr>
      <w:t>1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210659">
      <w:rPr>
        <w:noProof/>
        <w:sz w:val="16"/>
        <w:szCs w:val="12"/>
      </w:rPr>
      <w:t>4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200978" w:rsidTr="00956072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200978" w:rsidRDefault="00200978" w:rsidP="00BC7A2B">
          <w:pPr>
            <w:jc w:val="center"/>
          </w:pPr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34FC5DF9" wp14:editId="50ADFC10">
                <wp:extent cx="971550" cy="2667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200978" w:rsidRPr="007131BA" w:rsidRDefault="00200978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200978" w:rsidRPr="00EB7901" w:rsidRDefault="00200978" w:rsidP="00146517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proofErr w:type="spellStart"/>
          <w:r w:rsidR="00956072">
            <w:rPr>
              <w:rFonts w:eastAsia="맑은 고딕" w:hint="eastAsia"/>
              <w:sz w:val="18"/>
              <w:lang w:eastAsia="ko-KR"/>
            </w:rPr>
            <w:t>yy</w:t>
          </w:r>
          <w:r>
            <w:rPr>
              <w:rFonts w:eastAsia="맑은 고딕" w:hint="eastAsia"/>
              <w:sz w:val="18"/>
              <w:lang w:eastAsia="ko-KR"/>
            </w:rPr>
            <w:t>yy</w:t>
          </w:r>
          <w:proofErr w:type="spellEnd"/>
          <w:r>
            <w:rPr>
              <w:rFonts w:eastAsia="맑은 고딕" w:hint="eastAsia"/>
              <w:sz w:val="18"/>
              <w:lang w:eastAsia="ko-KR"/>
            </w:rPr>
            <w:t>-mm-</w:t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dd</w:t>
          </w:r>
          <w:proofErr w:type="spellEnd"/>
        </w:p>
      </w:tc>
    </w:tr>
    <w:tr w:rsidR="00CB65FC" w:rsidTr="00956072">
      <w:trPr>
        <w:cantSplit/>
        <w:trHeight w:val="278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 w:val="restart"/>
          <w:vAlign w:val="center"/>
        </w:tcPr>
        <w:p w:rsidR="00CB65FC" w:rsidRPr="00BC7A2B" w:rsidRDefault="007E43A6" w:rsidP="00BE599B">
          <w:pPr>
            <w:jc w:val="center"/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 xml:space="preserve">SW </w:t>
          </w:r>
          <w:r w:rsidR="00017811">
            <w:rPr>
              <w:rFonts w:eastAsia="맑은 고딕" w:hint="eastAsia"/>
              <w:lang w:eastAsia="ko-KR"/>
            </w:rPr>
            <w:t>Requirements Specification</w:t>
          </w:r>
        </w:p>
      </w:tc>
      <w:tc>
        <w:tcPr>
          <w:tcW w:w="1319" w:type="pct"/>
          <w:vAlign w:val="center"/>
        </w:tcPr>
        <w:p w:rsidR="00CB65FC" w:rsidRPr="00EB7901" w:rsidRDefault="000F0220" w:rsidP="000232A3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rFonts w:eastAsia="맑은 고딕" w:hint="eastAsia"/>
              <w:sz w:val="18"/>
              <w:lang w:eastAsia="ko-KR"/>
            </w:rPr>
            <w:t>Ver</w:t>
          </w:r>
          <w:r w:rsidR="00CB65FC">
            <w:rPr>
              <w:sz w:val="18"/>
            </w:rPr>
            <w:t>sion:</w:t>
          </w:r>
          <w:r w:rsidR="00CB65FC">
            <w:rPr>
              <w:sz w:val="18"/>
            </w:rPr>
            <w:tab/>
          </w:r>
          <w:proofErr w:type="spellStart"/>
          <w:r w:rsidR="00EC629E">
            <w:rPr>
              <w:rFonts w:eastAsia="맑은 고딕" w:hint="eastAsia"/>
              <w:sz w:val="18"/>
              <w:lang w:eastAsia="ko-KR"/>
            </w:rPr>
            <w:t>x.x</w:t>
          </w:r>
          <w:proofErr w:type="spellEnd"/>
        </w:p>
      </w:tc>
    </w:tr>
    <w:tr w:rsidR="00CB65FC" w:rsidTr="00956072">
      <w:trPr>
        <w:cantSplit/>
        <w:trHeight w:val="277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/>
        </w:tcPr>
        <w:p w:rsidR="00CB65FC" w:rsidRDefault="00CB65FC" w:rsidP="00BE599B"/>
      </w:tc>
      <w:tc>
        <w:tcPr>
          <w:tcW w:w="1319" w:type="pct"/>
          <w:vAlign w:val="center"/>
        </w:tcPr>
        <w:p w:rsidR="00CB65FC" w:rsidRPr="005B4DDA" w:rsidRDefault="00CB65FC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210659">
            <w:rPr>
              <w:noProof/>
              <w:sz w:val="18"/>
            </w:rPr>
            <w:t>1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210659">
            <w:rPr>
              <w:noProof/>
              <w:sz w:val="18"/>
            </w:rPr>
            <w:t>4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E574E" w:rsidRPr="00BE599B" w:rsidRDefault="003E574E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FFFFFFFE"/>
    <w:multiLevelType w:val="singleLevel"/>
    <w:tmpl w:val="FD84696C"/>
    <w:lvl w:ilvl="0">
      <w:numFmt w:val="bullet"/>
      <w:lvlText w:val="*"/>
      <w:lvlJc w:val="left"/>
    </w:lvl>
  </w:abstractNum>
  <w:abstractNum w:abstractNumId="4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4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6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0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1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5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4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5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6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20"/>
  </w:num>
  <w:num w:numId="2">
    <w:abstractNumId w:val="21"/>
  </w:num>
  <w:num w:numId="3">
    <w:abstractNumId w:val="0"/>
  </w:num>
  <w:num w:numId="4">
    <w:abstractNumId w:val="1"/>
  </w:num>
  <w:num w:numId="5">
    <w:abstractNumId w:val="13"/>
  </w:num>
  <w:num w:numId="6">
    <w:abstractNumId w:val="16"/>
  </w:num>
  <w:num w:numId="7">
    <w:abstractNumId w:val="39"/>
  </w:num>
  <w:num w:numId="8">
    <w:abstractNumId w:val="12"/>
  </w:num>
  <w:num w:numId="9">
    <w:abstractNumId w:val="44"/>
  </w:num>
  <w:num w:numId="10">
    <w:abstractNumId w:val="35"/>
  </w:num>
  <w:num w:numId="11">
    <w:abstractNumId w:val="40"/>
  </w:num>
  <w:num w:numId="12">
    <w:abstractNumId w:val="48"/>
  </w:num>
  <w:num w:numId="13">
    <w:abstractNumId w:val="24"/>
  </w:num>
  <w:num w:numId="14">
    <w:abstractNumId w:val="9"/>
  </w:num>
  <w:num w:numId="15">
    <w:abstractNumId w:val="32"/>
  </w:num>
  <w:num w:numId="16">
    <w:abstractNumId w:val="33"/>
  </w:num>
  <w:num w:numId="17">
    <w:abstractNumId w:val="6"/>
  </w:num>
  <w:num w:numId="18">
    <w:abstractNumId w:val="8"/>
  </w:num>
  <w:num w:numId="19">
    <w:abstractNumId w:val="10"/>
  </w:num>
  <w:num w:numId="20">
    <w:abstractNumId w:val="7"/>
  </w:num>
  <w:num w:numId="21">
    <w:abstractNumId w:val="43"/>
  </w:num>
  <w:num w:numId="22">
    <w:abstractNumId w:val="2"/>
  </w:num>
  <w:num w:numId="23">
    <w:abstractNumId w:val="36"/>
  </w:num>
  <w:num w:numId="24">
    <w:abstractNumId w:val="15"/>
  </w:num>
  <w:num w:numId="25">
    <w:abstractNumId w:val="45"/>
  </w:num>
  <w:num w:numId="26">
    <w:abstractNumId w:val="23"/>
  </w:num>
  <w:num w:numId="27">
    <w:abstractNumId w:val="14"/>
  </w:num>
  <w:num w:numId="28">
    <w:abstractNumId w:val="17"/>
  </w:num>
  <w:num w:numId="29">
    <w:abstractNumId w:val="18"/>
  </w:num>
  <w:num w:numId="30">
    <w:abstractNumId w:val="31"/>
  </w:num>
  <w:num w:numId="31">
    <w:abstractNumId w:val="34"/>
  </w:num>
  <w:num w:numId="32">
    <w:abstractNumId w:val="5"/>
  </w:num>
  <w:num w:numId="33">
    <w:abstractNumId w:val="46"/>
  </w:num>
  <w:num w:numId="34">
    <w:abstractNumId w:val="19"/>
  </w:num>
  <w:num w:numId="35">
    <w:abstractNumId w:val="37"/>
  </w:num>
  <w:num w:numId="36">
    <w:abstractNumId w:val="28"/>
  </w:num>
  <w:num w:numId="37">
    <w:abstractNumId w:val="29"/>
  </w:num>
  <w:num w:numId="38">
    <w:abstractNumId w:val="30"/>
  </w:num>
  <w:num w:numId="39">
    <w:abstractNumId w:val="27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 w:numId="42">
    <w:abstractNumId w:val="26"/>
  </w:num>
  <w:num w:numId="43">
    <w:abstractNumId w:val="11"/>
  </w:num>
  <w:num w:numId="44">
    <w:abstractNumId w:val="41"/>
  </w:num>
  <w:num w:numId="45">
    <w:abstractNumId w:val="47"/>
  </w:num>
  <w:num w:numId="46">
    <w:abstractNumId w:val="42"/>
  </w:num>
  <w:num w:numId="47">
    <w:abstractNumId w:val="38"/>
  </w:num>
  <w:num w:numId="48">
    <w:abstractNumId w:val="4"/>
  </w:num>
  <w:num w:numId="49">
    <w:abstractNumId w:val="25"/>
  </w:num>
  <w:num w:numId="50">
    <w:abstractNumId w:val="3"/>
    <w:lvlOverride w:ilvl="0">
      <w:lvl w:ilvl="0">
        <w:numFmt w:val="bullet"/>
        <w:lvlText w:val=" 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906"/>
    <w:rsid w:val="00013940"/>
    <w:rsid w:val="0001577C"/>
    <w:rsid w:val="00017811"/>
    <w:rsid w:val="000232A3"/>
    <w:rsid w:val="00027965"/>
    <w:rsid w:val="000314A4"/>
    <w:rsid w:val="0003584A"/>
    <w:rsid w:val="0003678C"/>
    <w:rsid w:val="000453F1"/>
    <w:rsid w:val="00051BC7"/>
    <w:rsid w:val="00061A06"/>
    <w:rsid w:val="00065BA6"/>
    <w:rsid w:val="000773CD"/>
    <w:rsid w:val="00080067"/>
    <w:rsid w:val="00080501"/>
    <w:rsid w:val="00080FE0"/>
    <w:rsid w:val="000850C1"/>
    <w:rsid w:val="00086A7B"/>
    <w:rsid w:val="00087FE2"/>
    <w:rsid w:val="00090ECA"/>
    <w:rsid w:val="00092369"/>
    <w:rsid w:val="00093B5B"/>
    <w:rsid w:val="000956E4"/>
    <w:rsid w:val="000B04E0"/>
    <w:rsid w:val="000B4D95"/>
    <w:rsid w:val="000C7D6F"/>
    <w:rsid w:val="000E1771"/>
    <w:rsid w:val="000E7E10"/>
    <w:rsid w:val="000F0220"/>
    <w:rsid w:val="000F605C"/>
    <w:rsid w:val="0010393C"/>
    <w:rsid w:val="00107F06"/>
    <w:rsid w:val="001409A8"/>
    <w:rsid w:val="00146517"/>
    <w:rsid w:val="001862B5"/>
    <w:rsid w:val="00194811"/>
    <w:rsid w:val="0019493F"/>
    <w:rsid w:val="0019494A"/>
    <w:rsid w:val="001B0570"/>
    <w:rsid w:val="001B269B"/>
    <w:rsid w:val="001C5546"/>
    <w:rsid w:val="001C5799"/>
    <w:rsid w:val="001D3699"/>
    <w:rsid w:val="001E74C4"/>
    <w:rsid w:val="001F104F"/>
    <w:rsid w:val="00200978"/>
    <w:rsid w:val="00210659"/>
    <w:rsid w:val="002175FE"/>
    <w:rsid w:val="00222599"/>
    <w:rsid w:val="00224653"/>
    <w:rsid w:val="00225898"/>
    <w:rsid w:val="0022606F"/>
    <w:rsid w:val="00242EDE"/>
    <w:rsid w:val="00244FAF"/>
    <w:rsid w:val="002523AA"/>
    <w:rsid w:val="002542BD"/>
    <w:rsid w:val="002554C0"/>
    <w:rsid w:val="00256CB3"/>
    <w:rsid w:val="0027045A"/>
    <w:rsid w:val="002743BF"/>
    <w:rsid w:val="00285B56"/>
    <w:rsid w:val="002871F8"/>
    <w:rsid w:val="0029101D"/>
    <w:rsid w:val="002916B6"/>
    <w:rsid w:val="00294FA9"/>
    <w:rsid w:val="002B1D3E"/>
    <w:rsid w:val="002B5EA2"/>
    <w:rsid w:val="002B78BB"/>
    <w:rsid w:val="002C5FE6"/>
    <w:rsid w:val="002D59D0"/>
    <w:rsid w:val="002D7416"/>
    <w:rsid w:val="003002A7"/>
    <w:rsid w:val="00300D6A"/>
    <w:rsid w:val="003163B4"/>
    <w:rsid w:val="00342BF6"/>
    <w:rsid w:val="00352AF7"/>
    <w:rsid w:val="00366FAC"/>
    <w:rsid w:val="0037229D"/>
    <w:rsid w:val="00375347"/>
    <w:rsid w:val="00376566"/>
    <w:rsid w:val="0038516F"/>
    <w:rsid w:val="00387BCF"/>
    <w:rsid w:val="0039062A"/>
    <w:rsid w:val="0039262A"/>
    <w:rsid w:val="003953F2"/>
    <w:rsid w:val="003969C8"/>
    <w:rsid w:val="003A2F13"/>
    <w:rsid w:val="003A5D56"/>
    <w:rsid w:val="003C427C"/>
    <w:rsid w:val="003C4973"/>
    <w:rsid w:val="003C6B0E"/>
    <w:rsid w:val="003D5B8D"/>
    <w:rsid w:val="003D7E54"/>
    <w:rsid w:val="003E1F6C"/>
    <w:rsid w:val="003E4881"/>
    <w:rsid w:val="003E574E"/>
    <w:rsid w:val="003E592B"/>
    <w:rsid w:val="003F1401"/>
    <w:rsid w:val="003F60A6"/>
    <w:rsid w:val="0040497E"/>
    <w:rsid w:val="00412A69"/>
    <w:rsid w:val="00412E2E"/>
    <w:rsid w:val="00416DEC"/>
    <w:rsid w:val="00420E99"/>
    <w:rsid w:val="00427142"/>
    <w:rsid w:val="0043173E"/>
    <w:rsid w:val="00432003"/>
    <w:rsid w:val="004341A7"/>
    <w:rsid w:val="00437D19"/>
    <w:rsid w:val="00442EAE"/>
    <w:rsid w:val="00444B79"/>
    <w:rsid w:val="0044795F"/>
    <w:rsid w:val="004536FC"/>
    <w:rsid w:val="00471152"/>
    <w:rsid w:val="0048747C"/>
    <w:rsid w:val="00497E6D"/>
    <w:rsid w:val="004A5FC4"/>
    <w:rsid w:val="004A62FC"/>
    <w:rsid w:val="004B0113"/>
    <w:rsid w:val="004C1103"/>
    <w:rsid w:val="004C562D"/>
    <w:rsid w:val="004E07F0"/>
    <w:rsid w:val="004E3DD3"/>
    <w:rsid w:val="004E6C49"/>
    <w:rsid w:val="004E7B1D"/>
    <w:rsid w:val="004F089B"/>
    <w:rsid w:val="004F09FF"/>
    <w:rsid w:val="00510B7E"/>
    <w:rsid w:val="005162C3"/>
    <w:rsid w:val="00517002"/>
    <w:rsid w:val="00521703"/>
    <w:rsid w:val="00531903"/>
    <w:rsid w:val="00546596"/>
    <w:rsid w:val="00560F74"/>
    <w:rsid w:val="005611CC"/>
    <w:rsid w:val="0057156D"/>
    <w:rsid w:val="00580B97"/>
    <w:rsid w:val="00585275"/>
    <w:rsid w:val="005861A2"/>
    <w:rsid w:val="00587B08"/>
    <w:rsid w:val="00590BA5"/>
    <w:rsid w:val="005B430B"/>
    <w:rsid w:val="005C38A7"/>
    <w:rsid w:val="005C459A"/>
    <w:rsid w:val="005D25B0"/>
    <w:rsid w:val="005D453D"/>
    <w:rsid w:val="005E313E"/>
    <w:rsid w:val="005F276A"/>
    <w:rsid w:val="005F29CD"/>
    <w:rsid w:val="005F611F"/>
    <w:rsid w:val="006047EF"/>
    <w:rsid w:val="0061246D"/>
    <w:rsid w:val="00636B7D"/>
    <w:rsid w:val="006450AF"/>
    <w:rsid w:val="006505DD"/>
    <w:rsid w:val="00661D42"/>
    <w:rsid w:val="00676C4A"/>
    <w:rsid w:val="0068144F"/>
    <w:rsid w:val="00686DEE"/>
    <w:rsid w:val="00691B00"/>
    <w:rsid w:val="00694C39"/>
    <w:rsid w:val="006A0A64"/>
    <w:rsid w:val="006A254C"/>
    <w:rsid w:val="006A7714"/>
    <w:rsid w:val="006A7BD9"/>
    <w:rsid w:val="006B0A52"/>
    <w:rsid w:val="006C0EB3"/>
    <w:rsid w:val="006C2F86"/>
    <w:rsid w:val="006D1578"/>
    <w:rsid w:val="006D7EB5"/>
    <w:rsid w:val="006F3A72"/>
    <w:rsid w:val="00703565"/>
    <w:rsid w:val="00704D03"/>
    <w:rsid w:val="0070503C"/>
    <w:rsid w:val="00705CD6"/>
    <w:rsid w:val="0070787B"/>
    <w:rsid w:val="007102B2"/>
    <w:rsid w:val="007131BA"/>
    <w:rsid w:val="007179E1"/>
    <w:rsid w:val="00736FE6"/>
    <w:rsid w:val="0074044C"/>
    <w:rsid w:val="007454FE"/>
    <w:rsid w:val="00761FD8"/>
    <w:rsid w:val="00763162"/>
    <w:rsid w:val="007655A8"/>
    <w:rsid w:val="00774C85"/>
    <w:rsid w:val="00785486"/>
    <w:rsid w:val="007862F1"/>
    <w:rsid w:val="007921B4"/>
    <w:rsid w:val="0079472E"/>
    <w:rsid w:val="007B19AE"/>
    <w:rsid w:val="007B4679"/>
    <w:rsid w:val="007C1B01"/>
    <w:rsid w:val="007D0116"/>
    <w:rsid w:val="007E0844"/>
    <w:rsid w:val="007E1B12"/>
    <w:rsid w:val="007E43A6"/>
    <w:rsid w:val="00823108"/>
    <w:rsid w:val="0083283D"/>
    <w:rsid w:val="0083376E"/>
    <w:rsid w:val="008345C7"/>
    <w:rsid w:val="00837DFE"/>
    <w:rsid w:val="008424F6"/>
    <w:rsid w:val="008426AD"/>
    <w:rsid w:val="00854B7F"/>
    <w:rsid w:val="008609D7"/>
    <w:rsid w:val="00870631"/>
    <w:rsid w:val="0087422F"/>
    <w:rsid w:val="008836B8"/>
    <w:rsid w:val="00885504"/>
    <w:rsid w:val="00886F42"/>
    <w:rsid w:val="00887B99"/>
    <w:rsid w:val="00891080"/>
    <w:rsid w:val="0089132B"/>
    <w:rsid w:val="0089700F"/>
    <w:rsid w:val="008A2063"/>
    <w:rsid w:val="008A337B"/>
    <w:rsid w:val="008A7D67"/>
    <w:rsid w:val="008B198E"/>
    <w:rsid w:val="008B43BC"/>
    <w:rsid w:val="008B7833"/>
    <w:rsid w:val="008C0CD0"/>
    <w:rsid w:val="008D2F49"/>
    <w:rsid w:val="008E2A4E"/>
    <w:rsid w:val="008E6246"/>
    <w:rsid w:val="008F6C67"/>
    <w:rsid w:val="009012D2"/>
    <w:rsid w:val="00905D87"/>
    <w:rsid w:val="0090623E"/>
    <w:rsid w:val="00914648"/>
    <w:rsid w:val="009156CE"/>
    <w:rsid w:val="00926D12"/>
    <w:rsid w:val="00926E3E"/>
    <w:rsid w:val="009408D7"/>
    <w:rsid w:val="00941C14"/>
    <w:rsid w:val="00941C3A"/>
    <w:rsid w:val="00953330"/>
    <w:rsid w:val="00956072"/>
    <w:rsid w:val="009669C0"/>
    <w:rsid w:val="00986465"/>
    <w:rsid w:val="00992573"/>
    <w:rsid w:val="009A51FD"/>
    <w:rsid w:val="009B2ADF"/>
    <w:rsid w:val="009B2BFE"/>
    <w:rsid w:val="009B4D5F"/>
    <w:rsid w:val="009B7B35"/>
    <w:rsid w:val="009D3036"/>
    <w:rsid w:val="009D79E3"/>
    <w:rsid w:val="009E3471"/>
    <w:rsid w:val="009E6E50"/>
    <w:rsid w:val="00A053C4"/>
    <w:rsid w:val="00A15440"/>
    <w:rsid w:val="00A1625F"/>
    <w:rsid w:val="00A17325"/>
    <w:rsid w:val="00A2708F"/>
    <w:rsid w:val="00A322B5"/>
    <w:rsid w:val="00A371AD"/>
    <w:rsid w:val="00A3742D"/>
    <w:rsid w:val="00A37E0C"/>
    <w:rsid w:val="00A47FF9"/>
    <w:rsid w:val="00A56EEB"/>
    <w:rsid w:val="00A65BC9"/>
    <w:rsid w:val="00A65DB8"/>
    <w:rsid w:val="00A731B6"/>
    <w:rsid w:val="00A80FC6"/>
    <w:rsid w:val="00A83686"/>
    <w:rsid w:val="00A95748"/>
    <w:rsid w:val="00AB7878"/>
    <w:rsid w:val="00AC52E0"/>
    <w:rsid w:val="00AD27F6"/>
    <w:rsid w:val="00AD6426"/>
    <w:rsid w:val="00AE223B"/>
    <w:rsid w:val="00AF0035"/>
    <w:rsid w:val="00AF1A6B"/>
    <w:rsid w:val="00B219F1"/>
    <w:rsid w:val="00B224B3"/>
    <w:rsid w:val="00B30987"/>
    <w:rsid w:val="00B32DED"/>
    <w:rsid w:val="00B40A37"/>
    <w:rsid w:val="00B41FA0"/>
    <w:rsid w:val="00B428C8"/>
    <w:rsid w:val="00B45A37"/>
    <w:rsid w:val="00B70857"/>
    <w:rsid w:val="00B95A21"/>
    <w:rsid w:val="00B95C0B"/>
    <w:rsid w:val="00B9723F"/>
    <w:rsid w:val="00BB1605"/>
    <w:rsid w:val="00BB65C4"/>
    <w:rsid w:val="00BC166D"/>
    <w:rsid w:val="00BC7A2B"/>
    <w:rsid w:val="00BD1D88"/>
    <w:rsid w:val="00BD4F3E"/>
    <w:rsid w:val="00BE599B"/>
    <w:rsid w:val="00C005E4"/>
    <w:rsid w:val="00C02126"/>
    <w:rsid w:val="00C04343"/>
    <w:rsid w:val="00C11BEC"/>
    <w:rsid w:val="00C12D18"/>
    <w:rsid w:val="00C162A6"/>
    <w:rsid w:val="00C34FE5"/>
    <w:rsid w:val="00C42014"/>
    <w:rsid w:val="00C54755"/>
    <w:rsid w:val="00C61728"/>
    <w:rsid w:val="00C71512"/>
    <w:rsid w:val="00C927E9"/>
    <w:rsid w:val="00CA56AB"/>
    <w:rsid w:val="00CB2734"/>
    <w:rsid w:val="00CB65FC"/>
    <w:rsid w:val="00CC18BA"/>
    <w:rsid w:val="00CC31CD"/>
    <w:rsid w:val="00CC5DFB"/>
    <w:rsid w:val="00CE1C5E"/>
    <w:rsid w:val="00CE3281"/>
    <w:rsid w:val="00CE3841"/>
    <w:rsid w:val="00D328EF"/>
    <w:rsid w:val="00D35310"/>
    <w:rsid w:val="00D459FB"/>
    <w:rsid w:val="00D4637A"/>
    <w:rsid w:val="00D46BA0"/>
    <w:rsid w:val="00D6774C"/>
    <w:rsid w:val="00D72778"/>
    <w:rsid w:val="00D74096"/>
    <w:rsid w:val="00D746F0"/>
    <w:rsid w:val="00D9254A"/>
    <w:rsid w:val="00D93E9D"/>
    <w:rsid w:val="00DA4F19"/>
    <w:rsid w:val="00DC21FC"/>
    <w:rsid w:val="00DC7B02"/>
    <w:rsid w:val="00DD09C8"/>
    <w:rsid w:val="00DE0F82"/>
    <w:rsid w:val="00DE5E42"/>
    <w:rsid w:val="00DE61B1"/>
    <w:rsid w:val="00DE7DA5"/>
    <w:rsid w:val="00DF61AF"/>
    <w:rsid w:val="00DF7B45"/>
    <w:rsid w:val="00E02F84"/>
    <w:rsid w:val="00E223EA"/>
    <w:rsid w:val="00E471D9"/>
    <w:rsid w:val="00E5045E"/>
    <w:rsid w:val="00E51A61"/>
    <w:rsid w:val="00E741C6"/>
    <w:rsid w:val="00E83FBA"/>
    <w:rsid w:val="00E85B38"/>
    <w:rsid w:val="00E90570"/>
    <w:rsid w:val="00E908DC"/>
    <w:rsid w:val="00E91F13"/>
    <w:rsid w:val="00E956AF"/>
    <w:rsid w:val="00E969A3"/>
    <w:rsid w:val="00EA1C09"/>
    <w:rsid w:val="00EA4488"/>
    <w:rsid w:val="00EB7901"/>
    <w:rsid w:val="00EC25D7"/>
    <w:rsid w:val="00EC629E"/>
    <w:rsid w:val="00EC6F5F"/>
    <w:rsid w:val="00EC7214"/>
    <w:rsid w:val="00ED44B2"/>
    <w:rsid w:val="00EE4A94"/>
    <w:rsid w:val="00EE7096"/>
    <w:rsid w:val="00EF0CCB"/>
    <w:rsid w:val="00EF0E51"/>
    <w:rsid w:val="00EF1186"/>
    <w:rsid w:val="00EF6BBF"/>
    <w:rsid w:val="00F03F90"/>
    <w:rsid w:val="00F06603"/>
    <w:rsid w:val="00F11865"/>
    <w:rsid w:val="00F14548"/>
    <w:rsid w:val="00F44F28"/>
    <w:rsid w:val="00F46B7E"/>
    <w:rsid w:val="00F5527D"/>
    <w:rsid w:val="00F724F5"/>
    <w:rsid w:val="00F73CE5"/>
    <w:rsid w:val="00F764A5"/>
    <w:rsid w:val="00F76F5B"/>
    <w:rsid w:val="00F92F26"/>
    <w:rsid w:val="00F97638"/>
    <w:rsid w:val="00FA39DA"/>
    <w:rsid w:val="00FA3F60"/>
    <w:rsid w:val="00FC253B"/>
    <w:rsid w:val="00FC4548"/>
    <w:rsid w:val="00FC6466"/>
    <w:rsid w:val="00FE2679"/>
    <w:rsid w:val="00FE570C"/>
    <w:rsid w:val="00FE671E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tabs>
        <w:tab w:val="num" w:pos="360"/>
      </w:tabs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tabs>
        <w:tab w:val="num" w:pos="360"/>
      </w:tabs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093CD-EDBB-4C50-B014-4C322922D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448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197</cp:revision>
  <cp:lastPrinted>2017-12-07T06:10:00Z</cp:lastPrinted>
  <dcterms:created xsi:type="dcterms:W3CDTF">2016-04-29T06:07:00Z</dcterms:created>
  <dcterms:modified xsi:type="dcterms:W3CDTF">2017-12-07T06:10:00Z</dcterms:modified>
</cp:coreProperties>
</file>