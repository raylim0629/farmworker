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506"/>
        <w:gridCol w:w="204"/>
        <w:gridCol w:w="494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1D1A5C" w:rsidRPr="000B7ABC" w:rsidTr="001D1A5C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1A5C" w:rsidRPr="00B84368" w:rsidRDefault="001D1A5C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B84368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1D1A5C" w:rsidRPr="00761FD8" w:rsidRDefault="001D1A5C" w:rsidP="005B52C6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1D1A5C" w:rsidRPr="000B7ABC" w:rsidTr="001D1A5C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1A5C" w:rsidRPr="000B7ABC" w:rsidRDefault="001D1A5C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1D1A5C" w:rsidRPr="009A51FD" w:rsidRDefault="001D1A5C" w:rsidP="005B52C6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1A5C" w:rsidRDefault="001D1A5C" w:rsidP="004A5E9C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>
              <w:rPr>
                <w:rFonts w:cs="Arial"/>
                <w:b/>
                <w:bCs/>
                <w:lang w:val="en-GB"/>
              </w:rPr>
              <w:t>Review</w:t>
            </w:r>
          </w:p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y-mm-dd</w:t>
            </w:r>
          </w:p>
        </w:tc>
      </w:tr>
      <w:tr w:rsidR="001D1A5C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1D1A5C" w:rsidRPr="000B7ABC" w:rsidRDefault="001D1A5C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1D1A5C" w:rsidRPr="000B7ABC" w:rsidTr="001D1A5C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1A5C" w:rsidRPr="000B7ABC" w:rsidRDefault="001D1A5C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Object to be reviewed:</w:t>
            </w:r>
          </w:p>
        </w:tc>
      </w:tr>
      <w:tr w:rsidR="001D1A5C" w:rsidRPr="000B7ABC" w:rsidTr="00367341">
        <w:trPr>
          <w:trHeight w:val="391"/>
        </w:trPr>
        <w:tc>
          <w:tcPr>
            <w:tcW w:w="1875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0B7ABC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834" w:type="dxa"/>
            <w:gridSpan w:val="14"/>
            <w:tcBorders>
              <w:bottom w:val="dashed" w:sz="4" w:space="0" w:color="auto"/>
            </w:tcBorders>
            <w:vAlign w:val="center"/>
          </w:tcPr>
          <w:p w:rsidR="001D1A5C" w:rsidRPr="00B9723F" w:rsidRDefault="001D1A5C" w:rsidP="001D1A5C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SW_Test</w:t>
            </w: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_Specification</w:t>
            </w:r>
          </w:p>
        </w:tc>
      </w:tr>
      <w:tr w:rsidR="001D1A5C" w:rsidRPr="000B7ABC" w:rsidTr="008B7BB6">
        <w:trPr>
          <w:trHeight w:val="391"/>
        </w:trPr>
        <w:tc>
          <w:tcPr>
            <w:tcW w:w="1875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0B7ABC">
              <w:rPr>
                <w:rFonts w:cs="Arial"/>
                <w:lang w:val="fr-FR"/>
              </w:rPr>
              <w:t>Version/status:</w:t>
            </w:r>
          </w:p>
        </w:tc>
        <w:tc>
          <w:tcPr>
            <w:tcW w:w="7834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1D1A5C" w:rsidRPr="00B9723F" w:rsidRDefault="001D1A5C" w:rsidP="005B52C6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1D1A5C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</w:p>
          <w:p w:rsidR="001D1A5C" w:rsidRPr="000B7ABC" w:rsidRDefault="001D1A5C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1D1A5C" w:rsidRPr="000B7ABC" w:rsidTr="001D1A5C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1A5C" w:rsidRPr="001D1A5C" w:rsidRDefault="001D1A5C" w:rsidP="001D1A5C">
            <w:pPr>
              <w:tabs>
                <w:tab w:val="left" w:pos="960"/>
              </w:tabs>
              <w:jc w:val="center"/>
              <w:rPr>
                <w:rFonts w:cs="Arial"/>
                <w:b/>
                <w:lang w:val="fr-FR"/>
              </w:rPr>
            </w:pPr>
            <w:r w:rsidRPr="001D1A5C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1A5C" w:rsidRPr="001D1A5C" w:rsidRDefault="001D1A5C" w:rsidP="001D1A5C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1D1A5C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1A5C" w:rsidRPr="001D1A5C" w:rsidRDefault="001D1A5C" w:rsidP="001D1A5C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1D1A5C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1A5C" w:rsidRPr="001D1A5C" w:rsidRDefault="001D1A5C" w:rsidP="001D1A5C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1D1A5C">
              <w:rPr>
                <w:rFonts w:cs="Arial"/>
                <w:b/>
                <w:lang w:val="en-GB"/>
              </w:rPr>
              <w:t>Review manager</w:t>
            </w:r>
          </w:p>
          <w:p w:rsidR="001D1A5C" w:rsidRPr="001D1A5C" w:rsidRDefault="001D1A5C" w:rsidP="001D1A5C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1D1A5C">
              <w:rPr>
                <w:rFonts w:cs="Arial"/>
                <w:b/>
                <w:lang w:val="en-GB"/>
              </w:rPr>
              <w:t>(x)</w:t>
            </w:r>
          </w:p>
        </w:tc>
      </w:tr>
      <w:tr w:rsidR="001D1A5C" w:rsidRPr="000B7ABC" w:rsidTr="001D1A5C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1D1A5C" w:rsidRDefault="001D1A5C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1D1A5C" w:rsidRPr="00926E3E" w:rsidRDefault="001D1A5C" w:rsidP="005B52C6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A5C" w:rsidRPr="00926E3E" w:rsidRDefault="001D1A5C" w:rsidP="005B52C6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1D1A5C" w:rsidRPr="00926E3E" w:rsidRDefault="001D1A5C" w:rsidP="005B52C6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1D1A5C" w:rsidRPr="000B7ABC" w:rsidTr="001D1A5C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1D1A5C" w:rsidRDefault="001D1A5C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1D1A5C" w:rsidRPr="000B7ABC" w:rsidTr="001D1A5C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1D1A5C" w:rsidRDefault="001D1A5C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1D1A5C" w:rsidRPr="000B7ABC" w:rsidTr="001D1A5C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1D1A5C" w:rsidRDefault="001D1A5C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1D1A5C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1D1A5C" w:rsidRPr="009318EA" w:rsidRDefault="001D1A5C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1D1A5C" w:rsidRPr="000B7ABC" w:rsidTr="001D1A5C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1D1A5C" w:rsidRPr="000B7ABC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1D1A5C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D1A5C" w:rsidRDefault="001D1A5C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1D1A5C" w:rsidRPr="000B7ABC" w:rsidRDefault="001D1A5C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1D1A5C" w:rsidRPr="000B7ABC" w:rsidTr="001D1A5C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1A5C" w:rsidRPr="00B84368" w:rsidRDefault="001D1A5C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B84368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1D1A5C" w:rsidRPr="000B7ABC" w:rsidTr="001D1A5C">
        <w:trPr>
          <w:cantSplit/>
          <w:trHeight w:val="391"/>
        </w:trPr>
        <w:tc>
          <w:tcPr>
            <w:tcW w:w="167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Performed on:</w:t>
            </w:r>
          </w:p>
        </w:tc>
        <w:tc>
          <w:tcPr>
            <w:tcW w:w="8038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1D1A5C" w:rsidRPr="000B7ABC" w:rsidTr="001D1A5C">
        <w:trPr>
          <w:cantSplit/>
          <w:trHeight w:val="391"/>
        </w:trPr>
        <w:tc>
          <w:tcPr>
            <w:tcW w:w="167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Doc. name:</w:t>
            </w:r>
          </w:p>
        </w:tc>
        <w:tc>
          <w:tcPr>
            <w:tcW w:w="8038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1D1A5C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1D1A5C" w:rsidRDefault="001D1A5C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1D1A5C" w:rsidRPr="000B7ABC" w:rsidTr="001D1A5C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1D1A5C" w:rsidRPr="000B7ABC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1D1A5C" w:rsidRPr="000B7ABC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1D1A5C" w:rsidRPr="000B7ABC" w:rsidRDefault="001D1A5C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1D1A5C" w:rsidRDefault="001D1A5C" w:rsidP="00BC7A2B">
      <w:pPr>
        <w:rPr>
          <w:rFonts w:eastAsia="맑은 고딕" w:cs="Arial"/>
          <w:lang w:eastAsia="ko-KR"/>
        </w:rPr>
      </w:pPr>
    </w:p>
    <w:p w:rsidR="001D1A5C" w:rsidRDefault="001D1A5C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587"/>
        <w:gridCol w:w="588"/>
        <w:gridCol w:w="4536"/>
      </w:tblGrid>
      <w:tr w:rsidR="00170892" w:rsidRPr="000B7ABC" w:rsidTr="00170892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75" w:type="dxa"/>
            <w:gridSpan w:val="2"/>
            <w:shd w:val="clear" w:color="auto" w:fill="D9D9D9" w:themeFill="background1" w:themeFillShade="D9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:rsidR="00170892" w:rsidRPr="000B7ABC" w:rsidRDefault="00170892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170892" w:rsidRPr="000B7ABC" w:rsidTr="00170892">
        <w:trPr>
          <w:cantSplit/>
          <w:tblHeader/>
        </w:trPr>
        <w:tc>
          <w:tcPr>
            <w:tcW w:w="3970" w:type="dxa"/>
            <w:vMerge/>
          </w:tcPr>
          <w:p w:rsidR="00170892" w:rsidRPr="000B7ABC" w:rsidRDefault="00170892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36" w:type="dxa"/>
            <w:vMerge/>
            <w:shd w:val="clear" w:color="auto" w:fill="D9D9D9" w:themeFill="background1" w:themeFillShade="D9"/>
          </w:tcPr>
          <w:p w:rsidR="00170892" w:rsidRPr="000B7ABC" w:rsidRDefault="00170892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AB069B" w:rsidRDefault="00170892" w:rsidP="00C13AE8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AB069B">
              <w:rPr>
                <w:lang w:val="en-US"/>
              </w:rPr>
              <w:t xml:space="preserve"> the test case construction based on the demanded methods for functional safety, defined in the test </w:t>
            </w:r>
            <w:r>
              <w:rPr>
                <w:lang w:val="en-US"/>
              </w:rPr>
              <w:t>plan</w:t>
            </w:r>
            <w:r w:rsidRPr="00AB069B">
              <w:rPr>
                <w:lang w:val="en-US"/>
              </w:rPr>
              <w:t xml:space="preserve">? 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D003FB" w:rsidRDefault="00D003FB" w:rsidP="00D003FB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170892" w:rsidRPr="000B7ABC" w:rsidRDefault="00D003FB" w:rsidP="00D003FB">
            <w:pPr>
              <w:pStyle w:val="TabellenText"/>
              <w:ind w:left="0"/>
              <w:rPr>
                <w:rFonts w:cs="Arial"/>
                <w:color w:val="0000FF"/>
                <w:lang w:val="en-GB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AB069B" w:rsidRDefault="00170892" w:rsidP="00C13AE8">
            <w:pPr>
              <w:pStyle w:val="TabellenText"/>
              <w:rPr>
                <w:lang w:val="en-US"/>
              </w:rPr>
            </w:pPr>
            <w:r w:rsidRPr="00AB069B">
              <w:rPr>
                <w:lang w:val="en-US"/>
              </w:rPr>
              <w:t xml:space="preserve">Is the demanded test coverage achieved with the created test cases? 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781A9D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 xml:space="preserve">Have all </w:t>
            </w:r>
            <w:r>
              <w:rPr>
                <w:rFonts w:eastAsia="맑은 고딕" w:hint="eastAsia"/>
                <w:lang w:val="en-US" w:eastAsia="ko-KR"/>
              </w:rPr>
              <w:t>MHE</w:t>
            </w:r>
            <w:r w:rsidRPr="00E55770">
              <w:rPr>
                <w:lang w:val="en-US"/>
              </w:rPr>
              <w:t xml:space="preserve"> procedures, standards etc. (as specified in the project) been applied to the drawing up of the SW Test Specification?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Are the input documents up to date?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Are the references and links of the input documents consistent and identified by a unique identifier?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Are the input documents put under version and change management?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Are the responsibilities clearly defined?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Are the correct templates used?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Is the SW Test Specification identified by a unique identifier?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Are the test objects described with sufficient detail?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781A9D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Is reference made to all necessary documents (</w:t>
            </w:r>
            <w:r>
              <w:rPr>
                <w:rFonts w:eastAsia="맑은 고딕" w:hint="eastAsia"/>
                <w:lang w:val="en-US" w:eastAsia="ko-KR"/>
              </w:rPr>
              <w:t>MHE</w:t>
            </w:r>
            <w:r w:rsidRPr="00E55770">
              <w:rPr>
                <w:lang w:val="en-US"/>
              </w:rPr>
              <w:t xml:space="preserve"> system specification, </w:t>
            </w:r>
            <w:r>
              <w:rPr>
                <w:rFonts w:eastAsia="맑은 고딕" w:hint="eastAsia"/>
                <w:lang w:val="en-US" w:eastAsia="ko-KR"/>
              </w:rPr>
              <w:t>MHE</w:t>
            </w:r>
            <w:r w:rsidRPr="00E55770">
              <w:rPr>
                <w:lang w:val="en-US"/>
              </w:rPr>
              <w:t xml:space="preserve"> SW specification, Master Test Plan ...)?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781A9D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Has the software test basis (</w:t>
            </w:r>
            <w:r>
              <w:rPr>
                <w:rFonts w:eastAsia="맑은 고딕" w:hint="eastAsia"/>
                <w:lang w:val="en-US" w:eastAsia="ko-KR"/>
              </w:rPr>
              <w:t>MHE</w:t>
            </w:r>
            <w:r w:rsidRPr="00E55770">
              <w:rPr>
                <w:lang w:val="en-US"/>
              </w:rPr>
              <w:t xml:space="preserve"> system specification, </w:t>
            </w:r>
            <w:r>
              <w:rPr>
                <w:rFonts w:eastAsia="맑은 고딕" w:hint="eastAsia"/>
                <w:lang w:val="en-US" w:eastAsia="ko-KR"/>
              </w:rPr>
              <w:t>MHE</w:t>
            </w:r>
            <w:r w:rsidRPr="00E55770">
              <w:rPr>
                <w:lang w:val="en-US"/>
              </w:rPr>
              <w:t xml:space="preserve"> SW specification ...) been checked for testability?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Have requirements which cannot be tested been documented?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Have the test design techniques for the determination of the test cases been defined?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Have appropriate methods for assessment of the test results been described?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Have all preconditions and restrictions been described?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Are the test cases specified with sufficient detail with regard to: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ab/>
              <w:t>Unique test case ID?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ab/>
              <w:t>Test case goal?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ab/>
              <w:t>Reasonable test case description?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ab/>
              <w:t>Link to the associated software requirement?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ab/>
              <w:t>Values for the input variables?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ab/>
              <w:t>Values for the expected results?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ab/>
              <w:t>Priority?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Are the priorities of the test cases conforming to the software test strategy documented in the SW Test Plan?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lastRenderedPageBreak/>
              <w:t>If the test cases are specified in the documentation of a test tool: Are the links specified in the SW Test Specification correct?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If the test cases are specified in the documentation of a test tool: Are all necessary attributes available in the external specification?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170892" w:rsidRPr="000B7ABC" w:rsidTr="00170892">
        <w:trPr>
          <w:cantSplit/>
          <w:trHeight w:val="284"/>
        </w:trPr>
        <w:tc>
          <w:tcPr>
            <w:tcW w:w="3970" w:type="dxa"/>
            <w:vAlign w:val="center"/>
          </w:tcPr>
          <w:p w:rsidR="00170892" w:rsidRPr="00E55770" w:rsidRDefault="00170892" w:rsidP="00C13AE8">
            <w:pPr>
              <w:pStyle w:val="TabellenText"/>
              <w:rPr>
                <w:lang w:val="en-US"/>
              </w:rPr>
            </w:pPr>
            <w:r w:rsidRPr="00E55770">
              <w:rPr>
                <w:lang w:val="en-US"/>
              </w:rPr>
              <w:t>Are there other problems not classified above?</w:t>
            </w:r>
          </w:p>
        </w:tc>
        <w:tc>
          <w:tcPr>
            <w:tcW w:w="587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170892" w:rsidRPr="000B7ABC" w:rsidRDefault="00170892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170892" w:rsidRPr="000B7ABC" w:rsidRDefault="00170892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Default="002D1191" w:rsidP="00BC7A2B">
      <w:pPr>
        <w:rPr>
          <w:rFonts w:eastAsia="맑은 고딕" w:cs="Arial"/>
          <w:lang w:val="en-GB" w:eastAsia="ko-KR"/>
        </w:rPr>
      </w:pPr>
    </w:p>
    <w:p w:rsidR="0087299C" w:rsidRPr="000B7ABC" w:rsidRDefault="0087299C" w:rsidP="0087299C">
      <w:pPr>
        <w:rPr>
          <w:rFonts w:cs="Arial"/>
          <w:lang w:val="en-GB" w:eastAsia="ko-KR"/>
        </w:rPr>
      </w:pPr>
      <w:r w:rsidRPr="000B7ABC">
        <w:rPr>
          <w:rFonts w:cs="Arial"/>
          <w:lang w:val="en-GB" w:eastAsia="ko-KR"/>
        </w:rPr>
        <w:br w:type="page"/>
      </w:r>
    </w:p>
    <w:p w:rsidR="0087299C" w:rsidRPr="000B7ABC" w:rsidRDefault="0087299C" w:rsidP="008C57DB">
      <w:pPr>
        <w:rPr>
          <w:rFonts w:eastAsia="맑은 고딕" w:cs="Arial"/>
          <w:lang w:val="en-GB" w:eastAsia="ko-KR"/>
        </w:rPr>
        <w:sectPr w:rsidR="0087299C" w:rsidRPr="000B7ABC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851"/>
        <w:gridCol w:w="5220"/>
        <w:gridCol w:w="496"/>
        <w:gridCol w:w="497"/>
        <w:gridCol w:w="3545"/>
        <w:gridCol w:w="1440"/>
        <w:gridCol w:w="1276"/>
        <w:gridCol w:w="843"/>
      </w:tblGrid>
      <w:tr w:rsidR="003D7798" w:rsidRPr="000B7ABC" w:rsidTr="0036560D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0B7ABC"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3D7798" w:rsidRPr="000B7ABC" w:rsidTr="0036560D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36560D" w:rsidRDefault="0036560D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36560D" w:rsidRDefault="003D7798" w:rsidP="0036560D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0B7ABC">
              <w:rPr>
                <w:rFonts w:cs="Arial"/>
                <w:b/>
                <w:lang w:val="fr-FR"/>
              </w:rPr>
              <w:t>Page/</w:t>
            </w:r>
          </w:p>
          <w:p w:rsidR="003D7798" w:rsidRPr="000B7ABC" w:rsidRDefault="003D7798" w:rsidP="0036560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220" w:type="dxa"/>
            <w:vMerge w:val="restart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0B7ABC" w:rsidRDefault="0036560D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  <w:r w:rsidRPr="000B7ABC">
              <w:rPr>
                <w:rFonts w:cs="Arial"/>
                <w:b/>
                <w:lang w:val="fr-FR"/>
              </w:rPr>
              <w:t xml:space="preserve"> 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Safety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0B7ABC" w:rsidTr="0036560D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220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0B7ABC" w:rsidRDefault="0036560D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Done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(</w:t>
            </w:r>
            <w:r w:rsidRPr="000B7ABC">
              <w:rPr>
                <w:rFonts w:cs="Arial"/>
                <w:b/>
              </w:rPr>
              <w:sym w:font="Wingdings 2" w:char="0050"/>
            </w:r>
            <w:r w:rsidRPr="000B7ABC">
              <w:rPr>
                <w:rFonts w:cs="Arial"/>
                <w:b/>
                <w:lang w:val="en-GB"/>
              </w:rPr>
              <w:t>)</w:t>
            </w: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DF61AF" w:rsidRDefault="0036560D" w:rsidP="005B52C6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851" w:type="dxa"/>
            <w:vAlign w:val="center"/>
          </w:tcPr>
          <w:p w:rsidR="0036560D" w:rsidRPr="00DF61AF" w:rsidRDefault="0036560D" w:rsidP="005B52C6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220" w:type="dxa"/>
          </w:tcPr>
          <w:p w:rsidR="0036560D" w:rsidRPr="00DF61AF" w:rsidRDefault="0036560D" w:rsidP="005B52C6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36560D" w:rsidRPr="00DF61AF" w:rsidRDefault="0036560D" w:rsidP="005B52C6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36560D" w:rsidRPr="00DF61AF" w:rsidRDefault="0036560D" w:rsidP="005B52C6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36560D" w:rsidRPr="00DF61AF" w:rsidRDefault="0036560D" w:rsidP="005B52C6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36560D" w:rsidRPr="00DF61AF" w:rsidRDefault="0036560D" w:rsidP="005B52C6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36560D" w:rsidRPr="00DF61AF" w:rsidRDefault="0036560D" w:rsidP="005B52C6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36560D" w:rsidRPr="00AD27F6" w:rsidRDefault="0036560D" w:rsidP="005B52C6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36560D" w:rsidRPr="000B7ABC" w:rsidTr="0036560D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22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36560D" w:rsidRPr="000B7ABC" w:rsidRDefault="0036560D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36560D" w:rsidRPr="000B7ABC" w:rsidRDefault="0036560D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0B7ABC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0B7ABC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3934E7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8394</w:t>
    </w:r>
    <w:r w:rsidR="00475F7E">
      <w:rPr>
        <w:rFonts w:eastAsia="맑은 고딕" w:hint="eastAsia"/>
        <w:sz w:val="16"/>
        <w:szCs w:val="12"/>
        <w:lang w:eastAsia="ko-KR"/>
      </w:rPr>
      <w:t xml:space="preserve"> Review Checklist SW T</w:t>
    </w:r>
    <w:r w:rsidR="003509EC">
      <w:rPr>
        <w:rFonts w:eastAsia="맑은 고딕" w:hint="eastAsia"/>
        <w:sz w:val="16"/>
        <w:szCs w:val="12"/>
        <w:lang w:eastAsia="ko-KR"/>
      </w:rPr>
      <w:t>est Specification (Template v1.0</w:t>
    </w:r>
    <w:r w:rsidR="00475F7E">
      <w:rPr>
        <w:rFonts w:eastAsia="맑은 고딕" w:hint="eastAsia"/>
        <w:sz w:val="16"/>
        <w:szCs w:val="12"/>
        <w:lang w:eastAsia="ko-KR"/>
      </w:rPr>
      <w:t>)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D52FF9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D52FF9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475F7E" w:rsidTr="00DF431B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475F7E" w:rsidRDefault="00475F7E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6AE6D170" wp14:editId="33FDA063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475F7E" w:rsidRPr="007131BA" w:rsidRDefault="00475F7E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475F7E" w:rsidRPr="00EB7901" w:rsidRDefault="00475F7E" w:rsidP="00475F7E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r>
            <w:rPr>
              <w:rFonts w:eastAsia="맑은 고딕" w:hint="eastAsia"/>
              <w:sz w:val="18"/>
              <w:lang w:eastAsia="ko-KR"/>
            </w:rPr>
            <w:t>yyyy-mm-dd</w:t>
          </w:r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475F7E" w:rsidP="00EE17D2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 xml:space="preserve">SW </w:t>
          </w:r>
          <w:r w:rsidR="00821912">
            <w:rPr>
              <w:rFonts w:eastAsia="맑은 고딕" w:hint="eastAsia"/>
              <w:lang w:eastAsia="ko-KR"/>
            </w:rPr>
            <w:t xml:space="preserve">Test </w:t>
          </w:r>
          <w:r w:rsidR="00380CB2">
            <w:rPr>
              <w:rFonts w:eastAsia="맑은 고딕" w:hint="eastAsia"/>
              <w:lang w:eastAsia="ko-KR"/>
            </w:rPr>
            <w:t>Specification</w:t>
          </w:r>
        </w:p>
      </w:tc>
      <w:tc>
        <w:tcPr>
          <w:tcW w:w="1319" w:type="pct"/>
          <w:vAlign w:val="center"/>
        </w:tcPr>
        <w:p w:rsidR="00CB65FC" w:rsidRPr="00EB7901" w:rsidRDefault="00475F7E" w:rsidP="00475F7E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r>
            <w:rPr>
              <w:rFonts w:eastAsia="맑은 고딕" w:hint="eastAsia"/>
              <w:sz w:val="18"/>
              <w:lang w:eastAsia="ko-KR"/>
            </w:rPr>
            <w:t>x</w:t>
          </w:r>
          <w:r w:rsidR="00CB65FC">
            <w:rPr>
              <w:rFonts w:eastAsia="맑은 고딕" w:hint="eastAsia"/>
              <w:sz w:val="18"/>
              <w:lang w:eastAsia="ko-KR"/>
            </w:rPr>
            <w:t>.</w:t>
          </w:r>
          <w:r>
            <w:rPr>
              <w:rFonts w:eastAsia="맑은 고딕" w:hint="eastAsia"/>
              <w:sz w:val="18"/>
              <w:lang w:eastAsia="ko-KR"/>
            </w:rPr>
            <w:t>x</w:t>
          </w:r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D52FF9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D52FF9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B7ABC"/>
    <w:rsid w:val="000C7D6F"/>
    <w:rsid w:val="000E1771"/>
    <w:rsid w:val="000E7E10"/>
    <w:rsid w:val="000F605C"/>
    <w:rsid w:val="00107F06"/>
    <w:rsid w:val="001409A8"/>
    <w:rsid w:val="00170892"/>
    <w:rsid w:val="00190093"/>
    <w:rsid w:val="00194811"/>
    <w:rsid w:val="0019494A"/>
    <w:rsid w:val="00195CE3"/>
    <w:rsid w:val="001D015F"/>
    <w:rsid w:val="001D1A5C"/>
    <w:rsid w:val="001F104F"/>
    <w:rsid w:val="00222599"/>
    <w:rsid w:val="0022606F"/>
    <w:rsid w:val="00242EDE"/>
    <w:rsid w:val="00244FAF"/>
    <w:rsid w:val="002542BD"/>
    <w:rsid w:val="002554C0"/>
    <w:rsid w:val="00256CB3"/>
    <w:rsid w:val="0027004B"/>
    <w:rsid w:val="002743BF"/>
    <w:rsid w:val="00285B56"/>
    <w:rsid w:val="0029101D"/>
    <w:rsid w:val="00294FA9"/>
    <w:rsid w:val="002B1D3E"/>
    <w:rsid w:val="002D1191"/>
    <w:rsid w:val="002D59D0"/>
    <w:rsid w:val="002D7416"/>
    <w:rsid w:val="003509EC"/>
    <w:rsid w:val="00361D3E"/>
    <w:rsid w:val="0036560D"/>
    <w:rsid w:val="00376566"/>
    <w:rsid w:val="00380CB2"/>
    <w:rsid w:val="00387BCF"/>
    <w:rsid w:val="0039062A"/>
    <w:rsid w:val="003934E7"/>
    <w:rsid w:val="003953F2"/>
    <w:rsid w:val="00396808"/>
    <w:rsid w:val="003A2F13"/>
    <w:rsid w:val="003A5D56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9E5"/>
    <w:rsid w:val="00442EAE"/>
    <w:rsid w:val="00450533"/>
    <w:rsid w:val="00471152"/>
    <w:rsid w:val="00475F7E"/>
    <w:rsid w:val="0048747C"/>
    <w:rsid w:val="00496459"/>
    <w:rsid w:val="00497E6D"/>
    <w:rsid w:val="004A5FC4"/>
    <w:rsid w:val="004A62FC"/>
    <w:rsid w:val="004C1103"/>
    <w:rsid w:val="004C562D"/>
    <w:rsid w:val="004E6C49"/>
    <w:rsid w:val="00510B7E"/>
    <w:rsid w:val="005162C3"/>
    <w:rsid w:val="00521703"/>
    <w:rsid w:val="00531903"/>
    <w:rsid w:val="005611CC"/>
    <w:rsid w:val="00590BA5"/>
    <w:rsid w:val="0059690E"/>
    <w:rsid w:val="005C459A"/>
    <w:rsid w:val="005D25B0"/>
    <w:rsid w:val="005D453D"/>
    <w:rsid w:val="005E313E"/>
    <w:rsid w:val="005F276A"/>
    <w:rsid w:val="005F29CD"/>
    <w:rsid w:val="006047EF"/>
    <w:rsid w:val="00624BDD"/>
    <w:rsid w:val="006505DD"/>
    <w:rsid w:val="00661D42"/>
    <w:rsid w:val="0066497F"/>
    <w:rsid w:val="00676C4A"/>
    <w:rsid w:val="0068144F"/>
    <w:rsid w:val="00686DEE"/>
    <w:rsid w:val="00691B00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36FE6"/>
    <w:rsid w:val="007551BD"/>
    <w:rsid w:val="007655A8"/>
    <w:rsid w:val="00774C85"/>
    <w:rsid w:val="00781A9D"/>
    <w:rsid w:val="00785486"/>
    <w:rsid w:val="007862F1"/>
    <w:rsid w:val="007921B4"/>
    <w:rsid w:val="0079472E"/>
    <w:rsid w:val="007A17D6"/>
    <w:rsid w:val="007C1B01"/>
    <w:rsid w:val="007D0116"/>
    <w:rsid w:val="007E1B12"/>
    <w:rsid w:val="00813B20"/>
    <w:rsid w:val="00821912"/>
    <w:rsid w:val="0083283D"/>
    <w:rsid w:val="008345C7"/>
    <w:rsid w:val="00837DFE"/>
    <w:rsid w:val="008424F6"/>
    <w:rsid w:val="008426AD"/>
    <w:rsid w:val="00854B7F"/>
    <w:rsid w:val="008609D7"/>
    <w:rsid w:val="00870631"/>
    <w:rsid w:val="0087299C"/>
    <w:rsid w:val="008836B8"/>
    <w:rsid w:val="00885504"/>
    <w:rsid w:val="00886F42"/>
    <w:rsid w:val="00891080"/>
    <w:rsid w:val="0089132B"/>
    <w:rsid w:val="0089700F"/>
    <w:rsid w:val="008A337B"/>
    <w:rsid w:val="008B198E"/>
    <w:rsid w:val="008B43BC"/>
    <w:rsid w:val="008B7833"/>
    <w:rsid w:val="008C0CD0"/>
    <w:rsid w:val="008C57DB"/>
    <w:rsid w:val="008D2F49"/>
    <w:rsid w:val="008E2A4E"/>
    <w:rsid w:val="008E6246"/>
    <w:rsid w:val="008F6C67"/>
    <w:rsid w:val="009012D2"/>
    <w:rsid w:val="0090623E"/>
    <w:rsid w:val="00914648"/>
    <w:rsid w:val="00926D12"/>
    <w:rsid w:val="009318EA"/>
    <w:rsid w:val="00941C14"/>
    <w:rsid w:val="00953330"/>
    <w:rsid w:val="00953F67"/>
    <w:rsid w:val="009669C0"/>
    <w:rsid w:val="00986465"/>
    <w:rsid w:val="009B2BFE"/>
    <w:rsid w:val="009B4D5F"/>
    <w:rsid w:val="009B7B35"/>
    <w:rsid w:val="009D3036"/>
    <w:rsid w:val="009E3471"/>
    <w:rsid w:val="009F40EA"/>
    <w:rsid w:val="00A15440"/>
    <w:rsid w:val="00A1625F"/>
    <w:rsid w:val="00A2708F"/>
    <w:rsid w:val="00A322B5"/>
    <w:rsid w:val="00A371AD"/>
    <w:rsid w:val="00A3742D"/>
    <w:rsid w:val="00A37E0C"/>
    <w:rsid w:val="00A47FF9"/>
    <w:rsid w:val="00A65BC9"/>
    <w:rsid w:val="00A83686"/>
    <w:rsid w:val="00AB7878"/>
    <w:rsid w:val="00AC52E0"/>
    <w:rsid w:val="00AE223B"/>
    <w:rsid w:val="00AF0035"/>
    <w:rsid w:val="00AF1A6B"/>
    <w:rsid w:val="00AF5C7E"/>
    <w:rsid w:val="00B224B3"/>
    <w:rsid w:val="00B30987"/>
    <w:rsid w:val="00B32DED"/>
    <w:rsid w:val="00B40A37"/>
    <w:rsid w:val="00B41FA0"/>
    <w:rsid w:val="00B45A37"/>
    <w:rsid w:val="00B84368"/>
    <w:rsid w:val="00B95A21"/>
    <w:rsid w:val="00B95C0B"/>
    <w:rsid w:val="00BB1605"/>
    <w:rsid w:val="00BC166D"/>
    <w:rsid w:val="00BC7A2B"/>
    <w:rsid w:val="00BD1D88"/>
    <w:rsid w:val="00BE599B"/>
    <w:rsid w:val="00C005E4"/>
    <w:rsid w:val="00C02126"/>
    <w:rsid w:val="00C04343"/>
    <w:rsid w:val="00C162A6"/>
    <w:rsid w:val="00C32A36"/>
    <w:rsid w:val="00C34FE5"/>
    <w:rsid w:val="00C42014"/>
    <w:rsid w:val="00C507B3"/>
    <w:rsid w:val="00C71512"/>
    <w:rsid w:val="00C927E9"/>
    <w:rsid w:val="00CB2734"/>
    <w:rsid w:val="00CB65FC"/>
    <w:rsid w:val="00CC18BA"/>
    <w:rsid w:val="00CE1C5E"/>
    <w:rsid w:val="00CE3281"/>
    <w:rsid w:val="00D003FB"/>
    <w:rsid w:val="00D328EF"/>
    <w:rsid w:val="00D37EA6"/>
    <w:rsid w:val="00D459FB"/>
    <w:rsid w:val="00D4637A"/>
    <w:rsid w:val="00D46BA0"/>
    <w:rsid w:val="00D52FF9"/>
    <w:rsid w:val="00D72778"/>
    <w:rsid w:val="00D746F0"/>
    <w:rsid w:val="00D876DF"/>
    <w:rsid w:val="00D9254A"/>
    <w:rsid w:val="00D93E9D"/>
    <w:rsid w:val="00DA4F19"/>
    <w:rsid w:val="00DC1F4C"/>
    <w:rsid w:val="00DC21FC"/>
    <w:rsid w:val="00DF7B45"/>
    <w:rsid w:val="00E223EA"/>
    <w:rsid w:val="00E4425C"/>
    <w:rsid w:val="00E471D9"/>
    <w:rsid w:val="00E5045E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17D2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527D"/>
    <w:rsid w:val="00F724F5"/>
    <w:rsid w:val="00F73CE5"/>
    <w:rsid w:val="00F764A5"/>
    <w:rsid w:val="00F76F5B"/>
    <w:rsid w:val="00F92F26"/>
    <w:rsid w:val="00F97638"/>
    <w:rsid w:val="00FA39DA"/>
    <w:rsid w:val="00FB460A"/>
    <w:rsid w:val="00FC253B"/>
    <w:rsid w:val="00FE570C"/>
    <w:rsid w:val="00FE671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B41B5-B211-4140-9C42-9699118A0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105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83</cp:revision>
  <cp:lastPrinted>2017-12-07T06:11:00Z</cp:lastPrinted>
  <dcterms:created xsi:type="dcterms:W3CDTF">2016-04-29T06:07:00Z</dcterms:created>
  <dcterms:modified xsi:type="dcterms:W3CDTF">2017-12-07T06:12:00Z</dcterms:modified>
</cp:coreProperties>
</file>