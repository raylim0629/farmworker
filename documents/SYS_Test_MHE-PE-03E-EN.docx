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236F1D" w:rsidRPr="007F651F" w:rsidRDefault="00F36C47" w:rsidP="000860F3">
      <w:pPr>
        <w:pStyle w:val="CoverpageTitle"/>
        <w:spacing w:line="240" w:lineRule="auto"/>
        <w:rPr>
          <w:rFonts w:eastAsia="맑은 고딕" w:cs="Arial"/>
          <w:lang w:eastAsia="ko-KR"/>
        </w:rPr>
      </w:pPr>
      <w:r w:rsidRPr="007F651F">
        <w:rPr>
          <w:rFonts w:eastAsia="맑은 고딕" w:cs="Arial"/>
          <w:lang w:eastAsia="ko-KR"/>
        </w:rPr>
        <w:t xml:space="preserve">System </w:t>
      </w:r>
      <w:r w:rsidR="00BD1929" w:rsidRPr="007F651F">
        <w:rPr>
          <w:rFonts w:eastAsia="맑은 고딕" w:cs="Arial"/>
          <w:lang w:eastAsia="ko-KR"/>
        </w:rPr>
        <w:t>Test</w:t>
      </w:r>
    </w:p>
    <w:p w:rsidR="00236F1D" w:rsidRPr="007F651F" w:rsidRDefault="00236F1D" w:rsidP="000860F3">
      <w:pPr>
        <w:pStyle w:val="CoverpageTitle"/>
        <w:spacing w:line="240" w:lineRule="auto"/>
        <w:rPr>
          <w:rFonts w:cs="Arial"/>
        </w:rPr>
      </w:pPr>
    </w:p>
    <w:p w:rsidR="00236F1D" w:rsidRPr="007F651F" w:rsidRDefault="00236F1D" w:rsidP="000860F3">
      <w:pPr>
        <w:rPr>
          <w:rFonts w:eastAsia="MS PGothic" w:cs="Arial"/>
          <w:bCs/>
        </w:rPr>
      </w:pPr>
    </w:p>
    <w:p w:rsidR="00236F1D" w:rsidRPr="007F651F" w:rsidRDefault="00236F1D" w:rsidP="000860F3">
      <w:pPr>
        <w:rPr>
          <w:rFonts w:eastAsia="MS PGothic" w:cs="Arial"/>
        </w:rPr>
      </w:pPr>
    </w:p>
    <w:p w:rsidR="00236F1D" w:rsidRPr="007F651F" w:rsidRDefault="00236F1D" w:rsidP="000860F3">
      <w:pPr>
        <w:tabs>
          <w:tab w:val="left" w:pos="2552"/>
        </w:tabs>
        <w:rPr>
          <w:rFonts w:cs="Arial"/>
        </w:rPr>
      </w:pPr>
    </w:p>
    <w:p w:rsidR="00236F1D" w:rsidRPr="007F651F" w:rsidRDefault="00236F1D" w:rsidP="000860F3">
      <w:pPr>
        <w:tabs>
          <w:tab w:val="left" w:pos="2552"/>
        </w:tabs>
        <w:rPr>
          <w:rFonts w:cs="Arial"/>
        </w:rPr>
      </w:pPr>
    </w:p>
    <w:p w:rsidR="00236F1D" w:rsidRPr="007F651F" w:rsidRDefault="00236F1D" w:rsidP="000860F3">
      <w:pPr>
        <w:tabs>
          <w:tab w:val="left" w:pos="2552"/>
        </w:tabs>
        <w:rPr>
          <w:rFonts w:cs="Arial"/>
        </w:rPr>
      </w:pPr>
    </w:p>
    <w:p w:rsidR="009E4E5A" w:rsidRPr="007F651F" w:rsidRDefault="009E4E5A" w:rsidP="000860F3">
      <w:pPr>
        <w:tabs>
          <w:tab w:val="left" w:pos="2552"/>
        </w:tabs>
        <w:rPr>
          <w:rFonts w:cs="Arial"/>
        </w:rPr>
      </w:pPr>
    </w:p>
    <w:p w:rsidR="009E4E5A" w:rsidRPr="007F651F" w:rsidRDefault="009E4E5A" w:rsidP="000860F3">
      <w:pPr>
        <w:tabs>
          <w:tab w:val="left" w:pos="2552"/>
        </w:tabs>
        <w:rPr>
          <w:rFonts w:cs="Arial"/>
        </w:rPr>
      </w:pPr>
    </w:p>
    <w:p w:rsidR="00236F1D" w:rsidRPr="007F651F" w:rsidRDefault="00236F1D" w:rsidP="000860F3">
      <w:pPr>
        <w:tabs>
          <w:tab w:val="left" w:pos="2552"/>
        </w:tabs>
        <w:rPr>
          <w:rFonts w:cs="Arial"/>
        </w:rPr>
      </w:pPr>
    </w:p>
    <w:p w:rsidR="00236F1D" w:rsidRPr="007F651F" w:rsidRDefault="00236F1D" w:rsidP="000860F3">
      <w:pPr>
        <w:pStyle w:val="a4"/>
        <w:rPr>
          <w:rFonts w:eastAsia="맑은 고딕" w:cs="Arial"/>
          <w:lang w:eastAsia="ko-KR"/>
        </w:rPr>
      </w:pPr>
    </w:p>
    <w:p w:rsidR="00741D72" w:rsidRPr="007F651F" w:rsidRDefault="00741D72" w:rsidP="000860F3">
      <w:pPr>
        <w:pStyle w:val="a4"/>
        <w:rPr>
          <w:rFonts w:eastAsia="맑은 고딕" w:cs="Arial"/>
          <w:lang w:eastAsia="ko-KR"/>
        </w:rPr>
      </w:pPr>
    </w:p>
    <w:p w:rsidR="00741D72" w:rsidRPr="007F651F" w:rsidRDefault="00741D72" w:rsidP="000860F3">
      <w:pPr>
        <w:pStyle w:val="a4"/>
        <w:rPr>
          <w:rFonts w:eastAsia="맑은 고딕" w:cs="Arial"/>
          <w:lang w:eastAsia="ko-KR"/>
        </w:rPr>
      </w:pPr>
    </w:p>
    <w:p w:rsidR="00741D72" w:rsidRPr="007F651F" w:rsidRDefault="00741D72" w:rsidP="000860F3">
      <w:pPr>
        <w:pStyle w:val="a4"/>
        <w:rPr>
          <w:rFonts w:eastAsia="맑은 고딕" w:cs="Arial"/>
          <w:lang w:eastAsia="ko-KR"/>
        </w:rPr>
      </w:pPr>
    </w:p>
    <w:p w:rsidR="00741D72" w:rsidRPr="007F651F" w:rsidRDefault="00741D72" w:rsidP="000860F3">
      <w:pPr>
        <w:pStyle w:val="a4"/>
        <w:rPr>
          <w:rFonts w:eastAsia="맑은 고딕" w:cs="Arial"/>
          <w:lang w:eastAsia="ko-KR"/>
        </w:rPr>
      </w:pPr>
    </w:p>
    <w:p w:rsidR="00741D72" w:rsidRPr="007F651F" w:rsidRDefault="00741D72" w:rsidP="000860F3">
      <w:pPr>
        <w:pStyle w:val="a4"/>
        <w:rPr>
          <w:rFonts w:eastAsia="맑은 고딕" w:cs="Arial"/>
          <w:lang w:eastAsia="ko-KR"/>
        </w:rPr>
      </w:pPr>
    </w:p>
    <w:p w:rsidR="00236F1D" w:rsidRPr="007F651F" w:rsidRDefault="00236F1D" w:rsidP="000860F3">
      <w:pPr>
        <w:pStyle w:val="a4"/>
        <w:rPr>
          <w:rFonts w:cs="Arial"/>
        </w:rPr>
      </w:pPr>
    </w:p>
    <w:p w:rsidR="00236F1D" w:rsidRPr="007F651F" w:rsidRDefault="00236F1D" w:rsidP="000860F3">
      <w:pPr>
        <w:pStyle w:val="a4"/>
        <w:rPr>
          <w:rFonts w:cs="Arial"/>
        </w:rPr>
      </w:pPr>
    </w:p>
    <w:p w:rsidR="00236F1D" w:rsidRPr="007F651F" w:rsidRDefault="008C330E" w:rsidP="000860F3">
      <w:pPr>
        <w:rPr>
          <w:rFonts w:eastAsia="MS PGothic" w:cs="Arial"/>
          <w:b/>
          <w:szCs w:val="24"/>
        </w:rPr>
      </w:pPr>
      <w:r w:rsidRPr="007F651F">
        <w:rPr>
          <w:rFonts w:cs="Arial"/>
        </w:rPr>
        <w:br w:type="page"/>
      </w:r>
    </w:p>
    <w:p w:rsidR="00236F1D" w:rsidRPr="007F651F" w:rsidRDefault="008C330E" w:rsidP="000860F3">
      <w:pPr>
        <w:spacing w:after="240"/>
        <w:rPr>
          <w:rFonts w:cs="Arial"/>
          <w:b/>
          <w:sz w:val="32"/>
        </w:rPr>
      </w:pPr>
      <w:r w:rsidRPr="007F651F">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230"/>
        <w:gridCol w:w="1813"/>
      </w:tblGrid>
      <w:tr w:rsidR="00DE2C93" w:rsidRPr="007F651F" w:rsidTr="00A53EB7">
        <w:trPr>
          <w:cantSplit/>
          <w:tblHeader/>
        </w:trPr>
        <w:tc>
          <w:tcPr>
            <w:tcW w:w="680" w:type="pct"/>
            <w:shd w:val="clear" w:color="auto" w:fill="F2F2F2" w:themeFill="background1" w:themeFillShade="F2"/>
            <w:vAlign w:val="center"/>
          </w:tcPr>
          <w:p w:rsidR="00DE2C93" w:rsidRPr="007F651F" w:rsidRDefault="00DE2C93" w:rsidP="000860F3">
            <w:pPr>
              <w:spacing w:after="0"/>
              <w:jc w:val="center"/>
              <w:rPr>
                <w:rFonts w:cs="Arial"/>
                <w:b/>
                <w:sz w:val="22"/>
                <w:szCs w:val="22"/>
              </w:rPr>
            </w:pPr>
            <w:r w:rsidRPr="007F651F">
              <w:rPr>
                <w:rFonts w:cs="Arial"/>
                <w:b/>
                <w:sz w:val="22"/>
                <w:szCs w:val="22"/>
              </w:rPr>
              <w:t>Version</w:t>
            </w:r>
          </w:p>
        </w:tc>
        <w:tc>
          <w:tcPr>
            <w:tcW w:w="750" w:type="pct"/>
            <w:shd w:val="clear" w:color="auto" w:fill="F2F2F2" w:themeFill="background1" w:themeFillShade="F2"/>
            <w:vAlign w:val="center"/>
          </w:tcPr>
          <w:p w:rsidR="00DE2C93" w:rsidRPr="007F651F" w:rsidRDefault="00DE2C93" w:rsidP="000860F3">
            <w:pPr>
              <w:spacing w:after="0"/>
              <w:jc w:val="center"/>
              <w:rPr>
                <w:rFonts w:cs="Arial"/>
                <w:b/>
                <w:sz w:val="22"/>
                <w:szCs w:val="22"/>
              </w:rPr>
            </w:pPr>
            <w:r w:rsidRPr="007F651F">
              <w:rPr>
                <w:rFonts w:cs="Arial"/>
                <w:b/>
                <w:sz w:val="22"/>
                <w:szCs w:val="22"/>
              </w:rPr>
              <w:t>Date</w:t>
            </w:r>
          </w:p>
        </w:tc>
        <w:tc>
          <w:tcPr>
            <w:tcW w:w="2651" w:type="pct"/>
            <w:shd w:val="clear" w:color="auto" w:fill="F2F2F2" w:themeFill="background1" w:themeFillShade="F2"/>
            <w:vAlign w:val="center"/>
          </w:tcPr>
          <w:p w:rsidR="00DE2C93" w:rsidRPr="007F651F" w:rsidRDefault="00DE2C93" w:rsidP="000860F3">
            <w:pPr>
              <w:spacing w:after="0"/>
              <w:jc w:val="center"/>
              <w:rPr>
                <w:rFonts w:cs="Arial"/>
                <w:b/>
                <w:sz w:val="22"/>
                <w:szCs w:val="22"/>
              </w:rPr>
            </w:pPr>
            <w:r w:rsidRPr="007F651F">
              <w:rPr>
                <w:rFonts w:cs="Arial"/>
                <w:b/>
                <w:sz w:val="22"/>
                <w:szCs w:val="22"/>
              </w:rPr>
              <w:t>Change Description / Reason</w:t>
            </w:r>
          </w:p>
        </w:tc>
        <w:tc>
          <w:tcPr>
            <w:tcW w:w="919" w:type="pct"/>
            <w:shd w:val="clear" w:color="auto" w:fill="F2F2F2" w:themeFill="background1" w:themeFillShade="F2"/>
            <w:vAlign w:val="center"/>
          </w:tcPr>
          <w:p w:rsidR="00DE2C93" w:rsidRPr="007F651F" w:rsidRDefault="00DE2C93" w:rsidP="000860F3">
            <w:pPr>
              <w:spacing w:after="0"/>
              <w:jc w:val="center"/>
              <w:rPr>
                <w:rFonts w:cs="Arial"/>
                <w:b/>
                <w:sz w:val="22"/>
                <w:szCs w:val="22"/>
              </w:rPr>
            </w:pPr>
            <w:r w:rsidRPr="007F651F">
              <w:rPr>
                <w:rFonts w:cs="Arial"/>
                <w:b/>
                <w:sz w:val="22"/>
                <w:szCs w:val="22"/>
              </w:rPr>
              <w:t>Author</w:t>
            </w:r>
          </w:p>
        </w:tc>
      </w:tr>
      <w:tr w:rsidR="00536404" w:rsidRPr="007F651F" w:rsidTr="00A53EB7">
        <w:trPr>
          <w:cantSplit/>
        </w:trPr>
        <w:tc>
          <w:tcPr>
            <w:tcW w:w="680" w:type="pct"/>
          </w:tcPr>
          <w:p w:rsidR="00536404" w:rsidRPr="007F651F" w:rsidRDefault="0051540B" w:rsidP="000860F3">
            <w:pPr>
              <w:jc w:val="center"/>
              <w:rPr>
                <w:rFonts w:eastAsia="맑은 고딕" w:cs="Arial"/>
                <w:lang w:eastAsia="ko-KR"/>
              </w:rPr>
            </w:pPr>
            <w:r w:rsidRPr="007F651F">
              <w:rPr>
                <w:rFonts w:eastAsia="맑은 고딕" w:cs="Arial"/>
                <w:lang w:eastAsia="ko-KR"/>
              </w:rPr>
              <w:t>1.0</w:t>
            </w:r>
          </w:p>
        </w:tc>
        <w:tc>
          <w:tcPr>
            <w:tcW w:w="750" w:type="pct"/>
          </w:tcPr>
          <w:p w:rsidR="00536404" w:rsidRPr="007F651F" w:rsidRDefault="00E57FDB" w:rsidP="00E57FDB">
            <w:pPr>
              <w:jc w:val="center"/>
              <w:rPr>
                <w:rFonts w:eastAsia="맑은 고딕" w:cs="Arial"/>
                <w:lang w:eastAsia="ko-KR"/>
              </w:rPr>
            </w:pPr>
            <w:r w:rsidRPr="007F651F">
              <w:rPr>
                <w:rFonts w:eastAsia="맑은 고딕" w:cs="Arial"/>
                <w:lang w:eastAsia="ko-KR"/>
              </w:rPr>
              <w:t>201</w:t>
            </w:r>
            <w:r w:rsidRPr="007F651F">
              <w:rPr>
                <w:rFonts w:eastAsia="맑은 고딕" w:cs="Arial" w:hint="eastAsia"/>
                <w:lang w:eastAsia="ko-KR"/>
              </w:rPr>
              <w:t>7</w:t>
            </w:r>
            <w:r w:rsidR="00F34668" w:rsidRPr="007F651F">
              <w:rPr>
                <w:rFonts w:eastAsia="맑은 고딕" w:cs="Arial"/>
                <w:lang w:eastAsia="ko-KR"/>
              </w:rPr>
              <w:t>-1</w:t>
            </w:r>
            <w:r w:rsidRPr="007F651F">
              <w:rPr>
                <w:rFonts w:eastAsia="맑은 고딕" w:cs="Arial" w:hint="eastAsia"/>
                <w:lang w:eastAsia="ko-KR"/>
              </w:rPr>
              <w:t>2</w:t>
            </w:r>
            <w:r w:rsidR="00F34668" w:rsidRPr="007F651F">
              <w:rPr>
                <w:rFonts w:eastAsia="맑은 고딕" w:cs="Arial"/>
                <w:lang w:eastAsia="ko-KR"/>
              </w:rPr>
              <w:t>-</w:t>
            </w:r>
            <w:r w:rsidR="003516D2">
              <w:rPr>
                <w:rFonts w:eastAsia="맑은 고딕" w:cs="Arial" w:hint="eastAsia"/>
                <w:lang w:eastAsia="ko-KR"/>
              </w:rPr>
              <w:t>08</w:t>
            </w:r>
          </w:p>
        </w:tc>
        <w:tc>
          <w:tcPr>
            <w:tcW w:w="2651" w:type="pct"/>
          </w:tcPr>
          <w:p w:rsidR="00536404" w:rsidRPr="007F651F" w:rsidRDefault="00A53EB7" w:rsidP="000860F3">
            <w:pPr>
              <w:jc w:val="left"/>
              <w:rPr>
                <w:rFonts w:eastAsia="맑은 고딕" w:cs="Arial"/>
                <w:lang w:eastAsia="ko-KR"/>
              </w:rPr>
            </w:pPr>
            <w:r w:rsidRPr="007F651F">
              <w:rPr>
                <w:rFonts w:cs="Arial"/>
              </w:rPr>
              <w:t xml:space="preserve">Initial </w:t>
            </w:r>
            <w:r w:rsidRPr="007F651F">
              <w:rPr>
                <w:rFonts w:eastAsia="맑은 고딕" w:cs="Arial"/>
                <w:lang w:eastAsia="ko-KR"/>
              </w:rPr>
              <w:t xml:space="preserve">version based on </w:t>
            </w:r>
            <w:proofErr w:type="spellStart"/>
            <w:r w:rsidR="007A7860" w:rsidRPr="007F651F">
              <w:rPr>
                <w:rFonts w:eastAsia="맑은 고딕" w:cs="Arial"/>
                <w:lang w:eastAsia="ko-KR"/>
              </w:rPr>
              <w:t>Hella</w:t>
            </w:r>
            <w:proofErr w:type="spellEnd"/>
            <w:r w:rsidRPr="007F651F">
              <w:rPr>
                <w:rFonts w:eastAsia="맑은 고딕" w:cs="Arial"/>
                <w:lang w:eastAsia="ko-KR"/>
              </w:rPr>
              <w:t xml:space="preserve"> Process (State Avenue)</w:t>
            </w:r>
          </w:p>
          <w:p w:rsidR="00E57FDB" w:rsidRPr="007F651F" w:rsidRDefault="00E57FDB" w:rsidP="00E57FDB">
            <w:pPr>
              <w:jc w:val="left"/>
              <w:rPr>
                <w:rFonts w:eastAsia="맑은 고딕" w:cs="Arial"/>
                <w:lang w:eastAsia="ko-KR"/>
              </w:rPr>
            </w:pPr>
            <w:r w:rsidRPr="007F651F">
              <w:rPr>
                <w:rFonts w:eastAsia="맑은 고딕" w:cs="Arial"/>
                <w:lang w:eastAsia="ko-KR"/>
              </w:rPr>
              <w:t>Delete integration related tasks.</w:t>
            </w:r>
          </w:p>
        </w:tc>
        <w:tc>
          <w:tcPr>
            <w:tcW w:w="919" w:type="pct"/>
          </w:tcPr>
          <w:p w:rsidR="00536404" w:rsidRPr="007F651F" w:rsidRDefault="00BF1CF3" w:rsidP="000860F3">
            <w:pPr>
              <w:jc w:val="center"/>
              <w:rPr>
                <w:rFonts w:cs="Arial"/>
                <w:lang w:eastAsia="ko-KR"/>
              </w:rPr>
            </w:pPr>
            <w:proofErr w:type="spellStart"/>
            <w:r w:rsidRPr="007F651F">
              <w:rPr>
                <w:rFonts w:eastAsia="바탕" w:cs="Arial"/>
                <w:lang w:eastAsia="ko-KR"/>
              </w:rPr>
              <w:t>Hae</w:t>
            </w:r>
            <w:proofErr w:type="spellEnd"/>
            <w:r w:rsidRPr="007F651F">
              <w:rPr>
                <w:rFonts w:eastAsia="바탕" w:cs="Arial"/>
                <w:lang w:eastAsia="ko-KR"/>
              </w:rPr>
              <w:t>-Min, Woo</w:t>
            </w:r>
          </w:p>
        </w:tc>
      </w:tr>
      <w:tr w:rsidR="00536404" w:rsidRPr="007F651F" w:rsidTr="00A53EB7">
        <w:trPr>
          <w:cantSplit/>
        </w:trPr>
        <w:tc>
          <w:tcPr>
            <w:tcW w:w="680" w:type="pct"/>
          </w:tcPr>
          <w:p w:rsidR="00536404" w:rsidRPr="007F651F" w:rsidRDefault="00536404" w:rsidP="000860F3">
            <w:pPr>
              <w:jc w:val="center"/>
              <w:rPr>
                <w:rFonts w:eastAsia="맑은 고딕" w:cs="Arial"/>
                <w:lang w:eastAsia="ko-KR"/>
              </w:rPr>
            </w:pPr>
          </w:p>
        </w:tc>
        <w:tc>
          <w:tcPr>
            <w:tcW w:w="750" w:type="pct"/>
          </w:tcPr>
          <w:p w:rsidR="00536404" w:rsidRPr="007F651F" w:rsidRDefault="00536404" w:rsidP="00D53FC3">
            <w:pPr>
              <w:jc w:val="center"/>
              <w:rPr>
                <w:rFonts w:eastAsia="맑은 고딕" w:cs="Arial"/>
                <w:lang w:eastAsia="ko-KR"/>
              </w:rPr>
            </w:pPr>
          </w:p>
        </w:tc>
        <w:tc>
          <w:tcPr>
            <w:tcW w:w="2651" w:type="pct"/>
          </w:tcPr>
          <w:p w:rsidR="005C731E" w:rsidRPr="007F651F" w:rsidRDefault="005C731E" w:rsidP="0007334D">
            <w:pPr>
              <w:jc w:val="left"/>
              <w:rPr>
                <w:rFonts w:eastAsia="맑은 고딕" w:cs="Arial"/>
                <w:lang w:eastAsia="ko-KR"/>
              </w:rPr>
            </w:pPr>
          </w:p>
        </w:tc>
        <w:tc>
          <w:tcPr>
            <w:tcW w:w="919" w:type="pct"/>
          </w:tcPr>
          <w:p w:rsidR="00536404" w:rsidRPr="007F651F" w:rsidRDefault="00536404" w:rsidP="000860F3">
            <w:pPr>
              <w:jc w:val="center"/>
              <w:rPr>
                <w:rFonts w:cs="Arial"/>
              </w:rPr>
            </w:pPr>
          </w:p>
        </w:tc>
      </w:tr>
      <w:tr w:rsidR="00536404" w:rsidRPr="007F651F" w:rsidTr="00A53EB7">
        <w:trPr>
          <w:cantSplit/>
          <w:trHeight w:val="57"/>
        </w:trPr>
        <w:tc>
          <w:tcPr>
            <w:tcW w:w="680" w:type="pct"/>
          </w:tcPr>
          <w:p w:rsidR="00536404" w:rsidRPr="007F651F" w:rsidRDefault="00536404" w:rsidP="000860F3">
            <w:pPr>
              <w:jc w:val="center"/>
              <w:rPr>
                <w:rFonts w:cs="Arial"/>
              </w:rPr>
            </w:pPr>
          </w:p>
        </w:tc>
        <w:tc>
          <w:tcPr>
            <w:tcW w:w="750" w:type="pct"/>
          </w:tcPr>
          <w:p w:rsidR="00536404" w:rsidRPr="007F651F" w:rsidRDefault="00536404" w:rsidP="000860F3">
            <w:pPr>
              <w:jc w:val="center"/>
              <w:rPr>
                <w:rFonts w:cs="Arial"/>
              </w:rPr>
            </w:pPr>
          </w:p>
        </w:tc>
        <w:tc>
          <w:tcPr>
            <w:tcW w:w="2651" w:type="pct"/>
          </w:tcPr>
          <w:p w:rsidR="00536404" w:rsidRPr="007F651F" w:rsidRDefault="00536404" w:rsidP="000860F3">
            <w:pPr>
              <w:jc w:val="left"/>
              <w:rPr>
                <w:rFonts w:cs="Arial"/>
              </w:rPr>
            </w:pPr>
          </w:p>
        </w:tc>
        <w:tc>
          <w:tcPr>
            <w:tcW w:w="919" w:type="pct"/>
          </w:tcPr>
          <w:p w:rsidR="00536404" w:rsidRPr="007F651F" w:rsidRDefault="00536404" w:rsidP="000860F3">
            <w:pPr>
              <w:jc w:val="center"/>
              <w:rPr>
                <w:rFonts w:cs="Arial"/>
              </w:rPr>
            </w:pPr>
          </w:p>
        </w:tc>
      </w:tr>
    </w:tbl>
    <w:p w:rsidR="00236F1D" w:rsidRPr="007F651F" w:rsidRDefault="008C330E" w:rsidP="000860F3">
      <w:pPr>
        <w:spacing w:after="240"/>
        <w:rPr>
          <w:rFonts w:cs="Arial"/>
          <w:b/>
          <w:sz w:val="32"/>
        </w:rPr>
      </w:pPr>
      <w:bookmarkStart w:id="0" w:name="_GoBack"/>
      <w:bookmarkEnd w:id="0"/>
      <w:r w:rsidRPr="007F651F">
        <w:rPr>
          <w:rFonts w:cs="Arial"/>
        </w:rPr>
        <w:br w:type="page"/>
      </w:r>
      <w:r w:rsidRPr="007F651F">
        <w:rPr>
          <w:rFonts w:cs="Arial"/>
          <w:b/>
          <w:sz w:val="32"/>
        </w:rPr>
        <w:lastRenderedPageBreak/>
        <w:t>Table of Contents</w:t>
      </w:r>
    </w:p>
    <w:p w:rsidR="007F651F" w:rsidRPr="007F651F" w:rsidRDefault="009C37F9">
      <w:pPr>
        <w:pStyle w:val="10"/>
        <w:rPr>
          <w:rFonts w:asciiTheme="minorHAnsi" w:hAnsiTheme="minorHAnsi" w:cstheme="minorBidi"/>
          <w:b w:val="0"/>
          <w:kern w:val="2"/>
          <w:szCs w:val="22"/>
          <w:lang w:eastAsia="ko-KR"/>
        </w:rPr>
      </w:pPr>
      <w:r w:rsidRPr="007F651F">
        <w:rPr>
          <w:rFonts w:eastAsia="Times New Roman" w:cs="Arial"/>
          <w:b w:val="0"/>
          <w:bCs/>
          <w:caps/>
          <w:sz w:val="22"/>
          <w:szCs w:val="22"/>
          <w:lang w:val="en-GB"/>
        </w:rPr>
        <w:fldChar w:fldCharType="begin"/>
      </w:r>
      <w:r w:rsidRPr="007F651F">
        <w:rPr>
          <w:rFonts w:eastAsia="Times New Roman" w:cs="Arial"/>
          <w:b w:val="0"/>
          <w:bCs/>
          <w:caps/>
          <w:sz w:val="22"/>
          <w:szCs w:val="22"/>
          <w:lang w:val="en-GB"/>
        </w:rPr>
        <w:instrText xml:space="preserve"> TOC \o "1-4" \h \z \u </w:instrText>
      </w:r>
      <w:r w:rsidRPr="007F651F">
        <w:rPr>
          <w:rFonts w:eastAsia="Times New Roman" w:cs="Arial"/>
          <w:b w:val="0"/>
          <w:bCs/>
          <w:caps/>
          <w:sz w:val="22"/>
          <w:szCs w:val="22"/>
          <w:lang w:val="en-GB"/>
        </w:rPr>
        <w:fldChar w:fldCharType="separate"/>
      </w:r>
      <w:hyperlink w:anchor="_Toc500324094" w:history="1">
        <w:r w:rsidR="007F651F" w:rsidRPr="007F651F">
          <w:rPr>
            <w:rStyle w:val="a9"/>
            <w:rFonts w:eastAsia="맑은 고딕"/>
            <w:lang w:eastAsia="ko-KR"/>
            <w14:scene3d>
              <w14:camera w14:prst="orthographicFront"/>
              <w14:lightRig w14:rig="threePt" w14:dir="t">
                <w14:rot w14:lat="0" w14:lon="0" w14:rev="0"/>
              </w14:lightRig>
            </w14:scene3d>
          </w:rPr>
          <w:t>1.</w:t>
        </w:r>
        <w:r w:rsidR="007F651F" w:rsidRPr="007F651F">
          <w:rPr>
            <w:rStyle w:val="a9"/>
            <w:rFonts w:cs="Arial"/>
          </w:rPr>
          <w:t xml:space="preserve"> Purpose </w:t>
        </w:r>
        <w:r w:rsidR="007F651F" w:rsidRPr="007F651F">
          <w:rPr>
            <w:rStyle w:val="a9"/>
            <w:rFonts w:cs="Arial"/>
            <w:lang w:eastAsia="ko-KR"/>
          </w:rPr>
          <w:t>Description</w:t>
        </w:r>
        <w:r w:rsidR="007F651F" w:rsidRPr="007F651F">
          <w:rPr>
            <w:webHidden/>
          </w:rPr>
          <w:tab/>
        </w:r>
        <w:r w:rsidR="007F651F" w:rsidRPr="007F651F">
          <w:rPr>
            <w:webHidden/>
          </w:rPr>
          <w:fldChar w:fldCharType="begin"/>
        </w:r>
        <w:r w:rsidR="007F651F" w:rsidRPr="007F651F">
          <w:rPr>
            <w:webHidden/>
          </w:rPr>
          <w:instrText xml:space="preserve"> PAGEREF _Toc500324094 \h </w:instrText>
        </w:r>
        <w:r w:rsidR="007F651F" w:rsidRPr="007F651F">
          <w:rPr>
            <w:webHidden/>
          </w:rPr>
        </w:r>
        <w:r w:rsidR="007F651F" w:rsidRPr="007F651F">
          <w:rPr>
            <w:webHidden/>
          </w:rPr>
          <w:fldChar w:fldCharType="separate"/>
        </w:r>
        <w:r w:rsidR="00711A89">
          <w:rPr>
            <w:webHidden/>
          </w:rPr>
          <w:t>5</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095" w:history="1">
        <w:r w:rsidR="007F651F" w:rsidRPr="007F651F">
          <w:rPr>
            <w:rStyle w:val="a9"/>
            <w:rFonts w:cs="Arial"/>
            <w:lang w:eastAsia="ko-KR"/>
          </w:rPr>
          <w:t>1.1 Purpose</w:t>
        </w:r>
        <w:r w:rsidR="007F651F" w:rsidRPr="007F651F">
          <w:rPr>
            <w:webHidden/>
          </w:rPr>
          <w:tab/>
        </w:r>
        <w:r w:rsidR="007F651F" w:rsidRPr="007F651F">
          <w:rPr>
            <w:webHidden/>
          </w:rPr>
          <w:fldChar w:fldCharType="begin"/>
        </w:r>
        <w:r w:rsidR="007F651F" w:rsidRPr="007F651F">
          <w:rPr>
            <w:webHidden/>
          </w:rPr>
          <w:instrText xml:space="preserve"> PAGEREF _Toc500324095 \h </w:instrText>
        </w:r>
        <w:r w:rsidR="007F651F" w:rsidRPr="007F651F">
          <w:rPr>
            <w:webHidden/>
          </w:rPr>
        </w:r>
        <w:r w:rsidR="007F651F" w:rsidRPr="007F651F">
          <w:rPr>
            <w:webHidden/>
          </w:rPr>
          <w:fldChar w:fldCharType="separate"/>
        </w:r>
        <w:r w:rsidR="00711A89">
          <w:rPr>
            <w:webHidden/>
          </w:rPr>
          <w:t>5</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096" w:history="1">
        <w:r w:rsidR="007F651F" w:rsidRPr="007F651F">
          <w:rPr>
            <w:rStyle w:val="a9"/>
            <w:rFonts w:cs="Arial"/>
            <w:lang w:eastAsia="ko-KR"/>
          </w:rPr>
          <w:t>1.2 Main Description</w:t>
        </w:r>
        <w:r w:rsidR="007F651F" w:rsidRPr="007F651F">
          <w:rPr>
            <w:webHidden/>
          </w:rPr>
          <w:tab/>
        </w:r>
        <w:r w:rsidR="007F651F" w:rsidRPr="007F651F">
          <w:rPr>
            <w:webHidden/>
          </w:rPr>
          <w:fldChar w:fldCharType="begin"/>
        </w:r>
        <w:r w:rsidR="007F651F" w:rsidRPr="007F651F">
          <w:rPr>
            <w:webHidden/>
          </w:rPr>
          <w:instrText xml:space="preserve"> PAGEREF _Toc500324096 \h </w:instrText>
        </w:r>
        <w:r w:rsidR="007F651F" w:rsidRPr="007F651F">
          <w:rPr>
            <w:webHidden/>
          </w:rPr>
        </w:r>
        <w:r w:rsidR="007F651F" w:rsidRPr="007F651F">
          <w:rPr>
            <w:webHidden/>
          </w:rPr>
          <w:fldChar w:fldCharType="separate"/>
        </w:r>
        <w:r w:rsidR="00711A89">
          <w:rPr>
            <w:webHidden/>
          </w:rPr>
          <w:t>5</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097" w:history="1">
        <w:r w:rsidR="007F651F" w:rsidRPr="007F651F">
          <w:rPr>
            <w:rStyle w:val="a9"/>
            <w:rFonts w:cs="Arial"/>
            <w:lang w:eastAsia="ko-KR"/>
          </w:rPr>
          <w:t>1.3 Result of Process</w:t>
        </w:r>
        <w:r w:rsidR="007F651F" w:rsidRPr="007F651F">
          <w:rPr>
            <w:webHidden/>
          </w:rPr>
          <w:tab/>
        </w:r>
        <w:r w:rsidR="007F651F" w:rsidRPr="007F651F">
          <w:rPr>
            <w:webHidden/>
          </w:rPr>
          <w:fldChar w:fldCharType="begin"/>
        </w:r>
        <w:r w:rsidR="007F651F" w:rsidRPr="007F651F">
          <w:rPr>
            <w:webHidden/>
          </w:rPr>
          <w:instrText xml:space="preserve"> PAGEREF _Toc500324097 \h </w:instrText>
        </w:r>
        <w:r w:rsidR="007F651F" w:rsidRPr="007F651F">
          <w:rPr>
            <w:webHidden/>
          </w:rPr>
        </w:r>
        <w:r w:rsidR="007F651F" w:rsidRPr="007F651F">
          <w:rPr>
            <w:webHidden/>
          </w:rPr>
          <w:fldChar w:fldCharType="separate"/>
        </w:r>
        <w:r w:rsidR="00711A89">
          <w:rPr>
            <w:webHidden/>
          </w:rPr>
          <w:t>5</w:t>
        </w:r>
        <w:r w:rsidR="007F651F" w:rsidRPr="007F651F">
          <w:rPr>
            <w:webHidden/>
          </w:rPr>
          <w:fldChar w:fldCharType="end"/>
        </w:r>
      </w:hyperlink>
    </w:p>
    <w:p w:rsidR="007F651F" w:rsidRPr="007F651F" w:rsidRDefault="00D71943">
      <w:pPr>
        <w:pStyle w:val="10"/>
        <w:rPr>
          <w:rFonts w:asciiTheme="minorHAnsi" w:hAnsiTheme="minorHAnsi" w:cstheme="minorBidi"/>
          <w:b w:val="0"/>
          <w:kern w:val="2"/>
          <w:szCs w:val="22"/>
          <w:lang w:eastAsia="ko-KR"/>
        </w:rPr>
      </w:pPr>
      <w:hyperlink w:anchor="_Toc500324098" w:history="1">
        <w:r w:rsidR="007F651F" w:rsidRPr="007F651F">
          <w:rPr>
            <w:rStyle w:val="a9"/>
            <w:rFonts w:eastAsia="맑은 고딕"/>
            <w:lang w:eastAsia="ko-KR"/>
            <w14:scene3d>
              <w14:camera w14:prst="orthographicFront"/>
              <w14:lightRig w14:rig="threePt" w14:dir="t">
                <w14:rot w14:lat="0" w14:lon="0" w14:rev="0"/>
              </w14:lightRig>
            </w14:scene3d>
          </w:rPr>
          <w:t>2.</w:t>
        </w:r>
        <w:r w:rsidR="007F651F" w:rsidRPr="007F651F">
          <w:rPr>
            <w:rStyle w:val="a9"/>
            <w:rFonts w:cs="Arial"/>
          </w:rPr>
          <w:t xml:space="preserve"> Major Roles Acting in this Process</w:t>
        </w:r>
        <w:r w:rsidR="007F651F" w:rsidRPr="007F651F">
          <w:rPr>
            <w:webHidden/>
          </w:rPr>
          <w:tab/>
        </w:r>
        <w:r w:rsidR="007F651F" w:rsidRPr="007F651F">
          <w:rPr>
            <w:webHidden/>
          </w:rPr>
          <w:fldChar w:fldCharType="begin"/>
        </w:r>
        <w:r w:rsidR="007F651F" w:rsidRPr="007F651F">
          <w:rPr>
            <w:webHidden/>
          </w:rPr>
          <w:instrText xml:space="preserve"> PAGEREF _Toc500324098 \h </w:instrText>
        </w:r>
        <w:r w:rsidR="007F651F" w:rsidRPr="007F651F">
          <w:rPr>
            <w:webHidden/>
          </w:rPr>
        </w:r>
        <w:r w:rsidR="007F651F" w:rsidRPr="007F651F">
          <w:rPr>
            <w:webHidden/>
          </w:rPr>
          <w:fldChar w:fldCharType="separate"/>
        </w:r>
        <w:r w:rsidR="00711A89">
          <w:rPr>
            <w:webHidden/>
          </w:rPr>
          <w:t>5</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099" w:history="1">
        <w:r w:rsidR="007F651F" w:rsidRPr="007F651F">
          <w:rPr>
            <w:rStyle w:val="a9"/>
            <w:rFonts w:cs="Arial"/>
            <w:lang w:eastAsia="ko-KR"/>
          </w:rPr>
          <w:t>2.1 Refinement of the major roles</w:t>
        </w:r>
        <w:r w:rsidR="007F651F" w:rsidRPr="007F651F">
          <w:rPr>
            <w:webHidden/>
          </w:rPr>
          <w:tab/>
        </w:r>
        <w:r w:rsidR="007F651F" w:rsidRPr="007F651F">
          <w:rPr>
            <w:webHidden/>
          </w:rPr>
          <w:fldChar w:fldCharType="begin"/>
        </w:r>
        <w:r w:rsidR="007F651F" w:rsidRPr="007F651F">
          <w:rPr>
            <w:webHidden/>
          </w:rPr>
          <w:instrText xml:space="preserve"> PAGEREF _Toc500324099 \h </w:instrText>
        </w:r>
        <w:r w:rsidR="007F651F" w:rsidRPr="007F651F">
          <w:rPr>
            <w:webHidden/>
          </w:rPr>
        </w:r>
        <w:r w:rsidR="007F651F" w:rsidRPr="007F651F">
          <w:rPr>
            <w:webHidden/>
          </w:rPr>
          <w:fldChar w:fldCharType="separate"/>
        </w:r>
        <w:r w:rsidR="00711A89">
          <w:rPr>
            <w:webHidden/>
          </w:rPr>
          <w:t>6</w:t>
        </w:r>
        <w:r w:rsidR="007F651F" w:rsidRPr="007F651F">
          <w:rPr>
            <w:webHidden/>
          </w:rPr>
          <w:fldChar w:fldCharType="end"/>
        </w:r>
      </w:hyperlink>
    </w:p>
    <w:p w:rsidR="007F651F" w:rsidRPr="007F651F" w:rsidRDefault="00D71943">
      <w:pPr>
        <w:pStyle w:val="10"/>
        <w:rPr>
          <w:rFonts w:asciiTheme="minorHAnsi" w:hAnsiTheme="minorHAnsi" w:cstheme="minorBidi"/>
          <w:b w:val="0"/>
          <w:kern w:val="2"/>
          <w:szCs w:val="22"/>
          <w:lang w:eastAsia="ko-KR"/>
        </w:rPr>
      </w:pPr>
      <w:hyperlink w:anchor="_Toc500324100" w:history="1">
        <w:r w:rsidR="007F651F" w:rsidRPr="007F651F">
          <w:rPr>
            <w:rStyle w:val="a9"/>
            <w14:scene3d>
              <w14:camera w14:prst="orthographicFront"/>
              <w14:lightRig w14:rig="threePt" w14:dir="t">
                <w14:rot w14:lat="0" w14:lon="0" w14:rev="0"/>
              </w14:lightRig>
            </w14:scene3d>
          </w:rPr>
          <w:t>3.</w:t>
        </w:r>
        <w:r w:rsidR="007F651F" w:rsidRPr="007F651F">
          <w:rPr>
            <w:rStyle w:val="a9"/>
            <w:rFonts w:eastAsia="맑은 고딕" w:cs="Arial"/>
            <w:lang w:eastAsia="ko-KR"/>
          </w:rPr>
          <w:t xml:space="preserve"> Process</w:t>
        </w:r>
        <w:r w:rsidR="007F651F" w:rsidRPr="007F651F">
          <w:rPr>
            <w:webHidden/>
          </w:rPr>
          <w:tab/>
        </w:r>
        <w:r w:rsidR="007F651F" w:rsidRPr="007F651F">
          <w:rPr>
            <w:webHidden/>
          </w:rPr>
          <w:fldChar w:fldCharType="begin"/>
        </w:r>
        <w:r w:rsidR="007F651F" w:rsidRPr="007F651F">
          <w:rPr>
            <w:webHidden/>
          </w:rPr>
          <w:instrText xml:space="preserve"> PAGEREF _Toc500324100 \h </w:instrText>
        </w:r>
        <w:r w:rsidR="007F651F" w:rsidRPr="007F651F">
          <w:rPr>
            <w:webHidden/>
          </w:rPr>
        </w:r>
        <w:r w:rsidR="007F651F" w:rsidRPr="007F651F">
          <w:rPr>
            <w:webHidden/>
          </w:rPr>
          <w:fldChar w:fldCharType="separate"/>
        </w:r>
        <w:r w:rsidR="00711A89">
          <w:rPr>
            <w:webHidden/>
          </w:rPr>
          <w:t>6</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01" w:history="1">
        <w:r w:rsidR="007F651F" w:rsidRPr="007F651F">
          <w:rPr>
            <w:rStyle w:val="a9"/>
            <w:rFonts w:cs="Arial"/>
            <w:lang w:eastAsia="ko-KR"/>
          </w:rPr>
          <w:t>3.1</w:t>
        </w:r>
        <w:r w:rsidR="007F651F" w:rsidRPr="007F651F">
          <w:rPr>
            <w:rStyle w:val="a9"/>
            <w:rFonts w:eastAsia="맑은 고딕" w:cs="Arial"/>
            <w:lang w:eastAsia="ko-KR"/>
          </w:rPr>
          <w:t xml:space="preserve"> Process Input – Output Definition</w:t>
        </w:r>
        <w:r w:rsidR="007F651F" w:rsidRPr="007F651F">
          <w:rPr>
            <w:webHidden/>
          </w:rPr>
          <w:tab/>
        </w:r>
        <w:r w:rsidR="007F651F" w:rsidRPr="007F651F">
          <w:rPr>
            <w:webHidden/>
          </w:rPr>
          <w:fldChar w:fldCharType="begin"/>
        </w:r>
        <w:r w:rsidR="007F651F" w:rsidRPr="007F651F">
          <w:rPr>
            <w:webHidden/>
          </w:rPr>
          <w:instrText xml:space="preserve"> PAGEREF _Toc500324101 \h </w:instrText>
        </w:r>
        <w:r w:rsidR="007F651F" w:rsidRPr="007F651F">
          <w:rPr>
            <w:webHidden/>
          </w:rPr>
        </w:r>
        <w:r w:rsidR="007F651F" w:rsidRPr="007F651F">
          <w:rPr>
            <w:webHidden/>
          </w:rPr>
          <w:fldChar w:fldCharType="separate"/>
        </w:r>
        <w:r w:rsidR="00711A89">
          <w:rPr>
            <w:webHidden/>
          </w:rPr>
          <w:t>6</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02" w:history="1">
        <w:r w:rsidR="007F651F" w:rsidRPr="007F651F">
          <w:rPr>
            <w:rStyle w:val="a9"/>
            <w:rFonts w:cs="Arial"/>
            <w:lang w:eastAsia="ko-KR"/>
          </w:rPr>
          <w:t>3.2</w:t>
        </w:r>
        <w:r w:rsidR="007F651F" w:rsidRPr="007F651F">
          <w:rPr>
            <w:rStyle w:val="a9"/>
            <w:rFonts w:eastAsia="맑은 고딕" w:cs="Arial"/>
            <w:lang w:eastAsia="ko-KR"/>
          </w:rPr>
          <w:t xml:space="preserve"> Introducing Aspects</w:t>
        </w:r>
        <w:r w:rsidR="007F651F" w:rsidRPr="007F651F">
          <w:rPr>
            <w:webHidden/>
          </w:rPr>
          <w:tab/>
        </w:r>
        <w:r w:rsidR="007F651F" w:rsidRPr="007F651F">
          <w:rPr>
            <w:webHidden/>
          </w:rPr>
          <w:fldChar w:fldCharType="begin"/>
        </w:r>
        <w:r w:rsidR="007F651F" w:rsidRPr="007F651F">
          <w:rPr>
            <w:webHidden/>
          </w:rPr>
          <w:instrText xml:space="preserve"> PAGEREF _Toc500324102 \h </w:instrText>
        </w:r>
        <w:r w:rsidR="007F651F" w:rsidRPr="007F651F">
          <w:rPr>
            <w:webHidden/>
          </w:rPr>
        </w:r>
        <w:r w:rsidR="007F651F" w:rsidRPr="007F651F">
          <w:rPr>
            <w:webHidden/>
          </w:rPr>
          <w:fldChar w:fldCharType="separate"/>
        </w:r>
        <w:r w:rsidR="00711A89">
          <w:rPr>
            <w:webHidden/>
          </w:rPr>
          <w:t>7</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03" w:history="1">
        <w:r w:rsidR="007F651F" w:rsidRPr="007F651F">
          <w:rPr>
            <w:rStyle w:val="a9"/>
            <w:rFonts w:eastAsia="맑은 고딕" w:cs="Arial"/>
            <w:lang w:eastAsia="ko-KR"/>
          </w:rPr>
          <w:t>3.3 Phase Model</w:t>
        </w:r>
        <w:r w:rsidR="007F651F" w:rsidRPr="007F651F">
          <w:rPr>
            <w:webHidden/>
          </w:rPr>
          <w:tab/>
        </w:r>
        <w:r w:rsidR="007F651F" w:rsidRPr="007F651F">
          <w:rPr>
            <w:webHidden/>
          </w:rPr>
          <w:fldChar w:fldCharType="begin"/>
        </w:r>
        <w:r w:rsidR="007F651F" w:rsidRPr="007F651F">
          <w:rPr>
            <w:webHidden/>
          </w:rPr>
          <w:instrText xml:space="preserve"> PAGEREF _Toc500324103 \h </w:instrText>
        </w:r>
        <w:r w:rsidR="007F651F" w:rsidRPr="007F651F">
          <w:rPr>
            <w:webHidden/>
          </w:rPr>
        </w:r>
        <w:r w:rsidR="007F651F" w:rsidRPr="007F651F">
          <w:rPr>
            <w:webHidden/>
          </w:rPr>
          <w:fldChar w:fldCharType="separate"/>
        </w:r>
        <w:r w:rsidR="00711A89">
          <w:rPr>
            <w:webHidden/>
          </w:rPr>
          <w:t>7</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04" w:history="1">
        <w:r w:rsidR="007F651F" w:rsidRPr="007F651F">
          <w:rPr>
            <w:rStyle w:val="a9"/>
            <w:rFonts w:eastAsia="맑은 고딕" w:cs="Arial"/>
            <w:lang w:eastAsia="ko-KR"/>
          </w:rPr>
          <w:t>3.4 Process Flow Chart</w:t>
        </w:r>
        <w:r w:rsidR="007F651F" w:rsidRPr="007F651F">
          <w:rPr>
            <w:webHidden/>
          </w:rPr>
          <w:tab/>
        </w:r>
        <w:r w:rsidR="007F651F" w:rsidRPr="007F651F">
          <w:rPr>
            <w:webHidden/>
          </w:rPr>
          <w:fldChar w:fldCharType="begin"/>
        </w:r>
        <w:r w:rsidR="007F651F" w:rsidRPr="007F651F">
          <w:rPr>
            <w:webHidden/>
          </w:rPr>
          <w:instrText xml:space="preserve"> PAGEREF _Toc500324104 \h </w:instrText>
        </w:r>
        <w:r w:rsidR="007F651F" w:rsidRPr="007F651F">
          <w:rPr>
            <w:webHidden/>
          </w:rPr>
        </w:r>
        <w:r w:rsidR="007F651F" w:rsidRPr="007F651F">
          <w:rPr>
            <w:webHidden/>
          </w:rPr>
          <w:fldChar w:fldCharType="separate"/>
        </w:r>
        <w:r w:rsidR="00711A89">
          <w:rPr>
            <w:webHidden/>
          </w:rPr>
          <w:t>9</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05" w:history="1">
        <w:r w:rsidR="007F651F" w:rsidRPr="007F651F">
          <w:rPr>
            <w:rStyle w:val="a9"/>
            <w:rFonts w:cs="Arial"/>
            <w:lang w:eastAsia="ko-KR"/>
          </w:rPr>
          <w:t>3.5</w:t>
        </w:r>
        <w:r w:rsidR="007F651F" w:rsidRPr="007F651F">
          <w:rPr>
            <w:rStyle w:val="a9"/>
            <w:rFonts w:eastAsia="맑은 고딕" w:cs="Arial"/>
            <w:lang w:eastAsia="ko-KR"/>
          </w:rPr>
          <w:t xml:space="preserve"> Test Planning Phase</w:t>
        </w:r>
        <w:r w:rsidR="007F651F" w:rsidRPr="007F651F">
          <w:rPr>
            <w:webHidden/>
          </w:rPr>
          <w:tab/>
        </w:r>
        <w:r w:rsidR="007F651F" w:rsidRPr="007F651F">
          <w:rPr>
            <w:webHidden/>
          </w:rPr>
          <w:fldChar w:fldCharType="begin"/>
        </w:r>
        <w:r w:rsidR="007F651F" w:rsidRPr="007F651F">
          <w:rPr>
            <w:webHidden/>
          </w:rPr>
          <w:instrText xml:space="preserve"> PAGEREF _Toc500324105 \h </w:instrText>
        </w:r>
        <w:r w:rsidR="007F651F" w:rsidRPr="007F651F">
          <w:rPr>
            <w:webHidden/>
          </w:rPr>
        </w:r>
        <w:r w:rsidR="007F651F" w:rsidRPr="007F651F">
          <w:rPr>
            <w:webHidden/>
          </w:rPr>
          <w:fldChar w:fldCharType="separate"/>
        </w:r>
        <w:r w:rsidR="00711A89">
          <w:rPr>
            <w:webHidden/>
          </w:rPr>
          <w:t>10</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06" w:history="1">
        <w:r w:rsidR="007F651F" w:rsidRPr="007F651F">
          <w:rPr>
            <w:rStyle w:val="a9"/>
            <w:rFonts w:cs="Arial"/>
          </w:rPr>
          <w:t xml:space="preserve">3.5.1 Task </w:t>
        </w:r>
        <w:r w:rsidR="007F651F" w:rsidRPr="007F651F">
          <w:rPr>
            <w:rStyle w:val="a9"/>
            <w:rFonts w:eastAsia="맑은 고딕" w:cs="Arial"/>
            <w:lang w:eastAsia="ko-KR"/>
          </w:rPr>
          <w:t>1</w:t>
        </w:r>
        <w:r w:rsidR="007F651F" w:rsidRPr="007F651F">
          <w:rPr>
            <w:rStyle w:val="a9"/>
            <w:rFonts w:cs="Arial"/>
          </w:rPr>
          <w:t>: Determine framework conditions</w:t>
        </w:r>
        <w:r w:rsidR="007F651F" w:rsidRPr="007F651F">
          <w:rPr>
            <w:webHidden/>
          </w:rPr>
          <w:tab/>
        </w:r>
        <w:r w:rsidR="007F651F" w:rsidRPr="007F651F">
          <w:rPr>
            <w:webHidden/>
          </w:rPr>
          <w:fldChar w:fldCharType="begin"/>
        </w:r>
        <w:r w:rsidR="007F651F" w:rsidRPr="007F651F">
          <w:rPr>
            <w:webHidden/>
          </w:rPr>
          <w:instrText xml:space="preserve"> PAGEREF _Toc500324106 \h </w:instrText>
        </w:r>
        <w:r w:rsidR="007F651F" w:rsidRPr="007F651F">
          <w:rPr>
            <w:webHidden/>
          </w:rPr>
        </w:r>
        <w:r w:rsidR="007F651F" w:rsidRPr="007F651F">
          <w:rPr>
            <w:webHidden/>
          </w:rPr>
          <w:fldChar w:fldCharType="separate"/>
        </w:r>
        <w:r w:rsidR="00711A89">
          <w:rPr>
            <w:webHidden/>
          </w:rPr>
          <w:t>10</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07" w:history="1">
        <w:r w:rsidR="007F651F" w:rsidRPr="007F651F">
          <w:rPr>
            <w:rStyle w:val="a9"/>
            <w:rFonts w:cs="Arial"/>
          </w:rPr>
          <w:t xml:space="preserve">3.5.2 Task </w:t>
        </w:r>
        <w:r w:rsidR="007F651F" w:rsidRPr="007F651F">
          <w:rPr>
            <w:rStyle w:val="a9"/>
            <w:rFonts w:eastAsia="맑은 고딕" w:cs="Arial"/>
            <w:lang w:eastAsia="ko-KR"/>
          </w:rPr>
          <w:t>2</w:t>
        </w:r>
        <w:r w:rsidR="007F651F" w:rsidRPr="007F651F">
          <w:rPr>
            <w:rStyle w:val="a9"/>
            <w:rFonts w:cs="Arial"/>
          </w:rPr>
          <w:t>: Determine content of test</w:t>
        </w:r>
        <w:r w:rsidR="007F651F" w:rsidRPr="007F651F">
          <w:rPr>
            <w:rStyle w:val="a9"/>
            <w:rFonts w:eastAsia="맑은 고딕" w:cs="Arial"/>
            <w:lang w:eastAsia="ko-KR"/>
          </w:rPr>
          <w:t xml:space="preserve"> level</w:t>
        </w:r>
        <w:r w:rsidR="007F651F" w:rsidRPr="007F651F">
          <w:rPr>
            <w:webHidden/>
          </w:rPr>
          <w:tab/>
        </w:r>
        <w:r w:rsidR="007F651F" w:rsidRPr="007F651F">
          <w:rPr>
            <w:webHidden/>
          </w:rPr>
          <w:fldChar w:fldCharType="begin"/>
        </w:r>
        <w:r w:rsidR="007F651F" w:rsidRPr="007F651F">
          <w:rPr>
            <w:webHidden/>
          </w:rPr>
          <w:instrText xml:space="preserve"> PAGEREF _Toc500324107 \h </w:instrText>
        </w:r>
        <w:r w:rsidR="007F651F" w:rsidRPr="007F651F">
          <w:rPr>
            <w:webHidden/>
          </w:rPr>
        </w:r>
        <w:r w:rsidR="007F651F" w:rsidRPr="007F651F">
          <w:rPr>
            <w:webHidden/>
          </w:rPr>
          <w:fldChar w:fldCharType="separate"/>
        </w:r>
        <w:r w:rsidR="00711A89">
          <w:rPr>
            <w:webHidden/>
          </w:rPr>
          <w:t>11</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08" w:history="1">
        <w:r w:rsidR="007F651F" w:rsidRPr="007F651F">
          <w:rPr>
            <w:rStyle w:val="a9"/>
            <w:rFonts w:cs="Arial"/>
          </w:rPr>
          <w:t xml:space="preserve">3.5.3 Task </w:t>
        </w:r>
        <w:r w:rsidR="007F651F" w:rsidRPr="007F651F">
          <w:rPr>
            <w:rStyle w:val="a9"/>
            <w:rFonts w:eastAsia="맑은 고딕" w:cs="Arial"/>
            <w:lang w:eastAsia="ko-KR"/>
          </w:rPr>
          <w:t>3</w:t>
        </w:r>
        <w:r w:rsidR="007F651F" w:rsidRPr="007F651F">
          <w:rPr>
            <w:rStyle w:val="a9"/>
            <w:rFonts w:cs="Arial"/>
          </w:rPr>
          <w:t>: Develop test strategy</w:t>
        </w:r>
        <w:r w:rsidR="007F651F" w:rsidRPr="007F651F">
          <w:rPr>
            <w:webHidden/>
          </w:rPr>
          <w:tab/>
        </w:r>
        <w:r w:rsidR="007F651F" w:rsidRPr="007F651F">
          <w:rPr>
            <w:webHidden/>
          </w:rPr>
          <w:fldChar w:fldCharType="begin"/>
        </w:r>
        <w:r w:rsidR="007F651F" w:rsidRPr="007F651F">
          <w:rPr>
            <w:webHidden/>
          </w:rPr>
          <w:instrText xml:space="preserve"> PAGEREF _Toc500324108 \h </w:instrText>
        </w:r>
        <w:r w:rsidR="007F651F" w:rsidRPr="007F651F">
          <w:rPr>
            <w:webHidden/>
          </w:rPr>
        </w:r>
        <w:r w:rsidR="007F651F" w:rsidRPr="007F651F">
          <w:rPr>
            <w:webHidden/>
          </w:rPr>
          <w:fldChar w:fldCharType="separate"/>
        </w:r>
        <w:r w:rsidR="00711A89">
          <w:rPr>
            <w:webHidden/>
          </w:rPr>
          <w:t>12</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09" w:history="1">
        <w:r w:rsidR="007F651F" w:rsidRPr="007F651F">
          <w:rPr>
            <w:rStyle w:val="a9"/>
            <w:rFonts w:cs="Arial"/>
          </w:rPr>
          <w:t xml:space="preserve">3.5.4 Task </w:t>
        </w:r>
        <w:r w:rsidR="007F651F" w:rsidRPr="007F651F">
          <w:rPr>
            <w:rStyle w:val="a9"/>
            <w:rFonts w:eastAsia="맑은 고딕" w:cs="Arial"/>
            <w:lang w:eastAsia="ko-KR"/>
          </w:rPr>
          <w:t>4</w:t>
        </w:r>
        <w:r w:rsidR="007F651F" w:rsidRPr="007F651F">
          <w:rPr>
            <w:rStyle w:val="a9"/>
            <w:rFonts w:cs="Arial"/>
          </w:rPr>
          <w:t>: Organize test project</w:t>
        </w:r>
        <w:r w:rsidR="007F651F" w:rsidRPr="007F651F">
          <w:rPr>
            <w:webHidden/>
          </w:rPr>
          <w:tab/>
        </w:r>
        <w:r w:rsidR="007F651F" w:rsidRPr="007F651F">
          <w:rPr>
            <w:webHidden/>
          </w:rPr>
          <w:fldChar w:fldCharType="begin"/>
        </w:r>
        <w:r w:rsidR="007F651F" w:rsidRPr="007F651F">
          <w:rPr>
            <w:webHidden/>
          </w:rPr>
          <w:instrText xml:space="preserve"> PAGEREF _Toc500324109 \h </w:instrText>
        </w:r>
        <w:r w:rsidR="007F651F" w:rsidRPr="007F651F">
          <w:rPr>
            <w:webHidden/>
          </w:rPr>
        </w:r>
        <w:r w:rsidR="007F651F" w:rsidRPr="007F651F">
          <w:rPr>
            <w:webHidden/>
          </w:rPr>
          <w:fldChar w:fldCharType="separate"/>
        </w:r>
        <w:r w:rsidR="00711A89">
          <w:rPr>
            <w:webHidden/>
          </w:rPr>
          <w:t>16</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10" w:history="1">
        <w:r w:rsidR="007F651F" w:rsidRPr="007F651F">
          <w:rPr>
            <w:rStyle w:val="a9"/>
            <w:rFonts w:cs="Arial"/>
          </w:rPr>
          <w:t xml:space="preserve">3.5.5 Task </w:t>
        </w:r>
        <w:r w:rsidR="007F651F" w:rsidRPr="007F651F">
          <w:rPr>
            <w:rStyle w:val="a9"/>
            <w:rFonts w:eastAsia="맑은 고딕" w:cs="Arial"/>
            <w:lang w:eastAsia="ko-KR"/>
          </w:rPr>
          <w:t>5</w:t>
        </w:r>
        <w:r w:rsidR="007F651F" w:rsidRPr="007F651F">
          <w:rPr>
            <w:rStyle w:val="a9"/>
            <w:rFonts w:cs="Arial"/>
          </w:rPr>
          <w:t>: Review and release test plan</w:t>
        </w:r>
        <w:r w:rsidR="007F651F" w:rsidRPr="007F651F">
          <w:rPr>
            <w:webHidden/>
          </w:rPr>
          <w:tab/>
        </w:r>
        <w:r w:rsidR="007F651F" w:rsidRPr="007F651F">
          <w:rPr>
            <w:webHidden/>
          </w:rPr>
          <w:fldChar w:fldCharType="begin"/>
        </w:r>
        <w:r w:rsidR="007F651F" w:rsidRPr="007F651F">
          <w:rPr>
            <w:webHidden/>
          </w:rPr>
          <w:instrText xml:space="preserve"> PAGEREF _Toc500324110 \h </w:instrText>
        </w:r>
        <w:r w:rsidR="007F651F" w:rsidRPr="007F651F">
          <w:rPr>
            <w:webHidden/>
          </w:rPr>
        </w:r>
        <w:r w:rsidR="007F651F" w:rsidRPr="007F651F">
          <w:rPr>
            <w:webHidden/>
          </w:rPr>
          <w:fldChar w:fldCharType="separate"/>
        </w:r>
        <w:r w:rsidR="00711A89">
          <w:rPr>
            <w:webHidden/>
          </w:rPr>
          <w:t>17</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11" w:history="1">
        <w:r w:rsidR="007F651F" w:rsidRPr="007F651F">
          <w:rPr>
            <w:rStyle w:val="a9"/>
            <w:rFonts w:cs="Arial"/>
            <w:lang w:eastAsia="ko-KR"/>
          </w:rPr>
          <w:t>3.6</w:t>
        </w:r>
        <w:r w:rsidR="007F651F" w:rsidRPr="007F651F">
          <w:rPr>
            <w:rStyle w:val="a9"/>
            <w:rFonts w:eastAsia="맑은 고딕" w:cs="Arial"/>
            <w:lang w:eastAsia="ko-KR"/>
          </w:rPr>
          <w:t xml:space="preserve"> Test Control Phase</w:t>
        </w:r>
        <w:r w:rsidR="007F651F" w:rsidRPr="007F651F">
          <w:rPr>
            <w:webHidden/>
          </w:rPr>
          <w:tab/>
        </w:r>
        <w:r w:rsidR="007F651F" w:rsidRPr="007F651F">
          <w:rPr>
            <w:webHidden/>
          </w:rPr>
          <w:fldChar w:fldCharType="begin"/>
        </w:r>
        <w:r w:rsidR="007F651F" w:rsidRPr="007F651F">
          <w:rPr>
            <w:webHidden/>
          </w:rPr>
          <w:instrText xml:space="preserve"> PAGEREF _Toc500324111 \h </w:instrText>
        </w:r>
        <w:r w:rsidR="007F651F" w:rsidRPr="007F651F">
          <w:rPr>
            <w:webHidden/>
          </w:rPr>
        </w:r>
        <w:r w:rsidR="007F651F" w:rsidRPr="007F651F">
          <w:rPr>
            <w:webHidden/>
          </w:rPr>
          <w:fldChar w:fldCharType="separate"/>
        </w:r>
        <w:r w:rsidR="00711A89">
          <w:rPr>
            <w:webHidden/>
          </w:rPr>
          <w:t>17</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12" w:history="1">
        <w:r w:rsidR="007F651F" w:rsidRPr="007F651F">
          <w:rPr>
            <w:rStyle w:val="a9"/>
            <w:rFonts w:cs="Arial"/>
          </w:rPr>
          <w:t>3.6.1</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6</w:t>
        </w:r>
        <w:r w:rsidR="007F651F" w:rsidRPr="007F651F">
          <w:rPr>
            <w:rStyle w:val="a9"/>
            <w:rFonts w:cs="Arial"/>
          </w:rPr>
          <w:t>: Manage test team and project</w:t>
        </w:r>
        <w:r w:rsidR="007F651F" w:rsidRPr="007F651F">
          <w:rPr>
            <w:webHidden/>
          </w:rPr>
          <w:tab/>
        </w:r>
        <w:r w:rsidR="007F651F" w:rsidRPr="007F651F">
          <w:rPr>
            <w:webHidden/>
          </w:rPr>
          <w:fldChar w:fldCharType="begin"/>
        </w:r>
        <w:r w:rsidR="007F651F" w:rsidRPr="007F651F">
          <w:rPr>
            <w:webHidden/>
          </w:rPr>
          <w:instrText xml:space="preserve"> PAGEREF _Toc500324112 \h </w:instrText>
        </w:r>
        <w:r w:rsidR="007F651F" w:rsidRPr="007F651F">
          <w:rPr>
            <w:webHidden/>
          </w:rPr>
        </w:r>
        <w:r w:rsidR="007F651F" w:rsidRPr="007F651F">
          <w:rPr>
            <w:webHidden/>
          </w:rPr>
          <w:fldChar w:fldCharType="separate"/>
        </w:r>
        <w:r w:rsidR="00711A89">
          <w:rPr>
            <w:webHidden/>
          </w:rPr>
          <w:t>17</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13" w:history="1">
        <w:r w:rsidR="007F651F" w:rsidRPr="007F651F">
          <w:rPr>
            <w:rStyle w:val="a9"/>
            <w:rFonts w:cs="Arial"/>
          </w:rPr>
          <w:t>3.6.2</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7</w:t>
        </w:r>
        <w:r w:rsidR="007F651F" w:rsidRPr="007F651F">
          <w:rPr>
            <w:rStyle w:val="a9"/>
            <w:rFonts w:cs="Arial"/>
          </w:rPr>
          <w:t>: Monitor and communicate test progress</w:t>
        </w:r>
        <w:r w:rsidR="007F651F" w:rsidRPr="007F651F">
          <w:rPr>
            <w:webHidden/>
          </w:rPr>
          <w:tab/>
        </w:r>
        <w:r w:rsidR="007F651F" w:rsidRPr="007F651F">
          <w:rPr>
            <w:webHidden/>
          </w:rPr>
          <w:fldChar w:fldCharType="begin"/>
        </w:r>
        <w:r w:rsidR="007F651F" w:rsidRPr="007F651F">
          <w:rPr>
            <w:webHidden/>
          </w:rPr>
          <w:instrText xml:space="preserve"> PAGEREF _Toc500324113 \h </w:instrText>
        </w:r>
        <w:r w:rsidR="007F651F" w:rsidRPr="007F651F">
          <w:rPr>
            <w:webHidden/>
          </w:rPr>
        </w:r>
        <w:r w:rsidR="007F651F" w:rsidRPr="007F651F">
          <w:rPr>
            <w:webHidden/>
          </w:rPr>
          <w:fldChar w:fldCharType="separate"/>
        </w:r>
        <w:r w:rsidR="00711A89">
          <w:rPr>
            <w:webHidden/>
          </w:rPr>
          <w:t>17</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14" w:history="1">
        <w:r w:rsidR="007F651F" w:rsidRPr="007F651F">
          <w:rPr>
            <w:rStyle w:val="a9"/>
            <w:rFonts w:cs="Arial"/>
            <w:lang w:eastAsia="ko-KR"/>
          </w:rPr>
          <w:t>3.7 Test Infrastructure Phase</w:t>
        </w:r>
        <w:r w:rsidR="007F651F" w:rsidRPr="007F651F">
          <w:rPr>
            <w:webHidden/>
          </w:rPr>
          <w:tab/>
        </w:r>
        <w:r w:rsidR="007F651F" w:rsidRPr="007F651F">
          <w:rPr>
            <w:webHidden/>
          </w:rPr>
          <w:fldChar w:fldCharType="begin"/>
        </w:r>
        <w:r w:rsidR="007F651F" w:rsidRPr="007F651F">
          <w:rPr>
            <w:webHidden/>
          </w:rPr>
          <w:instrText xml:space="preserve"> PAGEREF _Toc500324114 \h </w:instrText>
        </w:r>
        <w:r w:rsidR="007F651F" w:rsidRPr="007F651F">
          <w:rPr>
            <w:webHidden/>
          </w:rPr>
        </w:r>
        <w:r w:rsidR="007F651F" w:rsidRPr="007F651F">
          <w:rPr>
            <w:webHidden/>
          </w:rPr>
          <w:fldChar w:fldCharType="separate"/>
        </w:r>
        <w:r w:rsidR="00711A89">
          <w:rPr>
            <w:webHidden/>
          </w:rPr>
          <w:t>18</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15" w:history="1">
        <w:r w:rsidR="007F651F" w:rsidRPr="007F651F">
          <w:rPr>
            <w:rStyle w:val="a9"/>
            <w:rFonts w:cs="Arial"/>
          </w:rPr>
          <w:t>3.7.1</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8</w:t>
        </w:r>
        <w:r w:rsidR="007F651F" w:rsidRPr="007F651F">
          <w:rPr>
            <w:rStyle w:val="a9"/>
            <w:rFonts w:cs="Arial"/>
          </w:rPr>
          <w:t>: Specify infrastructure</w:t>
        </w:r>
        <w:r w:rsidR="007F651F" w:rsidRPr="007F651F">
          <w:rPr>
            <w:webHidden/>
          </w:rPr>
          <w:tab/>
        </w:r>
        <w:r w:rsidR="007F651F" w:rsidRPr="007F651F">
          <w:rPr>
            <w:webHidden/>
          </w:rPr>
          <w:fldChar w:fldCharType="begin"/>
        </w:r>
        <w:r w:rsidR="007F651F" w:rsidRPr="007F651F">
          <w:rPr>
            <w:webHidden/>
          </w:rPr>
          <w:instrText xml:space="preserve"> PAGEREF _Toc500324115 \h </w:instrText>
        </w:r>
        <w:r w:rsidR="007F651F" w:rsidRPr="007F651F">
          <w:rPr>
            <w:webHidden/>
          </w:rPr>
        </w:r>
        <w:r w:rsidR="007F651F" w:rsidRPr="007F651F">
          <w:rPr>
            <w:webHidden/>
          </w:rPr>
          <w:fldChar w:fldCharType="separate"/>
        </w:r>
        <w:r w:rsidR="00711A89">
          <w:rPr>
            <w:webHidden/>
          </w:rPr>
          <w:t>18</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16" w:history="1">
        <w:r w:rsidR="007F651F" w:rsidRPr="007F651F">
          <w:rPr>
            <w:rStyle w:val="a9"/>
            <w:rFonts w:cs="Arial"/>
          </w:rPr>
          <w:t>3.7.2</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9</w:t>
        </w:r>
        <w:r w:rsidR="007F651F" w:rsidRPr="007F651F">
          <w:rPr>
            <w:rStyle w:val="a9"/>
            <w:rFonts w:cs="Arial"/>
          </w:rPr>
          <w:t>: Realize infrastructure</w:t>
        </w:r>
        <w:r w:rsidR="007F651F" w:rsidRPr="007F651F">
          <w:rPr>
            <w:webHidden/>
          </w:rPr>
          <w:tab/>
        </w:r>
        <w:r w:rsidR="007F651F" w:rsidRPr="007F651F">
          <w:rPr>
            <w:webHidden/>
          </w:rPr>
          <w:fldChar w:fldCharType="begin"/>
        </w:r>
        <w:r w:rsidR="007F651F" w:rsidRPr="007F651F">
          <w:rPr>
            <w:webHidden/>
          </w:rPr>
          <w:instrText xml:space="preserve"> PAGEREF _Toc500324116 \h </w:instrText>
        </w:r>
        <w:r w:rsidR="007F651F" w:rsidRPr="007F651F">
          <w:rPr>
            <w:webHidden/>
          </w:rPr>
        </w:r>
        <w:r w:rsidR="007F651F" w:rsidRPr="007F651F">
          <w:rPr>
            <w:webHidden/>
          </w:rPr>
          <w:fldChar w:fldCharType="separate"/>
        </w:r>
        <w:r w:rsidR="00711A89">
          <w:rPr>
            <w:webHidden/>
          </w:rPr>
          <w:t>18</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17" w:history="1">
        <w:r w:rsidR="007F651F" w:rsidRPr="007F651F">
          <w:rPr>
            <w:rStyle w:val="a9"/>
            <w:rFonts w:cs="Arial"/>
          </w:rPr>
          <w:t>3.7.3</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10</w:t>
        </w:r>
        <w:r w:rsidR="007F651F" w:rsidRPr="007F651F">
          <w:rPr>
            <w:rStyle w:val="a9"/>
            <w:rFonts w:cs="Arial"/>
          </w:rPr>
          <w:t>: Putting infrastructure into operation</w:t>
        </w:r>
        <w:r w:rsidR="007F651F" w:rsidRPr="007F651F">
          <w:rPr>
            <w:webHidden/>
          </w:rPr>
          <w:tab/>
        </w:r>
        <w:r w:rsidR="007F651F" w:rsidRPr="007F651F">
          <w:rPr>
            <w:webHidden/>
          </w:rPr>
          <w:fldChar w:fldCharType="begin"/>
        </w:r>
        <w:r w:rsidR="007F651F" w:rsidRPr="007F651F">
          <w:rPr>
            <w:webHidden/>
          </w:rPr>
          <w:instrText xml:space="preserve"> PAGEREF _Toc500324117 \h </w:instrText>
        </w:r>
        <w:r w:rsidR="007F651F" w:rsidRPr="007F651F">
          <w:rPr>
            <w:webHidden/>
          </w:rPr>
        </w:r>
        <w:r w:rsidR="007F651F" w:rsidRPr="007F651F">
          <w:rPr>
            <w:webHidden/>
          </w:rPr>
          <w:fldChar w:fldCharType="separate"/>
        </w:r>
        <w:r w:rsidR="00711A89">
          <w:rPr>
            <w:webHidden/>
          </w:rPr>
          <w:t>19</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18" w:history="1">
        <w:r w:rsidR="007F651F" w:rsidRPr="007F651F">
          <w:rPr>
            <w:rStyle w:val="a9"/>
            <w:rFonts w:cs="Arial"/>
            <w:lang w:eastAsia="ko-KR"/>
          </w:rPr>
          <w:t>3.8 Test Analysis and Design Phase</w:t>
        </w:r>
        <w:r w:rsidR="007F651F" w:rsidRPr="007F651F">
          <w:rPr>
            <w:webHidden/>
          </w:rPr>
          <w:tab/>
        </w:r>
        <w:r w:rsidR="007F651F" w:rsidRPr="007F651F">
          <w:rPr>
            <w:webHidden/>
          </w:rPr>
          <w:fldChar w:fldCharType="begin"/>
        </w:r>
        <w:r w:rsidR="007F651F" w:rsidRPr="007F651F">
          <w:rPr>
            <w:webHidden/>
          </w:rPr>
          <w:instrText xml:space="preserve"> PAGEREF _Toc500324118 \h </w:instrText>
        </w:r>
        <w:r w:rsidR="007F651F" w:rsidRPr="007F651F">
          <w:rPr>
            <w:webHidden/>
          </w:rPr>
        </w:r>
        <w:r w:rsidR="007F651F" w:rsidRPr="007F651F">
          <w:rPr>
            <w:webHidden/>
          </w:rPr>
          <w:fldChar w:fldCharType="separate"/>
        </w:r>
        <w:r w:rsidR="00711A89">
          <w:rPr>
            <w:webHidden/>
          </w:rPr>
          <w:t>19</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19" w:history="1">
        <w:r w:rsidR="007F651F" w:rsidRPr="007F651F">
          <w:rPr>
            <w:rStyle w:val="a9"/>
            <w:rFonts w:cs="Arial"/>
          </w:rPr>
          <w:t>3.8.1</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11</w:t>
        </w:r>
        <w:r w:rsidR="007F651F" w:rsidRPr="007F651F">
          <w:rPr>
            <w:rStyle w:val="a9"/>
            <w:rFonts w:cs="Arial"/>
          </w:rPr>
          <w:t>: Analyze test basis</w:t>
        </w:r>
        <w:r w:rsidR="007F651F" w:rsidRPr="007F651F">
          <w:rPr>
            <w:webHidden/>
          </w:rPr>
          <w:tab/>
        </w:r>
        <w:r w:rsidR="007F651F" w:rsidRPr="007F651F">
          <w:rPr>
            <w:webHidden/>
          </w:rPr>
          <w:fldChar w:fldCharType="begin"/>
        </w:r>
        <w:r w:rsidR="007F651F" w:rsidRPr="007F651F">
          <w:rPr>
            <w:webHidden/>
          </w:rPr>
          <w:instrText xml:space="preserve"> PAGEREF _Toc500324119 \h </w:instrText>
        </w:r>
        <w:r w:rsidR="007F651F" w:rsidRPr="007F651F">
          <w:rPr>
            <w:webHidden/>
          </w:rPr>
        </w:r>
        <w:r w:rsidR="007F651F" w:rsidRPr="007F651F">
          <w:rPr>
            <w:webHidden/>
          </w:rPr>
          <w:fldChar w:fldCharType="separate"/>
        </w:r>
        <w:r w:rsidR="00711A89">
          <w:rPr>
            <w:webHidden/>
          </w:rPr>
          <w:t>19</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0" w:history="1">
        <w:r w:rsidR="007F651F" w:rsidRPr="007F651F">
          <w:rPr>
            <w:rStyle w:val="a9"/>
            <w:rFonts w:cs="Arial"/>
          </w:rPr>
          <w:t>3.8.2</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12</w:t>
        </w:r>
        <w:r w:rsidR="007F651F" w:rsidRPr="007F651F">
          <w:rPr>
            <w:rStyle w:val="a9"/>
            <w:rFonts w:cs="Arial"/>
          </w:rPr>
          <w:t>: Specify abstract test cases</w:t>
        </w:r>
        <w:r w:rsidR="007F651F" w:rsidRPr="007F651F">
          <w:rPr>
            <w:webHidden/>
          </w:rPr>
          <w:tab/>
        </w:r>
        <w:r w:rsidR="007F651F" w:rsidRPr="007F651F">
          <w:rPr>
            <w:webHidden/>
          </w:rPr>
          <w:fldChar w:fldCharType="begin"/>
        </w:r>
        <w:r w:rsidR="007F651F" w:rsidRPr="007F651F">
          <w:rPr>
            <w:webHidden/>
          </w:rPr>
          <w:instrText xml:space="preserve"> PAGEREF _Toc500324120 \h </w:instrText>
        </w:r>
        <w:r w:rsidR="007F651F" w:rsidRPr="007F651F">
          <w:rPr>
            <w:webHidden/>
          </w:rPr>
        </w:r>
        <w:r w:rsidR="007F651F" w:rsidRPr="007F651F">
          <w:rPr>
            <w:webHidden/>
          </w:rPr>
          <w:fldChar w:fldCharType="separate"/>
        </w:r>
        <w:r w:rsidR="00711A89">
          <w:rPr>
            <w:webHidden/>
          </w:rPr>
          <w:t>19</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1" w:history="1">
        <w:r w:rsidR="007F651F" w:rsidRPr="007F651F">
          <w:rPr>
            <w:rStyle w:val="a9"/>
            <w:rFonts w:cs="Arial"/>
          </w:rPr>
          <w:t>3.8.3</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13</w:t>
        </w:r>
        <w:r w:rsidR="007F651F" w:rsidRPr="007F651F">
          <w:rPr>
            <w:rStyle w:val="a9"/>
            <w:rFonts w:cs="Arial"/>
          </w:rPr>
          <w:t>: Specify concrete test cases</w:t>
        </w:r>
        <w:r w:rsidR="007F651F" w:rsidRPr="007F651F">
          <w:rPr>
            <w:webHidden/>
          </w:rPr>
          <w:tab/>
        </w:r>
        <w:r w:rsidR="007F651F" w:rsidRPr="007F651F">
          <w:rPr>
            <w:webHidden/>
          </w:rPr>
          <w:fldChar w:fldCharType="begin"/>
        </w:r>
        <w:r w:rsidR="007F651F" w:rsidRPr="007F651F">
          <w:rPr>
            <w:webHidden/>
          </w:rPr>
          <w:instrText xml:space="preserve"> PAGEREF _Toc500324121 \h </w:instrText>
        </w:r>
        <w:r w:rsidR="007F651F" w:rsidRPr="007F651F">
          <w:rPr>
            <w:webHidden/>
          </w:rPr>
        </w:r>
        <w:r w:rsidR="007F651F" w:rsidRPr="007F651F">
          <w:rPr>
            <w:webHidden/>
          </w:rPr>
          <w:fldChar w:fldCharType="separate"/>
        </w:r>
        <w:r w:rsidR="00711A89">
          <w:rPr>
            <w:webHidden/>
          </w:rPr>
          <w:t>20</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2" w:history="1">
        <w:r w:rsidR="007F651F" w:rsidRPr="007F651F">
          <w:rPr>
            <w:rStyle w:val="a9"/>
            <w:rFonts w:cs="Arial"/>
          </w:rPr>
          <w:t>3.8.4</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14</w:t>
        </w:r>
        <w:r w:rsidR="007F651F" w:rsidRPr="007F651F">
          <w:rPr>
            <w:rStyle w:val="a9"/>
            <w:rFonts w:cs="Arial"/>
          </w:rPr>
          <w:t>: Ensure traceability and consistency</w:t>
        </w:r>
        <w:r w:rsidR="007F651F" w:rsidRPr="007F651F">
          <w:rPr>
            <w:webHidden/>
          </w:rPr>
          <w:tab/>
        </w:r>
        <w:r w:rsidR="007F651F" w:rsidRPr="007F651F">
          <w:rPr>
            <w:webHidden/>
          </w:rPr>
          <w:fldChar w:fldCharType="begin"/>
        </w:r>
        <w:r w:rsidR="007F651F" w:rsidRPr="007F651F">
          <w:rPr>
            <w:webHidden/>
          </w:rPr>
          <w:instrText xml:space="preserve"> PAGEREF _Toc500324122 \h </w:instrText>
        </w:r>
        <w:r w:rsidR="007F651F" w:rsidRPr="007F651F">
          <w:rPr>
            <w:webHidden/>
          </w:rPr>
        </w:r>
        <w:r w:rsidR="007F651F" w:rsidRPr="007F651F">
          <w:rPr>
            <w:webHidden/>
          </w:rPr>
          <w:fldChar w:fldCharType="separate"/>
        </w:r>
        <w:r w:rsidR="00711A89">
          <w:rPr>
            <w:webHidden/>
          </w:rPr>
          <w:t>21</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3" w:history="1">
        <w:r w:rsidR="007F651F" w:rsidRPr="007F651F">
          <w:rPr>
            <w:rStyle w:val="a9"/>
            <w:rFonts w:cs="Arial"/>
          </w:rPr>
          <w:t>3.8.5</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15</w:t>
        </w:r>
        <w:r w:rsidR="007F651F" w:rsidRPr="007F651F">
          <w:rPr>
            <w:rStyle w:val="a9"/>
            <w:rFonts w:cs="Arial"/>
          </w:rPr>
          <w:t>: Review and release test specification</w:t>
        </w:r>
        <w:r w:rsidR="007F651F" w:rsidRPr="007F651F">
          <w:rPr>
            <w:webHidden/>
          </w:rPr>
          <w:tab/>
        </w:r>
        <w:r w:rsidR="007F651F" w:rsidRPr="007F651F">
          <w:rPr>
            <w:webHidden/>
          </w:rPr>
          <w:fldChar w:fldCharType="begin"/>
        </w:r>
        <w:r w:rsidR="007F651F" w:rsidRPr="007F651F">
          <w:rPr>
            <w:webHidden/>
          </w:rPr>
          <w:instrText xml:space="preserve"> PAGEREF _Toc500324123 \h </w:instrText>
        </w:r>
        <w:r w:rsidR="007F651F" w:rsidRPr="007F651F">
          <w:rPr>
            <w:webHidden/>
          </w:rPr>
        </w:r>
        <w:r w:rsidR="007F651F" w:rsidRPr="007F651F">
          <w:rPr>
            <w:webHidden/>
          </w:rPr>
          <w:fldChar w:fldCharType="separate"/>
        </w:r>
        <w:r w:rsidR="00711A89">
          <w:rPr>
            <w:webHidden/>
          </w:rPr>
          <w:t>21</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24" w:history="1">
        <w:r w:rsidR="007F651F" w:rsidRPr="007F651F">
          <w:rPr>
            <w:rStyle w:val="a9"/>
            <w:rFonts w:cs="Arial"/>
            <w:lang w:eastAsia="ko-KR"/>
          </w:rPr>
          <w:t>3.9 Test Implementation and Execution Phase</w:t>
        </w:r>
        <w:r w:rsidR="007F651F" w:rsidRPr="007F651F">
          <w:rPr>
            <w:webHidden/>
          </w:rPr>
          <w:tab/>
        </w:r>
        <w:r w:rsidR="007F651F" w:rsidRPr="007F651F">
          <w:rPr>
            <w:webHidden/>
          </w:rPr>
          <w:fldChar w:fldCharType="begin"/>
        </w:r>
        <w:r w:rsidR="007F651F" w:rsidRPr="007F651F">
          <w:rPr>
            <w:webHidden/>
          </w:rPr>
          <w:instrText xml:space="preserve"> PAGEREF _Toc500324124 \h </w:instrText>
        </w:r>
        <w:r w:rsidR="007F651F" w:rsidRPr="007F651F">
          <w:rPr>
            <w:webHidden/>
          </w:rPr>
        </w:r>
        <w:r w:rsidR="007F651F" w:rsidRPr="007F651F">
          <w:rPr>
            <w:webHidden/>
          </w:rPr>
          <w:fldChar w:fldCharType="separate"/>
        </w:r>
        <w:r w:rsidR="00711A89">
          <w:rPr>
            <w:webHidden/>
          </w:rPr>
          <w:t>21</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5" w:history="1">
        <w:r w:rsidR="007F651F" w:rsidRPr="007F651F">
          <w:rPr>
            <w:rStyle w:val="a9"/>
            <w:rFonts w:cs="Arial"/>
          </w:rPr>
          <w:t>3.9.1</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16</w:t>
        </w:r>
        <w:r w:rsidR="007F651F" w:rsidRPr="007F651F">
          <w:rPr>
            <w:rStyle w:val="a9"/>
            <w:rFonts w:cs="Arial"/>
          </w:rPr>
          <w:t>: Implement test automation</w:t>
        </w:r>
        <w:r w:rsidR="007F651F" w:rsidRPr="007F651F">
          <w:rPr>
            <w:webHidden/>
          </w:rPr>
          <w:tab/>
        </w:r>
        <w:r w:rsidR="007F651F" w:rsidRPr="007F651F">
          <w:rPr>
            <w:webHidden/>
          </w:rPr>
          <w:fldChar w:fldCharType="begin"/>
        </w:r>
        <w:r w:rsidR="007F651F" w:rsidRPr="007F651F">
          <w:rPr>
            <w:webHidden/>
          </w:rPr>
          <w:instrText xml:space="preserve"> PAGEREF _Toc500324125 \h </w:instrText>
        </w:r>
        <w:r w:rsidR="007F651F" w:rsidRPr="007F651F">
          <w:rPr>
            <w:webHidden/>
          </w:rPr>
        </w:r>
        <w:r w:rsidR="007F651F" w:rsidRPr="007F651F">
          <w:rPr>
            <w:webHidden/>
          </w:rPr>
          <w:fldChar w:fldCharType="separate"/>
        </w:r>
        <w:r w:rsidR="00711A89">
          <w:rPr>
            <w:webHidden/>
          </w:rPr>
          <w:t>21</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6" w:history="1">
        <w:r w:rsidR="007F651F" w:rsidRPr="007F651F">
          <w:rPr>
            <w:rStyle w:val="a9"/>
            <w:rFonts w:cs="Arial"/>
          </w:rPr>
          <w:t>3.9.2</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17</w:t>
        </w:r>
        <w:r w:rsidR="007F651F" w:rsidRPr="007F651F">
          <w:rPr>
            <w:rStyle w:val="a9"/>
            <w:rFonts w:cs="Arial"/>
          </w:rPr>
          <w:t>: Set up test execution</w:t>
        </w:r>
        <w:r w:rsidR="007F651F" w:rsidRPr="007F651F">
          <w:rPr>
            <w:webHidden/>
          </w:rPr>
          <w:tab/>
        </w:r>
        <w:r w:rsidR="007F651F" w:rsidRPr="007F651F">
          <w:rPr>
            <w:webHidden/>
          </w:rPr>
          <w:fldChar w:fldCharType="begin"/>
        </w:r>
        <w:r w:rsidR="007F651F" w:rsidRPr="007F651F">
          <w:rPr>
            <w:webHidden/>
          </w:rPr>
          <w:instrText xml:space="preserve"> PAGEREF _Toc500324126 \h </w:instrText>
        </w:r>
        <w:r w:rsidR="007F651F" w:rsidRPr="007F651F">
          <w:rPr>
            <w:webHidden/>
          </w:rPr>
        </w:r>
        <w:r w:rsidR="007F651F" w:rsidRPr="007F651F">
          <w:rPr>
            <w:webHidden/>
          </w:rPr>
          <w:fldChar w:fldCharType="separate"/>
        </w:r>
        <w:r w:rsidR="00711A89">
          <w:rPr>
            <w:webHidden/>
          </w:rPr>
          <w:t>21</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7" w:history="1">
        <w:r w:rsidR="007F651F" w:rsidRPr="007F651F">
          <w:rPr>
            <w:rStyle w:val="a9"/>
            <w:rFonts w:cs="Arial"/>
          </w:rPr>
          <w:t>3.9.3</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18</w:t>
        </w:r>
        <w:r w:rsidR="007F651F" w:rsidRPr="007F651F">
          <w:rPr>
            <w:rStyle w:val="a9"/>
            <w:rFonts w:cs="Arial"/>
          </w:rPr>
          <w:t>: Execute tests</w:t>
        </w:r>
        <w:r w:rsidR="007F651F" w:rsidRPr="007F651F">
          <w:rPr>
            <w:webHidden/>
          </w:rPr>
          <w:tab/>
        </w:r>
        <w:r w:rsidR="007F651F" w:rsidRPr="007F651F">
          <w:rPr>
            <w:webHidden/>
          </w:rPr>
          <w:fldChar w:fldCharType="begin"/>
        </w:r>
        <w:r w:rsidR="007F651F" w:rsidRPr="007F651F">
          <w:rPr>
            <w:webHidden/>
          </w:rPr>
          <w:instrText xml:space="preserve"> PAGEREF _Toc500324127 \h </w:instrText>
        </w:r>
        <w:r w:rsidR="007F651F" w:rsidRPr="007F651F">
          <w:rPr>
            <w:webHidden/>
          </w:rPr>
        </w:r>
        <w:r w:rsidR="007F651F" w:rsidRPr="007F651F">
          <w:rPr>
            <w:webHidden/>
          </w:rPr>
          <w:fldChar w:fldCharType="separate"/>
        </w:r>
        <w:r w:rsidR="00711A89">
          <w:rPr>
            <w:webHidden/>
          </w:rPr>
          <w:t>22</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28" w:history="1">
        <w:r w:rsidR="007F651F" w:rsidRPr="007F651F">
          <w:rPr>
            <w:rStyle w:val="a9"/>
            <w:rFonts w:cs="Arial"/>
          </w:rPr>
          <w:t>3.9.4</w:t>
        </w:r>
        <w:r w:rsidR="007F651F" w:rsidRPr="007F651F">
          <w:rPr>
            <w:rStyle w:val="a9"/>
            <w:rFonts w:eastAsia="맑은 고딕" w:cs="Arial"/>
            <w:lang w:eastAsia="ko-KR"/>
          </w:rPr>
          <w:t xml:space="preserve"> Decision</w:t>
        </w:r>
        <w:r w:rsidR="007F651F" w:rsidRPr="007F651F">
          <w:rPr>
            <w:rStyle w:val="a9"/>
            <w:rFonts w:cs="Arial"/>
          </w:rPr>
          <w:t xml:space="preserve"> </w:t>
        </w:r>
        <w:r w:rsidR="007F651F" w:rsidRPr="007F651F">
          <w:rPr>
            <w:rStyle w:val="a9"/>
            <w:rFonts w:eastAsia="맑은 고딕" w:cs="Arial"/>
            <w:lang w:eastAsia="ko-KR"/>
          </w:rPr>
          <w:t>1</w:t>
        </w:r>
        <w:r w:rsidR="007F651F" w:rsidRPr="007F651F">
          <w:rPr>
            <w:rStyle w:val="a9"/>
            <w:rFonts w:cs="Arial"/>
          </w:rPr>
          <w:t>: Completed test run?</w:t>
        </w:r>
        <w:r w:rsidR="007F651F" w:rsidRPr="007F651F">
          <w:rPr>
            <w:webHidden/>
          </w:rPr>
          <w:tab/>
        </w:r>
        <w:r w:rsidR="007F651F" w:rsidRPr="007F651F">
          <w:rPr>
            <w:webHidden/>
          </w:rPr>
          <w:fldChar w:fldCharType="begin"/>
        </w:r>
        <w:r w:rsidR="007F651F" w:rsidRPr="007F651F">
          <w:rPr>
            <w:webHidden/>
          </w:rPr>
          <w:instrText xml:space="preserve"> PAGEREF _Toc500324128 \h </w:instrText>
        </w:r>
        <w:r w:rsidR="007F651F" w:rsidRPr="007F651F">
          <w:rPr>
            <w:webHidden/>
          </w:rPr>
        </w:r>
        <w:r w:rsidR="007F651F" w:rsidRPr="007F651F">
          <w:rPr>
            <w:webHidden/>
          </w:rPr>
          <w:fldChar w:fldCharType="separate"/>
        </w:r>
        <w:r w:rsidR="00711A89">
          <w:rPr>
            <w:webHidden/>
          </w:rPr>
          <w:t>22</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29" w:history="1">
        <w:r w:rsidR="007F651F" w:rsidRPr="007F651F">
          <w:rPr>
            <w:rStyle w:val="a9"/>
            <w:rFonts w:cs="Arial"/>
            <w:lang w:eastAsia="ko-KR"/>
          </w:rPr>
          <w:t>3.10 Test Evaluation and Report Phase</w:t>
        </w:r>
        <w:r w:rsidR="007F651F" w:rsidRPr="007F651F">
          <w:rPr>
            <w:webHidden/>
          </w:rPr>
          <w:tab/>
        </w:r>
        <w:r w:rsidR="007F651F" w:rsidRPr="007F651F">
          <w:rPr>
            <w:webHidden/>
          </w:rPr>
          <w:fldChar w:fldCharType="begin"/>
        </w:r>
        <w:r w:rsidR="007F651F" w:rsidRPr="007F651F">
          <w:rPr>
            <w:webHidden/>
          </w:rPr>
          <w:instrText xml:space="preserve"> PAGEREF _Toc500324129 \h </w:instrText>
        </w:r>
        <w:r w:rsidR="007F651F" w:rsidRPr="007F651F">
          <w:rPr>
            <w:webHidden/>
          </w:rPr>
        </w:r>
        <w:r w:rsidR="007F651F" w:rsidRPr="007F651F">
          <w:rPr>
            <w:webHidden/>
          </w:rPr>
          <w:fldChar w:fldCharType="separate"/>
        </w:r>
        <w:r w:rsidR="00711A89">
          <w:rPr>
            <w:webHidden/>
          </w:rPr>
          <w:t>23</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30" w:history="1">
        <w:r w:rsidR="007F651F" w:rsidRPr="007F651F">
          <w:rPr>
            <w:rStyle w:val="a9"/>
            <w:rFonts w:cs="Arial"/>
          </w:rPr>
          <w:t>3.10.1</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19</w:t>
        </w:r>
        <w:r w:rsidR="007F651F" w:rsidRPr="007F651F">
          <w:rPr>
            <w:rStyle w:val="a9"/>
            <w:rFonts w:cs="Arial"/>
          </w:rPr>
          <w:t>: Analyze test results</w:t>
        </w:r>
        <w:r w:rsidR="007F651F" w:rsidRPr="007F651F">
          <w:rPr>
            <w:webHidden/>
          </w:rPr>
          <w:tab/>
        </w:r>
        <w:r w:rsidR="007F651F" w:rsidRPr="007F651F">
          <w:rPr>
            <w:webHidden/>
          </w:rPr>
          <w:fldChar w:fldCharType="begin"/>
        </w:r>
        <w:r w:rsidR="007F651F" w:rsidRPr="007F651F">
          <w:rPr>
            <w:webHidden/>
          </w:rPr>
          <w:instrText xml:space="preserve"> PAGEREF _Toc500324130 \h </w:instrText>
        </w:r>
        <w:r w:rsidR="007F651F" w:rsidRPr="007F651F">
          <w:rPr>
            <w:webHidden/>
          </w:rPr>
        </w:r>
        <w:r w:rsidR="007F651F" w:rsidRPr="007F651F">
          <w:rPr>
            <w:webHidden/>
          </w:rPr>
          <w:fldChar w:fldCharType="separate"/>
        </w:r>
        <w:r w:rsidR="00711A89">
          <w:rPr>
            <w:webHidden/>
          </w:rPr>
          <w:t>23</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31" w:history="1">
        <w:r w:rsidR="007F651F" w:rsidRPr="007F651F">
          <w:rPr>
            <w:rStyle w:val="a9"/>
            <w:rFonts w:cs="Arial"/>
          </w:rPr>
          <w:t>3.10.2</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20</w:t>
        </w:r>
        <w:r w:rsidR="007F651F" w:rsidRPr="007F651F">
          <w:rPr>
            <w:rStyle w:val="a9"/>
            <w:rFonts w:cs="Arial"/>
          </w:rPr>
          <w:t>: Review test results</w:t>
        </w:r>
        <w:r w:rsidR="007F651F" w:rsidRPr="007F651F">
          <w:rPr>
            <w:webHidden/>
          </w:rPr>
          <w:tab/>
        </w:r>
        <w:r w:rsidR="007F651F" w:rsidRPr="007F651F">
          <w:rPr>
            <w:webHidden/>
          </w:rPr>
          <w:fldChar w:fldCharType="begin"/>
        </w:r>
        <w:r w:rsidR="007F651F" w:rsidRPr="007F651F">
          <w:rPr>
            <w:webHidden/>
          </w:rPr>
          <w:instrText xml:space="preserve"> PAGEREF _Toc500324131 \h </w:instrText>
        </w:r>
        <w:r w:rsidR="007F651F" w:rsidRPr="007F651F">
          <w:rPr>
            <w:webHidden/>
          </w:rPr>
        </w:r>
        <w:r w:rsidR="007F651F" w:rsidRPr="007F651F">
          <w:rPr>
            <w:webHidden/>
          </w:rPr>
          <w:fldChar w:fldCharType="separate"/>
        </w:r>
        <w:r w:rsidR="00711A89">
          <w:rPr>
            <w:webHidden/>
          </w:rPr>
          <w:t>23</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32" w:history="1">
        <w:r w:rsidR="007F651F" w:rsidRPr="007F651F">
          <w:rPr>
            <w:rStyle w:val="a9"/>
            <w:rFonts w:cs="Arial"/>
          </w:rPr>
          <w:t>3.10.3</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21</w:t>
        </w:r>
        <w:r w:rsidR="007F651F" w:rsidRPr="007F651F">
          <w:rPr>
            <w:rStyle w:val="a9"/>
            <w:rFonts w:cs="Arial"/>
          </w:rPr>
          <w:t>: Assess and communicate maturity of test object</w:t>
        </w:r>
        <w:r w:rsidR="007F651F" w:rsidRPr="007F651F">
          <w:rPr>
            <w:webHidden/>
          </w:rPr>
          <w:tab/>
        </w:r>
        <w:r w:rsidR="007F651F" w:rsidRPr="007F651F">
          <w:rPr>
            <w:webHidden/>
          </w:rPr>
          <w:fldChar w:fldCharType="begin"/>
        </w:r>
        <w:r w:rsidR="007F651F" w:rsidRPr="007F651F">
          <w:rPr>
            <w:webHidden/>
          </w:rPr>
          <w:instrText xml:space="preserve"> PAGEREF _Toc500324132 \h </w:instrText>
        </w:r>
        <w:r w:rsidR="007F651F" w:rsidRPr="007F651F">
          <w:rPr>
            <w:webHidden/>
          </w:rPr>
        </w:r>
        <w:r w:rsidR="007F651F" w:rsidRPr="007F651F">
          <w:rPr>
            <w:webHidden/>
          </w:rPr>
          <w:fldChar w:fldCharType="separate"/>
        </w:r>
        <w:r w:rsidR="00711A89">
          <w:rPr>
            <w:webHidden/>
          </w:rPr>
          <w:t>23</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33" w:history="1">
        <w:r w:rsidR="007F651F" w:rsidRPr="007F651F">
          <w:rPr>
            <w:rStyle w:val="a9"/>
            <w:rFonts w:cs="Arial"/>
            <w:lang w:eastAsia="ko-KR"/>
          </w:rPr>
          <w:t>3.11 Test Closure Phase</w:t>
        </w:r>
        <w:r w:rsidR="007F651F" w:rsidRPr="007F651F">
          <w:rPr>
            <w:webHidden/>
          </w:rPr>
          <w:tab/>
        </w:r>
        <w:r w:rsidR="007F651F" w:rsidRPr="007F651F">
          <w:rPr>
            <w:webHidden/>
          </w:rPr>
          <w:fldChar w:fldCharType="begin"/>
        </w:r>
        <w:r w:rsidR="007F651F" w:rsidRPr="007F651F">
          <w:rPr>
            <w:webHidden/>
          </w:rPr>
          <w:instrText xml:space="preserve"> PAGEREF _Toc500324133 \h </w:instrText>
        </w:r>
        <w:r w:rsidR="007F651F" w:rsidRPr="007F651F">
          <w:rPr>
            <w:webHidden/>
          </w:rPr>
        </w:r>
        <w:r w:rsidR="007F651F" w:rsidRPr="007F651F">
          <w:rPr>
            <w:webHidden/>
          </w:rPr>
          <w:fldChar w:fldCharType="separate"/>
        </w:r>
        <w:r w:rsidR="00711A89">
          <w:rPr>
            <w:webHidden/>
          </w:rPr>
          <w:t>24</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34" w:history="1">
        <w:r w:rsidR="007F651F" w:rsidRPr="007F651F">
          <w:rPr>
            <w:rStyle w:val="a9"/>
            <w:rFonts w:cs="Arial"/>
          </w:rPr>
          <w:t>3.11.1</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22</w:t>
        </w:r>
        <w:r w:rsidR="007F651F" w:rsidRPr="007F651F">
          <w:rPr>
            <w:rStyle w:val="a9"/>
            <w:rFonts w:cs="Arial"/>
          </w:rPr>
          <w:t>: Analyze test experience</w:t>
        </w:r>
        <w:r w:rsidR="007F651F" w:rsidRPr="007F651F">
          <w:rPr>
            <w:webHidden/>
          </w:rPr>
          <w:tab/>
        </w:r>
        <w:r w:rsidR="007F651F" w:rsidRPr="007F651F">
          <w:rPr>
            <w:webHidden/>
          </w:rPr>
          <w:fldChar w:fldCharType="begin"/>
        </w:r>
        <w:r w:rsidR="007F651F" w:rsidRPr="007F651F">
          <w:rPr>
            <w:webHidden/>
          </w:rPr>
          <w:instrText xml:space="preserve"> PAGEREF _Toc500324134 \h </w:instrText>
        </w:r>
        <w:r w:rsidR="007F651F" w:rsidRPr="007F651F">
          <w:rPr>
            <w:webHidden/>
          </w:rPr>
        </w:r>
        <w:r w:rsidR="007F651F" w:rsidRPr="007F651F">
          <w:rPr>
            <w:webHidden/>
          </w:rPr>
          <w:fldChar w:fldCharType="separate"/>
        </w:r>
        <w:r w:rsidR="00711A89">
          <w:rPr>
            <w:webHidden/>
          </w:rPr>
          <w:t>24</w:t>
        </w:r>
        <w:r w:rsidR="007F651F" w:rsidRPr="007F651F">
          <w:rPr>
            <w:webHidden/>
          </w:rPr>
          <w:fldChar w:fldCharType="end"/>
        </w:r>
      </w:hyperlink>
    </w:p>
    <w:p w:rsidR="007F651F" w:rsidRPr="007F651F" w:rsidRDefault="00D71943">
      <w:pPr>
        <w:pStyle w:val="31"/>
        <w:rPr>
          <w:rFonts w:asciiTheme="minorHAnsi" w:hAnsiTheme="minorHAnsi" w:cstheme="minorBidi"/>
          <w:kern w:val="2"/>
          <w:szCs w:val="22"/>
          <w:lang w:eastAsia="ko-KR"/>
        </w:rPr>
      </w:pPr>
      <w:hyperlink w:anchor="_Toc500324135" w:history="1">
        <w:r w:rsidR="007F651F" w:rsidRPr="007F651F">
          <w:rPr>
            <w:rStyle w:val="a9"/>
            <w:rFonts w:cs="Arial"/>
          </w:rPr>
          <w:t>3.11.2</w:t>
        </w:r>
        <w:r w:rsidR="007F651F" w:rsidRPr="007F651F">
          <w:rPr>
            <w:rStyle w:val="a9"/>
            <w:rFonts w:eastAsia="맑은 고딕" w:cs="Arial"/>
            <w:lang w:eastAsia="ko-KR"/>
          </w:rPr>
          <w:t xml:space="preserve"> Task</w:t>
        </w:r>
        <w:r w:rsidR="007F651F" w:rsidRPr="007F651F">
          <w:rPr>
            <w:rStyle w:val="a9"/>
            <w:rFonts w:cs="Arial"/>
          </w:rPr>
          <w:t xml:space="preserve"> </w:t>
        </w:r>
        <w:r w:rsidR="007F651F" w:rsidRPr="007F651F">
          <w:rPr>
            <w:rStyle w:val="a9"/>
            <w:rFonts w:eastAsia="맑은 고딕" w:cs="Arial"/>
            <w:lang w:eastAsia="ko-KR"/>
          </w:rPr>
          <w:t>23</w:t>
        </w:r>
        <w:r w:rsidR="007F651F" w:rsidRPr="007F651F">
          <w:rPr>
            <w:rStyle w:val="a9"/>
            <w:rFonts w:cs="Arial"/>
          </w:rPr>
          <w:t>: Archiving test environment</w:t>
        </w:r>
        <w:r w:rsidR="007F651F" w:rsidRPr="007F651F">
          <w:rPr>
            <w:webHidden/>
          </w:rPr>
          <w:tab/>
        </w:r>
        <w:r w:rsidR="007F651F" w:rsidRPr="007F651F">
          <w:rPr>
            <w:webHidden/>
          </w:rPr>
          <w:fldChar w:fldCharType="begin"/>
        </w:r>
        <w:r w:rsidR="007F651F" w:rsidRPr="007F651F">
          <w:rPr>
            <w:webHidden/>
          </w:rPr>
          <w:instrText xml:space="preserve"> PAGEREF _Toc500324135 \h </w:instrText>
        </w:r>
        <w:r w:rsidR="007F651F" w:rsidRPr="007F651F">
          <w:rPr>
            <w:webHidden/>
          </w:rPr>
        </w:r>
        <w:r w:rsidR="007F651F" w:rsidRPr="007F651F">
          <w:rPr>
            <w:webHidden/>
          </w:rPr>
          <w:fldChar w:fldCharType="separate"/>
        </w:r>
        <w:r w:rsidR="00711A89">
          <w:rPr>
            <w:webHidden/>
          </w:rPr>
          <w:t>24</w:t>
        </w:r>
        <w:r w:rsidR="007F651F" w:rsidRPr="007F651F">
          <w:rPr>
            <w:webHidden/>
          </w:rPr>
          <w:fldChar w:fldCharType="end"/>
        </w:r>
      </w:hyperlink>
    </w:p>
    <w:p w:rsidR="007F651F" w:rsidRPr="007F651F" w:rsidRDefault="00D71943">
      <w:pPr>
        <w:pStyle w:val="10"/>
        <w:rPr>
          <w:rFonts w:asciiTheme="minorHAnsi" w:hAnsiTheme="minorHAnsi" w:cstheme="minorBidi"/>
          <w:b w:val="0"/>
          <w:kern w:val="2"/>
          <w:szCs w:val="22"/>
          <w:lang w:eastAsia="ko-KR"/>
        </w:rPr>
      </w:pPr>
      <w:hyperlink w:anchor="_Toc500324136" w:history="1">
        <w:r w:rsidR="007F651F" w:rsidRPr="007F651F">
          <w:rPr>
            <w:rStyle w:val="a9"/>
            <w14:scene3d>
              <w14:camera w14:prst="orthographicFront"/>
              <w14:lightRig w14:rig="threePt" w14:dir="t">
                <w14:rot w14:lat="0" w14:lon="0" w14:rev="0"/>
              </w14:lightRig>
            </w14:scene3d>
          </w:rPr>
          <w:t>4.</w:t>
        </w:r>
        <w:r w:rsidR="007F651F" w:rsidRPr="007F651F">
          <w:rPr>
            <w:rStyle w:val="a9"/>
            <w:rFonts w:eastAsia="맑은 고딕" w:cs="Arial"/>
            <w:lang w:eastAsia="ko-KR"/>
          </w:rPr>
          <w:t xml:space="preserve"> Changes, References, Appendix, Terms</w:t>
        </w:r>
        <w:r w:rsidR="007F651F" w:rsidRPr="007F651F">
          <w:rPr>
            <w:webHidden/>
          </w:rPr>
          <w:tab/>
        </w:r>
        <w:r w:rsidR="007F651F" w:rsidRPr="007F651F">
          <w:rPr>
            <w:webHidden/>
          </w:rPr>
          <w:fldChar w:fldCharType="begin"/>
        </w:r>
        <w:r w:rsidR="007F651F" w:rsidRPr="007F651F">
          <w:rPr>
            <w:webHidden/>
          </w:rPr>
          <w:instrText xml:space="preserve"> PAGEREF _Toc500324136 \h </w:instrText>
        </w:r>
        <w:r w:rsidR="007F651F" w:rsidRPr="007F651F">
          <w:rPr>
            <w:webHidden/>
          </w:rPr>
        </w:r>
        <w:r w:rsidR="007F651F" w:rsidRPr="007F651F">
          <w:rPr>
            <w:webHidden/>
          </w:rPr>
          <w:fldChar w:fldCharType="separate"/>
        </w:r>
        <w:r w:rsidR="00711A89">
          <w:rPr>
            <w:webHidden/>
          </w:rPr>
          <w:t>25</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37" w:history="1">
        <w:r w:rsidR="007F651F" w:rsidRPr="007F651F">
          <w:rPr>
            <w:rStyle w:val="a9"/>
            <w:rFonts w:eastAsia="맑은 고딕" w:cs="Arial"/>
            <w:lang w:eastAsia="ko-KR"/>
          </w:rPr>
          <w:t>4.1 References</w:t>
        </w:r>
        <w:r w:rsidR="007F651F" w:rsidRPr="007F651F">
          <w:rPr>
            <w:webHidden/>
          </w:rPr>
          <w:tab/>
        </w:r>
        <w:r w:rsidR="007F651F" w:rsidRPr="007F651F">
          <w:rPr>
            <w:webHidden/>
          </w:rPr>
          <w:fldChar w:fldCharType="begin"/>
        </w:r>
        <w:r w:rsidR="007F651F" w:rsidRPr="007F651F">
          <w:rPr>
            <w:webHidden/>
          </w:rPr>
          <w:instrText xml:space="preserve"> PAGEREF _Toc500324137 \h </w:instrText>
        </w:r>
        <w:r w:rsidR="007F651F" w:rsidRPr="007F651F">
          <w:rPr>
            <w:webHidden/>
          </w:rPr>
        </w:r>
        <w:r w:rsidR="007F651F" w:rsidRPr="007F651F">
          <w:rPr>
            <w:webHidden/>
          </w:rPr>
          <w:fldChar w:fldCharType="separate"/>
        </w:r>
        <w:r w:rsidR="00711A89">
          <w:rPr>
            <w:webHidden/>
          </w:rPr>
          <w:t>25</w:t>
        </w:r>
        <w:r w:rsidR="007F651F" w:rsidRPr="007F651F">
          <w:rPr>
            <w:webHidden/>
          </w:rPr>
          <w:fldChar w:fldCharType="end"/>
        </w:r>
      </w:hyperlink>
    </w:p>
    <w:p w:rsidR="007F651F" w:rsidRPr="007F651F" w:rsidRDefault="00D71943">
      <w:pPr>
        <w:pStyle w:val="21"/>
        <w:rPr>
          <w:rFonts w:asciiTheme="minorHAnsi" w:hAnsiTheme="minorHAnsi" w:cstheme="minorBidi"/>
          <w:b w:val="0"/>
          <w:kern w:val="2"/>
          <w:szCs w:val="22"/>
          <w:lang w:eastAsia="ko-KR"/>
        </w:rPr>
      </w:pPr>
      <w:hyperlink w:anchor="_Toc500324138" w:history="1">
        <w:r w:rsidR="007F651F" w:rsidRPr="007F651F">
          <w:rPr>
            <w:rStyle w:val="a9"/>
            <w:rFonts w:cs="Arial"/>
            <w:lang w:eastAsia="ko-KR"/>
          </w:rPr>
          <w:t>4.2</w:t>
        </w:r>
        <w:r w:rsidR="007F651F" w:rsidRPr="007F651F">
          <w:rPr>
            <w:rStyle w:val="a9"/>
            <w:rFonts w:eastAsia="맑은 고딕" w:cs="Arial"/>
            <w:lang w:eastAsia="ko-KR"/>
          </w:rPr>
          <w:t xml:space="preserve"> Template</w:t>
        </w:r>
        <w:r w:rsidR="007F651F" w:rsidRPr="007F651F">
          <w:rPr>
            <w:webHidden/>
          </w:rPr>
          <w:tab/>
        </w:r>
        <w:r w:rsidR="007F651F" w:rsidRPr="007F651F">
          <w:rPr>
            <w:webHidden/>
          </w:rPr>
          <w:fldChar w:fldCharType="begin"/>
        </w:r>
        <w:r w:rsidR="007F651F" w:rsidRPr="007F651F">
          <w:rPr>
            <w:webHidden/>
          </w:rPr>
          <w:instrText xml:space="preserve"> PAGEREF _Toc500324138 \h </w:instrText>
        </w:r>
        <w:r w:rsidR="007F651F" w:rsidRPr="007F651F">
          <w:rPr>
            <w:webHidden/>
          </w:rPr>
        </w:r>
        <w:r w:rsidR="007F651F" w:rsidRPr="007F651F">
          <w:rPr>
            <w:webHidden/>
          </w:rPr>
          <w:fldChar w:fldCharType="separate"/>
        </w:r>
        <w:r w:rsidR="00711A89">
          <w:rPr>
            <w:webHidden/>
          </w:rPr>
          <w:t>25</w:t>
        </w:r>
        <w:r w:rsidR="007F651F" w:rsidRPr="007F651F">
          <w:rPr>
            <w:webHidden/>
          </w:rPr>
          <w:fldChar w:fldCharType="end"/>
        </w:r>
      </w:hyperlink>
    </w:p>
    <w:p w:rsidR="00236F1D" w:rsidRPr="007F651F" w:rsidRDefault="009C37F9" w:rsidP="000860F3">
      <w:pPr>
        <w:spacing w:after="200"/>
        <w:rPr>
          <w:rFonts w:cs="Arial"/>
        </w:rPr>
      </w:pPr>
      <w:r w:rsidRPr="007F651F">
        <w:rPr>
          <w:rFonts w:eastAsia="Times New Roman" w:cs="Arial"/>
          <w:b/>
          <w:bCs/>
          <w:caps/>
          <w:noProof/>
          <w:sz w:val="22"/>
          <w:szCs w:val="22"/>
          <w:lang w:val="en-GB"/>
        </w:rPr>
        <w:fldChar w:fldCharType="end"/>
      </w:r>
      <w:r w:rsidR="008C330E" w:rsidRPr="007F651F">
        <w:rPr>
          <w:rFonts w:cs="Arial"/>
        </w:rPr>
        <w:br w:type="page"/>
      </w:r>
    </w:p>
    <w:p w:rsidR="00A23142" w:rsidRPr="007F651F" w:rsidRDefault="00A23142" w:rsidP="000860F3">
      <w:pPr>
        <w:pStyle w:val="1"/>
        <w:rPr>
          <w:rFonts w:eastAsia="맑은 고딕" w:cs="Arial"/>
          <w:lang w:eastAsia="ko-KR"/>
        </w:rPr>
      </w:pPr>
      <w:bookmarkStart w:id="1" w:name="_Toc500324094"/>
      <w:r w:rsidRPr="007F651F">
        <w:rPr>
          <w:rFonts w:cs="Arial"/>
        </w:rPr>
        <w:lastRenderedPageBreak/>
        <w:t xml:space="preserve">Purpose </w:t>
      </w:r>
      <w:r w:rsidR="00C90B70" w:rsidRPr="007F651F">
        <w:rPr>
          <w:rFonts w:cs="Arial"/>
          <w:lang w:eastAsia="ko-KR"/>
        </w:rPr>
        <w:t>Description</w:t>
      </w:r>
      <w:bookmarkEnd w:id="1"/>
    </w:p>
    <w:p w:rsidR="00CC7C55" w:rsidRPr="007F651F" w:rsidRDefault="00CC7C55" w:rsidP="000860F3">
      <w:pPr>
        <w:pStyle w:val="2"/>
        <w:rPr>
          <w:rFonts w:cs="Arial"/>
          <w:lang w:eastAsia="ko-KR"/>
        </w:rPr>
      </w:pPr>
      <w:bookmarkStart w:id="2" w:name="_Toc500324095"/>
      <w:r w:rsidRPr="007F651F">
        <w:rPr>
          <w:rFonts w:cs="Arial"/>
          <w:lang w:eastAsia="ko-KR"/>
        </w:rPr>
        <w:t>Purpose</w:t>
      </w:r>
      <w:bookmarkEnd w:id="2"/>
    </w:p>
    <w:p w:rsidR="00351FF6" w:rsidRPr="007F651F" w:rsidRDefault="000066F5" w:rsidP="000860F3">
      <w:pPr>
        <w:rPr>
          <w:rFonts w:eastAsia="맑은 고딕" w:cs="Arial"/>
          <w:lang w:eastAsia="ko-KR"/>
        </w:rPr>
      </w:pPr>
      <w:r w:rsidRPr="007F651F">
        <w:rPr>
          <w:rFonts w:eastAsia="맑은 고딕" w:cs="Arial"/>
          <w:lang w:eastAsia="ko-KR"/>
        </w:rPr>
        <w:t>The purpose of the system test process is to ensure that the implementation of each system requirement is tested for compliance and that the system is ready for delivery.</w:t>
      </w:r>
    </w:p>
    <w:p w:rsidR="00351FF6" w:rsidRPr="007F651F" w:rsidRDefault="00351FF6" w:rsidP="000860F3">
      <w:pPr>
        <w:rPr>
          <w:rFonts w:eastAsia="맑은 고딕" w:cs="Arial"/>
          <w:lang w:eastAsia="ko-KR"/>
        </w:rPr>
      </w:pPr>
    </w:p>
    <w:p w:rsidR="00CC7C55" w:rsidRPr="007F651F" w:rsidRDefault="00CC7C55" w:rsidP="000860F3">
      <w:pPr>
        <w:pStyle w:val="2"/>
        <w:rPr>
          <w:rFonts w:cs="Arial"/>
          <w:lang w:eastAsia="ko-KR"/>
        </w:rPr>
      </w:pPr>
      <w:bookmarkStart w:id="3" w:name="_Toc500324096"/>
      <w:r w:rsidRPr="007F651F">
        <w:rPr>
          <w:rFonts w:cs="Arial"/>
          <w:lang w:eastAsia="ko-KR"/>
        </w:rPr>
        <w:t>Main Description</w:t>
      </w:r>
      <w:bookmarkEnd w:id="3"/>
    </w:p>
    <w:p w:rsidR="003717A8" w:rsidRPr="007F651F" w:rsidRDefault="003717A8" w:rsidP="003717A8">
      <w:pPr>
        <w:rPr>
          <w:rFonts w:eastAsia="맑은 고딕"/>
          <w:lang w:eastAsia="ko-KR"/>
        </w:rPr>
      </w:pPr>
      <w:r w:rsidRPr="007F651F">
        <w:rPr>
          <w:rFonts w:eastAsia="맑은 고딕"/>
          <w:lang w:eastAsia="ko-KR"/>
        </w:rPr>
        <w:t>The system test is the next test level after the system integration test level. Focus of the system test level is</w:t>
      </w:r>
    </w:p>
    <w:p w:rsidR="003717A8" w:rsidRPr="007F651F" w:rsidRDefault="009F3F62" w:rsidP="003717A8">
      <w:pPr>
        <w:pStyle w:val="a6"/>
        <w:numPr>
          <w:ilvl w:val="0"/>
          <w:numId w:val="38"/>
        </w:numPr>
        <w:rPr>
          <w:rFonts w:eastAsia="맑은 고딕"/>
          <w:lang w:eastAsia="ko-KR"/>
        </w:rPr>
      </w:pPr>
      <w:r w:rsidRPr="007F651F">
        <w:rPr>
          <w:rFonts w:eastAsia="맑은 고딕" w:hint="eastAsia"/>
          <w:lang w:eastAsia="ko-KR"/>
        </w:rPr>
        <w:t>F</w:t>
      </w:r>
      <w:r w:rsidR="003717A8" w:rsidRPr="007F651F">
        <w:rPr>
          <w:rFonts w:eastAsia="맑은 고딕"/>
          <w:lang w:eastAsia="ko-KR"/>
        </w:rPr>
        <w:t>unctionality of the entire system</w:t>
      </w:r>
    </w:p>
    <w:p w:rsidR="003717A8" w:rsidRPr="007F651F" w:rsidRDefault="009F3F62" w:rsidP="003717A8">
      <w:pPr>
        <w:pStyle w:val="a6"/>
        <w:numPr>
          <w:ilvl w:val="0"/>
          <w:numId w:val="38"/>
        </w:numPr>
        <w:rPr>
          <w:rFonts w:eastAsia="맑은 고딕"/>
          <w:lang w:eastAsia="ko-KR"/>
        </w:rPr>
      </w:pPr>
      <w:r w:rsidRPr="007F651F">
        <w:rPr>
          <w:rFonts w:eastAsia="맑은 고딕" w:hint="eastAsia"/>
          <w:lang w:eastAsia="ko-KR"/>
        </w:rPr>
        <w:t>N</w:t>
      </w:r>
      <w:r w:rsidR="003717A8" w:rsidRPr="007F651F">
        <w:rPr>
          <w:rFonts w:eastAsia="맑은 고딕"/>
          <w:lang w:eastAsia="ko-KR"/>
        </w:rPr>
        <w:t>on-functional requirements</w:t>
      </w:r>
    </w:p>
    <w:p w:rsidR="003717A8" w:rsidRPr="007F651F" w:rsidRDefault="009F3F62" w:rsidP="003717A8">
      <w:pPr>
        <w:pStyle w:val="a6"/>
        <w:numPr>
          <w:ilvl w:val="0"/>
          <w:numId w:val="38"/>
        </w:numPr>
        <w:rPr>
          <w:rFonts w:eastAsia="맑은 고딕"/>
          <w:lang w:eastAsia="ko-KR"/>
        </w:rPr>
      </w:pPr>
      <w:r w:rsidRPr="007F651F">
        <w:rPr>
          <w:rFonts w:eastAsia="맑은 고딕" w:hint="eastAsia"/>
          <w:lang w:eastAsia="ko-KR"/>
        </w:rPr>
        <w:t>D</w:t>
      </w:r>
      <w:r w:rsidR="003717A8" w:rsidRPr="007F651F">
        <w:rPr>
          <w:rFonts w:eastAsia="맑은 고딕"/>
          <w:lang w:eastAsia="ko-KR"/>
        </w:rPr>
        <w:t>elivery tests</w:t>
      </w:r>
    </w:p>
    <w:p w:rsidR="003717A8" w:rsidRPr="007F651F" w:rsidRDefault="009F3F62" w:rsidP="003717A8">
      <w:pPr>
        <w:pStyle w:val="a6"/>
        <w:numPr>
          <w:ilvl w:val="0"/>
          <w:numId w:val="38"/>
        </w:numPr>
        <w:rPr>
          <w:rFonts w:eastAsia="맑은 고딕"/>
          <w:lang w:eastAsia="ko-KR"/>
        </w:rPr>
      </w:pPr>
      <w:r w:rsidRPr="007F651F">
        <w:rPr>
          <w:rFonts w:eastAsia="맑은 고딕" w:hint="eastAsia"/>
          <w:lang w:eastAsia="ko-KR"/>
        </w:rPr>
        <w:t>C</w:t>
      </w:r>
      <w:r w:rsidR="003717A8" w:rsidRPr="007F651F">
        <w:rPr>
          <w:rFonts w:eastAsia="맑은 고딕"/>
          <w:lang w:eastAsia="ko-KR"/>
        </w:rPr>
        <w:t>ustomer acceptance tests</w:t>
      </w:r>
    </w:p>
    <w:p w:rsidR="003717A8" w:rsidRPr="007F651F" w:rsidRDefault="003717A8" w:rsidP="003717A8">
      <w:pPr>
        <w:rPr>
          <w:rFonts w:eastAsia="맑은 고딕"/>
          <w:lang w:eastAsia="ko-KR"/>
        </w:rPr>
      </w:pPr>
      <w:r w:rsidRPr="007F651F">
        <w:rPr>
          <w:rFonts w:eastAsia="맑은 고딕"/>
          <w:lang w:eastAsia="ko-KR"/>
        </w:rPr>
        <w:t>The following problems can be found:</w:t>
      </w:r>
    </w:p>
    <w:p w:rsidR="003717A8" w:rsidRPr="007F651F" w:rsidRDefault="009F3F62" w:rsidP="003717A8">
      <w:pPr>
        <w:pStyle w:val="a6"/>
        <w:numPr>
          <w:ilvl w:val="0"/>
          <w:numId w:val="39"/>
        </w:numPr>
        <w:rPr>
          <w:rFonts w:eastAsia="맑은 고딕"/>
          <w:lang w:eastAsia="ko-KR"/>
        </w:rPr>
      </w:pPr>
      <w:r w:rsidRPr="007F651F">
        <w:rPr>
          <w:rFonts w:eastAsia="맑은 고딕" w:hint="eastAsia"/>
          <w:lang w:eastAsia="ko-KR"/>
        </w:rPr>
        <w:t>F</w:t>
      </w:r>
      <w:r w:rsidR="003717A8" w:rsidRPr="007F651F">
        <w:rPr>
          <w:rFonts w:eastAsia="맑은 고딕"/>
          <w:lang w:eastAsia="ko-KR"/>
        </w:rPr>
        <w:t>unctional and non-functional failures</w:t>
      </w:r>
    </w:p>
    <w:p w:rsidR="003717A8" w:rsidRPr="007F651F" w:rsidRDefault="009F3F62" w:rsidP="003717A8">
      <w:pPr>
        <w:pStyle w:val="a6"/>
        <w:numPr>
          <w:ilvl w:val="0"/>
          <w:numId w:val="39"/>
        </w:numPr>
        <w:rPr>
          <w:rFonts w:eastAsia="맑은 고딕"/>
          <w:lang w:eastAsia="ko-KR"/>
        </w:rPr>
      </w:pPr>
      <w:r w:rsidRPr="007F651F">
        <w:rPr>
          <w:rFonts w:eastAsia="맑은 고딕" w:hint="eastAsia"/>
          <w:lang w:eastAsia="ko-KR"/>
        </w:rPr>
        <w:t>P</w:t>
      </w:r>
      <w:r w:rsidR="003717A8" w:rsidRPr="007F651F">
        <w:rPr>
          <w:rFonts w:eastAsia="맑은 고딕"/>
          <w:lang w:eastAsia="ko-KR"/>
        </w:rPr>
        <w:t>roblems of the entire system</w:t>
      </w:r>
    </w:p>
    <w:p w:rsidR="002B7D3D" w:rsidRPr="007F651F" w:rsidRDefault="009F3F62" w:rsidP="003717A8">
      <w:pPr>
        <w:pStyle w:val="a6"/>
        <w:numPr>
          <w:ilvl w:val="0"/>
          <w:numId w:val="12"/>
        </w:numPr>
        <w:rPr>
          <w:rFonts w:eastAsia="맑은 고딕" w:cs="Arial"/>
          <w:lang w:eastAsia="ko-KR"/>
        </w:rPr>
      </w:pPr>
      <w:r w:rsidRPr="007F651F">
        <w:rPr>
          <w:rFonts w:eastAsia="맑은 고딕" w:hint="eastAsia"/>
          <w:lang w:eastAsia="ko-KR"/>
        </w:rPr>
        <w:t>C</w:t>
      </w:r>
      <w:r w:rsidR="003717A8" w:rsidRPr="007F651F">
        <w:rPr>
          <w:rFonts w:eastAsia="맑은 고딕"/>
          <w:lang w:eastAsia="ko-KR"/>
        </w:rPr>
        <w:t>onceptual failure</w:t>
      </w:r>
    </w:p>
    <w:p w:rsidR="00CC7C55" w:rsidRPr="007F651F" w:rsidRDefault="00CC7C55" w:rsidP="000860F3">
      <w:pPr>
        <w:rPr>
          <w:rFonts w:eastAsia="맑은 고딕" w:cs="Arial"/>
          <w:lang w:eastAsia="ko-KR"/>
        </w:rPr>
      </w:pPr>
    </w:p>
    <w:p w:rsidR="00CC7C55" w:rsidRPr="007F651F" w:rsidRDefault="00CC7C55" w:rsidP="000860F3">
      <w:pPr>
        <w:pStyle w:val="2"/>
        <w:rPr>
          <w:rFonts w:cs="Arial"/>
          <w:lang w:eastAsia="ko-KR"/>
        </w:rPr>
      </w:pPr>
      <w:bookmarkStart w:id="4" w:name="_Toc500324097"/>
      <w:r w:rsidRPr="007F651F">
        <w:rPr>
          <w:rFonts w:cs="Arial"/>
          <w:lang w:eastAsia="ko-KR"/>
        </w:rPr>
        <w:t>Result of Process</w:t>
      </w:r>
      <w:bookmarkEnd w:id="4"/>
    </w:p>
    <w:p w:rsidR="000066F5" w:rsidRPr="007F651F" w:rsidRDefault="000066F5" w:rsidP="000066F5">
      <w:pPr>
        <w:rPr>
          <w:rFonts w:eastAsia="맑은 고딕"/>
          <w:lang w:eastAsia="ko-KR"/>
        </w:rPr>
      </w:pPr>
      <w:r w:rsidRPr="007F651F">
        <w:rPr>
          <w:rFonts w:eastAsia="맑은 고딕"/>
          <w:lang w:eastAsia="ko-KR"/>
        </w:rPr>
        <w:t>As a result of successful implementation of this process:</w:t>
      </w:r>
    </w:p>
    <w:p w:rsidR="000066F5" w:rsidRPr="007F651F" w:rsidRDefault="000066F5" w:rsidP="000066F5">
      <w:pPr>
        <w:pStyle w:val="a6"/>
        <w:numPr>
          <w:ilvl w:val="0"/>
          <w:numId w:val="37"/>
        </w:numPr>
        <w:rPr>
          <w:rFonts w:eastAsia="맑은 고딕"/>
          <w:lang w:eastAsia="ko-KR"/>
        </w:rPr>
      </w:pPr>
      <w:r w:rsidRPr="007F651F">
        <w:rPr>
          <w:rFonts w:eastAsia="맑은 고딕"/>
          <w:lang w:eastAsia="ko-KR"/>
        </w:rPr>
        <w:t>A strategy is developed to test the system according to the priorities of and categorization the</w:t>
      </w:r>
      <w:r w:rsidRPr="007F651F">
        <w:rPr>
          <w:rFonts w:eastAsia="맑은 고딕" w:hint="eastAsia"/>
          <w:lang w:eastAsia="ko-KR"/>
        </w:rPr>
        <w:t xml:space="preserve"> </w:t>
      </w:r>
      <w:r w:rsidRPr="007F651F">
        <w:rPr>
          <w:rFonts w:eastAsia="맑은 고딕"/>
          <w:lang w:eastAsia="ko-KR"/>
        </w:rPr>
        <w:t>system requirements;</w:t>
      </w:r>
    </w:p>
    <w:p w:rsidR="000066F5" w:rsidRPr="007F651F" w:rsidRDefault="000066F5" w:rsidP="000066F5">
      <w:pPr>
        <w:pStyle w:val="a6"/>
        <w:numPr>
          <w:ilvl w:val="0"/>
          <w:numId w:val="37"/>
        </w:numPr>
        <w:rPr>
          <w:rFonts w:eastAsia="맑은 고딕"/>
          <w:lang w:eastAsia="ko-KR"/>
        </w:rPr>
      </w:pPr>
      <w:r w:rsidRPr="007F651F">
        <w:rPr>
          <w:rFonts w:eastAsia="맑은 고딕"/>
          <w:lang w:eastAsia="ko-KR"/>
        </w:rPr>
        <w:t>A test specification system test for the integrated system is developed that demonstrates</w:t>
      </w:r>
      <w:r w:rsidRPr="007F651F">
        <w:rPr>
          <w:rFonts w:eastAsia="맑은 고딕" w:hint="eastAsia"/>
          <w:lang w:eastAsia="ko-KR"/>
        </w:rPr>
        <w:t xml:space="preserve"> </w:t>
      </w:r>
      <w:r w:rsidRPr="007F651F">
        <w:rPr>
          <w:rFonts w:eastAsia="맑은 고딕"/>
          <w:lang w:eastAsia="ko-KR"/>
        </w:rPr>
        <w:t>compliance with the system requirements;</w:t>
      </w:r>
    </w:p>
    <w:p w:rsidR="000066F5" w:rsidRPr="007F651F" w:rsidRDefault="000066F5" w:rsidP="000066F5">
      <w:pPr>
        <w:pStyle w:val="a6"/>
        <w:numPr>
          <w:ilvl w:val="0"/>
          <w:numId w:val="37"/>
        </w:numPr>
        <w:rPr>
          <w:rFonts w:eastAsia="맑은 고딕"/>
          <w:lang w:eastAsia="ko-KR"/>
        </w:rPr>
      </w:pPr>
      <w:r w:rsidRPr="007F651F">
        <w:rPr>
          <w:rFonts w:eastAsia="맑은 고딕"/>
          <w:lang w:eastAsia="ko-KR"/>
        </w:rPr>
        <w:t>The integrated system is verified using the test cases;</w:t>
      </w:r>
    </w:p>
    <w:p w:rsidR="000066F5" w:rsidRPr="007F651F" w:rsidRDefault="000066F5" w:rsidP="000066F5">
      <w:pPr>
        <w:pStyle w:val="a6"/>
        <w:numPr>
          <w:ilvl w:val="0"/>
          <w:numId w:val="37"/>
        </w:numPr>
        <w:rPr>
          <w:rFonts w:eastAsia="맑은 고딕"/>
          <w:lang w:eastAsia="ko-KR"/>
        </w:rPr>
      </w:pPr>
      <w:r w:rsidRPr="007F651F">
        <w:rPr>
          <w:rFonts w:eastAsia="맑은 고딕"/>
          <w:lang w:eastAsia="ko-KR"/>
        </w:rPr>
        <w:t>Test results are recorded;</w:t>
      </w:r>
    </w:p>
    <w:p w:rsidR="000066F5" w:rsidRPr="007F651F" w:rsidRDefault="000066F5" w:rsidP="000066F5">
      <w:pPr>
        <w:pStyle w:val="a6"/>
        <w:numPr>
          <w:ilvl w:val="0"/>
          <w:numId w:val="37"/>
        </w:numPr>
        <w:rPr>
          <w:rFonts w:eastAsia="맑은 고딕"/>
          <w:lang w:eastAsia="ko-KR"/>
        </w:rPr>
      </w:pPr>
      <w:r w:rsidRPr="007F651F">
        <w:rPr>
          <w:rFonts w:eastAsia="맑은 고딕"/>
          <w:lang w:eastAsia="ko-KR"/>
        </w:rPr>
        <w:t>Consistency and bilateral traceability are established between system requirements and the test</w:t>
      </w:r>
      <w:r w:rsidRPr="007F651F">
        <w:rPr>
          <w:rFonts w:eastAsia="맑은 고딕" w:hint="eastAsia"/>
          <w:lang w:eastAsia="ko-KR"/>
        </w:rPr>
        <w:t xml:space="preserve"> </w:t>
      </w:r>
      <w:r w:rsidRPr="007F651F">
        <w:rPr>
          <w:rFonts w:eastAsia="맑은 고딕"/>
          <w:lang w:eastAsia="ko-KR"/>
        </w:rPr>
        <w:t>specification for system test including test cases; and</w:t>
      </w:r>
    </w:p>
    <w:p w:rsidR="000066F5" w:rsidRPr="007F651F" w:rsidRDefault="000066F5" w:rsidP="000066F5">
      <w:pPr>
        <w:pStyle w:val="a6"/>
        <w:numPr>
          <w:ilvl w:val="0"/>
          <w:numId w:val="37"/>
        </w:numPr>
        <w:rPr>
          <w:rFonts w:eastAsia="맑은 고딕"/>
          <w:lang w:eastAsia="ko-KR"/>
        </w:rPr>
      </w:pPr>
      <w:r w:rsidRPr="007F651F">
        <w:rPr>
          <w:rFonts w:eastAsia="맑은 고딕"/>
          <w:lang w:eastAsia="ko-KR"/>
        </w:rPr>
        <w:t>A regression test strategy is developed and applied for re-testing the integrated system when a</w:t>
      </w:r>
      <w:r w:rsidRPr="007F651F">
        <w:rPr>
          <w:rFonts w:eastAsia="맑은 고딕" w:hint="eastAsia"/>
          <w:lang w:eastAsia="ko-KR"/>
        </w:rPr>
        <w:t xml:space="preserve"> </w:t>
      </w:r>
      <w:r w:rsidRPr="007F651F">
        <w:rPr>
          <w:rFonts w:eastAsia="맑은 고딕"/>
          <w:lang w:eastAsia="ko-KR"/>
        </w:rPr>
        <w:t>change in system elements is made.</w:t>
      </w:r>
    </w:p>
    <w:p w:rsidR="000066F5" w:rsidRPr="007F651F" w:rsidRDefault="000066F5" w:rsidP="000066F5">
      <w:pPr>
        <w:rPr>
          <w:rFonts w:eastAsia="맑은 고딕"/>
          <w:lang w:eastAsia="ko-KR"/>
        </w:rPr>
      </w:pPr>
      <w:r w:rsidRPr="007F651F">
        <w:rPr>
          <w:rFonts w:eastAsia="맑은 고딕"/>
          <w:lang w:eastAsia="ko-KR"/>
        </w:rPr>
        <w:t>NOTE 1: The test specification for system testing includes the test design specification, test</w:t>
      </w:r>
      <w:r w:rsidRPr="007F651F">
        <w:rPr>
          <w:rFonts w:eastAsia="맑은 고딕" w:hint="eastAsia"/>
          <w:lang w:eastAsia="ko-KR"/>
        </w:rPr>
        <w:t xml:space="preserve"> </w:t>
      </w:r>
      <w:r w:rsidRPr="007F651F">
        <w:rPr>
          <w:rFonts w:eastAsia="맑은 고딕"/>
          <w:lang w:eastAsia="ko-KR"/>
        </w:rPr>
        <w:t>procedure specification and test case specifications.</w:t>
      </w:r>
    </w:p>
    <w:p w:rsidR="00F77396" w:rsidRPr="007F651F" w:rsidRDefault="000066F5" w:rsidP="000066F5">
      <w:pPr>
        <w:rPr>
          <w:rFonts w:eastAsia="맑은 고딕" w:cs="Arial"/>
          <w:lang w:eastAsia="ko-KR"/>
        </w:rPr>
      </w:pPr>
      <w:r w:rsidRPr="007F651F">
        <w:rPr>
          <w:rFonts w:eastAsia="맑은 고딕"/>
          <w:lang w:eastAsia="ko-KR"/>
        </w:rPr>
        <w:t>NOTE 2: The test results for system testing include the test logs, test incident reports and test</w:t>
      </w:r>
      <w:r w:rsidRPr="007F651F">
        <w:rPr>
          <w:rFonts w:eastAsia="맑은 고딕" w:hint="eastAsia"/>
          <w:lang w:eastAsia="ko-KR"/>
        </w:rPr>
        <w:t xml:space="preserve"> </w:t>
      </w:r>
      <w:r w:rsidRPr="007F651F">
        <w:rPr>
          <w:rFonts w:eastAsia="맑은 고딕"/>
          <w:lang w:eastAsia="ko-KR"/>
        </w:rPr>
        <w:t>summary reports.</w:t>
      </w:r>
    </w:p>
    <w:p w:rsidR="00564349" w:rsidRPr="007F651F" w:rsidRDefault="00564349" w:rsidP="000860F3">
      <w:pPr>
        <w:rPr>
          <w:rFonts w:eastAsia="맑은 고딕" w:cs="Arial"/>
          <w:lang w:eastAsia="ko-KR"/>
        </w:rPr>
      </w:pPr>
    </w:p>
    <w:p w:rsidR="00A23142" w:rsidRPr="007F651F" w:rsidRDefault="00C90B70" w:rsidP="000860F3">
      <w:pPr>
        <w:pStyle w:val="1"/>
        <w:rPr>
          <w:rFonts w:eastAsia="맑은 고딕" w:cs="Arial"/>
          <w:lang w:eastAsia="ko-KR"/>
        </w:rPr>
      </w:pPr>
      <w:bookmarkStart w:id="5" w:name="_Toc500324098"/>
      <w:r w:rsidRPr="007F651F">
        <w:rPr>
          <w:rFonts w:cs="Arial"/>
        </w:rPr>
        <w:t>Major Roles Acting in this Process</w:t>
      </w:r>
      <w:bookmarkEnd w:id="5"/>
    </w:p>
    <w:p w:rsidR="00564349" w:rsidRPr="007F651F" w:rsidRDefault="00564349" w:rsidP="000860F3">
      <w:pPr>
        <w:rPr>
          <w:rFonts w:eastAsia="맑은 고딕" w:cs="Arial"/>
          <w:lang w:eastAsia="ko-KR"/>
        </w:rPr>
      </w:pPr>
      <w:r w:rsidRPr="007F651F">
        <w:rPr>
          <w:rFonts w:eastAsia="맑은 고딕" w:cs="Arial"/>
          <w:lang w:eastAsia="ko-KR"/>
        </w:rPr>
        <w:t xml:space="preserve">The following table gives an overview of the major roles involved with a short explanation. The definition of the roles can be found in the supplement </w:t>
      </w:r>
      <w:r w:rsidR="007F2DAE" w:rsidRPr="007F651F">
        <w:rPr>
          <w:rFonts w:eastAsia="맑은 고딕" w:cs="Arial"/>
          <w:lang w:eastAsia="ko-KR"/>
        </w:rPr>
        <w:t>A</w:t>
      </w:r>
      <w:r w:rsidRPr="007F651F">
        <w:rPr>
          <w:rFonts w:eastAsia="맑은 고딕" w:cs="Arial"/>
          <w:lang w:eastAsia="ko-KR"/>
        </w:rPr>
        <w:t xml:space="preserve"> of </w:t>
      </w:r>
      <w:r w:rsidR="00D064BD" w:rsidRPr="007F651F">
        <w:rPr>
          <w:rFonts w:eastAsia="맑은 고딕" w:cs="Arial"/>
          <w:lang w:eastAsia="ko-KR"/>
        </w:rPr>
        <w:t>MHE-PE</w:t>
      </w:r>
      <w:r w:rsidRPr="007F651F">
        <w:rPr>
          <w:rFonts w:eastAsia="맑은 고딕" w:cs="Arial"/>
          <w:lang w:eastAsia="ko-KR"/>
        </w:rPr>
        <w:t>-0</w:t>
      </w:r>
      <w:r w:rsidR="007F2DAE" w:rsidRPr="007F651F">
        <w:rPr>
          <w:rFonts w:eastAsia="맑은 고딕" w:cs="Arial"/>
          <w:lang w:eastAsia="ko-KR"/>
        </w:rPr>
        <w:t>1</w:t>
      </w:r>
      <w:r w:rsidRPr="007F651F">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C90B70" w:rsidRPr="007F651F" w:rsidTr="00F361EE">
        <w:tc>
          <w:tcPr>
            <w:tcW w:w="2802" w:type="dxa"/>
            <w:shd w:val="clear" w:color="auto" w:fill="00B0F0"/>
          </w:tcPr>
          <w:p w:rsidR="00C90B70" w:rsidRPr="007F651F" w:rsidRDefault="00C90B70" w:rsidP="000860F3">
            <w:pPr>
              <w:jc w:val="center"/>
              <w:rPr>
                <w:rFonts w:eastAsia="맑은 고딕" w:cs="Arial"/>
                <w:b/>
              </w:rPr>
            </w:pPr>
            <w:r w:rsidRPr="007F651F">
              <w:rPr>
                <w:rFonts w:eastAsia="맑은 고딕" w:cs="Arial"/>
                <w:b/>
              </w:rPr>
              <w:t>Role</w:t>
            </w:r>
          </w:p>
        </w:tc>
        <w:tc>
          <w:tcPr>
            <w:tcW w:w="7035" w:type="dxa"/>
            <w:shd w:val="clear" w:color="auto" w:fill="00B0F0"/>
          </w:tcPr>
          <w:p w:rsidR="00C90B70" w:rsidRPr="007F651F" w:rsidRDefault="00C90B70" w:rsidP="000860F3">
            <w:pPr>
              <w:jc w:val="center"/>
              <w:rPr>
                <w:rFonts w:eastAsia="맑은 고딕" w:cs="Arial"/>
                <w:b/>
              </w:rPr>
            </w:pPr>
            <w:r w:rsidRPr="007F651F">
              <w:rPr>
                <w:rFonts w:eastAsia="맑은 고딕" w:cs="Arial"/>
                <w:b/>
              </w:rPr>
              <w:t>Contribution and Responsibilities</w:t>
            </w:r>
          </w:p>
        </w:tc>
      </w:tr>
      <w:tr w:rsidR="00C90B70" w:rsidRPr="007F651F" w:rsidTr="00C90B70">
        <w:tc>
          <w:tcPr>
            <w:tcW w:w="2802" w:type="dxa"/>
          </w:tcPr>
          <w:p w:rsidR="00C90B70" w:rsidRPr="007F651F" w:rsidRDefault="00564349" w:rsidP="000860F3">
            <w:pPr>
              <w:jc w:val="left"/>
              <w:rPr>
                <w:rFonts w:eastAsia="맑은 고딕" w:cs="Arial"/>
              </w:rPr>
            </w:pPr>
            <w:r w:rsidRPr="007F651F">
              <w:rPr>
                <w:rFonts w:eastAsia="맑은 고딕" w:cs="Arial"/>
              </w:rPr>
              <w:t>Test Manager</w:t>
            </w:r>
          </w:p>
        </w:tc>
        <w:tc>
          <w:tcPr>
            <w:tcW w:w="7035" w:type="dxa"/>
          </w:tcPr>
          <w:p w:rsidR="00F82F93" w:rsidRPr="007F651F" w:rsidRDefault="00B340AC" w:rsidP="000860F3">
            <w:pPr>
              <w:jc w:val="left"/>
              <w:rPr>
                <w:rFonts w:eastAsia="맑은 고딕" w:cs="Arial"/>
              </w:rPr>
            </w:pPr>
            <w:r w:rsidRPr="007F651F">
              <w:rPr>
                <w:rFonts w:eastAsia="맑은 고딕" w:cs="Arial"/>
              </w:rPr>
              <w:t xml:space="preserve">Plans, coordinates, and controls all test activities across the test levels and creates the Master Test Plan (8316) and the </w:t>
            </w:r>
            <w:r w:rsidR="002C4D87" w:rsidRPr="007F651F">
              <w:rPr>
                <w:rFonts w:eastAsia="맑은 고딕" w:cs="Arial"/>
              </w:rPr>
              <w:t xml:space="preserve">SW </w:t>
            </w:r>
            <w:r w:rsidRPr="007F651F">
              <w:rPr>
                <w:rFonts w:eastAsia="맑은 고딕" w:cs="Arial"/>
              </w:rPr>
              <w:t xml:space="preserve">Test Plans (8317). In large projects, this role should be executed by a team of “Domain” Test Managers, with one member acting as overall responsible. If there is no explicit Test Manager in a project (or in a domain in case of a test manager team), then the tasks of this role must be taken over by another member of the team and the corresponding project manager is responsible for </w:t>
            </w:r>
            <w:r w:rsidRPr="007F651F">
              <w:rPr>
                <w:rFonts w:eastAsia="맑은 고딕" w:cs="Arial"/>
              </w:rPr>
              <w:lastRenderedPageBreak/>
              <w:t>decisions.</w:t>
            </w:r>
          </w:p>
        </w:tc>
      </w:tr>
      <w:tr w:rsidR="00C90B70" w:rsidRPr="007F651F" w:rsidTr="00C90B70">
        <w:tc>
          <w:tcPr>
            <w:tcW w:w="2802" w:type="dxa"/>
          </w:tcPr>
          <w:p w:rsidR="00C90B70" w:rsidRPr="007F651F" w:rsidRDefault="00EB1B16" w:rsidP="000860F3">
            <w:pPr>
              <w:jc w:val="left"/>
              <w:rPr>
                <w:rFonts w:eastAsia="맑은 고딕" w:cs="Arial"/>
              </w:rPr>
            </w:pPr>
            <w:r w:rsidRPr="007F651F">
              <w:rPr>
                <w:rFonts w:eastAsia="맑은 고딕" w:hint="eastAsia"/>
              </w:rPr>
              <w:lastRenderedPageBreak/>
              <w:t>S</w:t>
            </w:r>
            <w:r w:rsidRPr="007F651F">
              <w:rPr>
                <w:rFonts w:eastAsia="맑은 고딕"/>
              </w:rPr>
              <w:t xml:space="preserve">ystem </w:t>
            </w:r>
            <w:r w:rsidR="00B340AC" w:rsidRPr="007F651F">
              <w:rPr>
                <w:rFonts w:eastAsia="맑은 고딕" w:cs="Arial"/>
              </w:rPr>
              <w:t>Tester</w:t>
            </w:r>
          </w:p>
        </w:tc>
        <w:tc>
          <w:tcPr>
            <w:tcW w:w="7035" w:type="dxa"/>
          </w:tcPr>
          <w:p w:rsidR="002F6CC9" w:rsidRPr="007F651F" w:rsidRDefault="00B340AC" w:rsidP="000860F3">
            <w:pPr>
              <w:jc w:val="left"/>
              <w:rPr>
                <w:rFonts w:eastAsia="맑은 고딕" w:cs="Arial"/>
              </w:rPr>
            </w:pPr>
            <w:r w:rsidRPr="007F651F">
              <w:rPr>
                <w:rFonts w:eastAsia="맑은 고딕" w:cs="Arial"/>
              </w:rPr>
              <w:t>Analyzes the test basis, creates the test specification, the test scripts, and carries out the test including the corresponding documentation.</w:t>
            </w:r>
          </w:p>
        </w:tc>
      </w:tr>
      <w:tr w:rsidR="00564349" w:rsidRPr="007F651F" w:rsidTr="00C90B70">
        <w:tc>
          <w:tcPr>
            <w:tcW w:w="2802" w:type="dxa"/>
          </w:tcPr>
          <w:p w:rsidR="00564349" w:rsidRPr="007F651F" w:rsidRDefault="00EB1B16" w:rsidP="000860F3">
            <w:pPr>
              <w:jc w:val="left"/>
              <w:rPr>
                <w:rFonts w:eastAsia="맑은 고딕" w:cs="Arial"/>
              </w:rPr>
            </w:pPr>
            <w:r w:rsidRPr="007F651F">
              <w:rPr>
                <w:rFonts w:eastAsia="맑은 고딕" w:hint="eastAsia"/>
              </w:rPr>
              <w:t>S</w:t>
            </w:r>
            <w:r w:rsidRPr="007F651F">
              <w:rPr>
                <w:rFonts w:eastAsia="맑은 고딕"/>
              </w:rPr>
              <w:t xml:space="preserve">ystem </w:t>
            </w:r>
            <w:r w:rsidR="00B340AC" w:rsidRPr="007F651F">
              <w:rPr>
                <w:rFonts w:eastAsia="맑은 고딕" w:cs="Arial"/>
              </w:rPr>
              <w:t>Project Manager</w:t>
            </w:r>
          </w:p>
        </w:tc>
        <w:tc>
          <w:tcPr>
            <w:tcW w:w="7035" w:type="dxa"/>
          </w:tcPr>
          <w:p w:rsidR="00564349" w:rsidRPr="007F651F" w:rsidRDefault="00B340AC" w:rsidP="000860F3">
            <w:pPr>
              <w:jc w:val="left"/>
              <w:rPr>
                <w:rFonts w:eastAsia="맑은 고딕" w:cs="Arial"/>
              </w:rPr>
            </w:pPr>
            <w:r w:rsidRPr="007F651F">
              <w:rPr>
                <w:rFonts w:eastAsia="맑은 고딕" w:cs="Arial"/>
              </w:rPr>
              <w:t xml:space="preserve">In this context relevant for all software development aspects like integration, </w:t>
            </w:r>
            <w:r w:rsidR="00EB1B16" w:rsidRPr="007F651F">
              <w:rPr>
                <w:rFonts w:eastAsia="맑은 고딕" w:hint="eastAsia"/>
              </w:rPr>
              <w:t>S</w:t>
            </w:r>
            <w:r w:rsidR="00EB1B16" w:rsidRPr="007F651F">
              <w:rPr>
                <w:rFonts w:eastAsia="맑은 고딕"/>
              </w:rPr>
              <w:t xml:space="preserve">ystem </w:t>
            </w:r>
            <w:r w:rsidRPr="007F651F">
              <w:rPr>
                <w:rFonts w:eastAsia="맑은 고딕" w:cs="Arial"/>
              </w:rPr>
              <w:t xml:space="preserve">module classification, </w:t>
            </w:r>
            <w:r w:rsidR="00EB1B16" w:rsidRPr="007F651F">
              <w:rPr>
                <w:rFonts w:eastAsia="맑은 고딕" w:hint="eastAsia"/>
              </w:rPr>
              <w:t>S</w:t>
            </w:r>
            <w:r w:rsidR="00EB1B16" w:rsidRPr="007F651F">
              <w:rPr>
                <w:rFonts w:eastAsia="맑은 고딕"/>
              </w:rPr>
              <w:t xml:space="preserve">ystem </w:t>
            </w:r>
            <w:r w:rsidRPr="007F651F">
              <w:rPr>
                <w:rFonts w:eastAsia="맑은 고딕" w:cs="Arial"/>
              </w:rPr>
              <w:t>schedule, etc.</w:t>
            </w:r>
          </w:p>
        </w:tc>
      </w:tr>
      <w:tr w:rsidR="00564349" w:rsidRPr="007F651F" w:rsidTr="00C90B70">
        <w:tc>
          <w:tcPr>
            <w:tcW w:w="2802" w:type="dxa"/>
          </w:tcPr>
          <w:p w:rsidR="00564349" w:rsidRPr="007F651F" w:rsidRDefault="00B340AC" w:rsidP="000860F3">
            <w:pPr>
              <w:jc w:val="left"/>
              <w:rPr>
                <w:rFonts w:eastAsia="맑은 고딕" w:cs="Arial"/>
              </w:rPr>
            </w:pPr>
            <w:r w:rsidRPr="007F651F">
              <w:rPr>
                <w:rFonts w:eastAsia="맑은 고딕" w:cs="Arial"/>
              </w:rPr>
              <w:t>Safety Manager</w:t>
            </w:r>
          </w:p>
        </w:tc>
        <w:tc>
          <w:tcPr>
            <w:tcW w:w="7035" w:type="dxa"/>
          </w:tcPr>
          <w:p w:rsidR="00564349" w:rsidRPr="007F651F" w:rsidRDefault="00B340AC" w:rsidP="000860F3">
            <w:pPr>
              <w:jc w:val="left"/>
              <w:rPr>
                <w:rFonts w:eastAsia="맑은 고딕" w:cs="Arial"/>
              </w:rPr>
            </w:pPr>
            <w:r w:rsidRPr="007F651F">
              <w:rPr>
                <w:rFonts w:eastAsia="맑은 고딕" w:cs="Arial"/>
              </w:rPr>
              <w:t>In case of safety related system responsible to support the test team, review / decide work products concerning their safety related content.</w:t>
            </w:r>
          </w:p>
        </w:tc>
      </w:tr>
    </w:tbl>
    <w:p w:rsidR="00C863BC" w:rsidRPr="007F651F" w:rsidRDefault="00C863BC" w:rsidP="000860F3">
      <w:pPr>
        <w:jc w:val="left"/>
        <w:rPr>
          <w:rFonts w:eastAsia="맑은 고딕" w:cs="Arial"/>
          <w:lang w:eastAsia="ko-KR"/>
        </w:rPr>
      </w:pPr>
    </w:p>
    <w:p w:rsidR="00C90B70" w:rsidRPr="007F651F" w:rsidRDefault="00C863BC" w:rsidP="000860F3">
      <w:pPr>
        <w:jc w:val="left"/>
        <w:rPr>
          <w:rFonts w:eastAsia="맑은 고딕" w:cs="Arial"/>
          <w:lang w:eastAsia="ko-KR"/>
        </w:rPr>
      </w:pPr>
      <w:r w:rsidRPr="007F651F">
        <w:rPr>
          <w:rFonts w:eastAsia="맑은 고딕" w:cs="Arial"/>
          <w:lang w:eastAsia="ko-KR"/>
        </w:rPr>
        <w:t>Due to the generic character of this process description, the assignments of the generic roles to the test level</w:t>
      </w:r>
      <w:r w:rsidR="0047476A" w:rsidRPr="007F651F">
        <w:rPr>
          <w:rFonts w:eastAsia="맑은 고딕" w:cs="Arial"/>
          <w:lang w:eastAsia="ko-KR"/>
        </w:rPr>
        <w:t xml:space="preserve"> </w:t>
      </w:r>
      <w:r w:rsidRPr="007F651F">
        <w:rPr>
          <w:rFonts w:eastAsia="맑은 고딕" w:cs="Arial"/>
          <w:lang w:eastAsia="ko-KR"/>
        </w:rPr>
        <w:t>specific roles are defined at cf. 5.2 Mapping of roles. Additionally, it is defined there, who may take over the role of the Test Manager at each respective test level. Should the Test Manager role be assumed by another role in personal union, then this must be documented in the (SW or HW) Project Manual (8314 or 8622).</w:t>
      </w:r>
    </w:p>
    <w:p w:rsidR="00610844" w:rsidRPr="007F651F" w:rsidRDefault="00610844" w:rsidP="000860F3">
      <w:pPr>
        <w:jc w:val="left"/>
        <w:rPr>
          <w:rFonts w:eastAsia="맑은 고딕" w:cs="Arial"/>
          <w:lang w:eastAsia="ko-KR"/>
        </w:rPr>
      </w:pPr>
    </w:p>
    <w:p w:rsidR="00610844" w:rsidRPr="007F651F" w:rsidRDefault="00C863BC" w:rsidP="000860F3">
      <w:pPr>
        <w:pStyle w:val="2"/>
        <w:rPr>
          <w:rFonts w:cs="Arial"/>
          <w:lang w:eastAsia="ko-KR"/>
        </w:rPr>
      </w:pPr>
      <w:bookmarkStart w:id="6" w:name="_Toc500324099"/>
      <w:r w:rsidRPr="007F651F">
        <w:rPr>
          <w:rFonts w:cs="Arial"/>
          <w:lang w:eastAsia="ko-KR"/>
        </w:rPr>
        <w:t>Refinement of the major roles</w:t>
      </w:r>
      <w:bookmarkEnd w:id="6"/>
    </w:p>
    <w:p w:rsidR="00C863BC" w:rsidRPr="007F651F" w:rsidRDefault="00C863BC" w:rsidP="000860F3">
      <w:pPr>
        <w:jc w:val="left"/>
        <w:rPr>
          <w:rFonts w:eastAsia="맑은 고딕" w:cs="Arial"/>
          <w:lang w:eastAsia="ko-KR"/>
        </w:rPr>
      </w:pPr>
      <w:r w:rsidRPr="007F651F">
        <w:rPr>
          <w:rFonts w:eastAsia="맑은 고딕" w:cs="Arial"/>
          <w:lang w:eastAsia="ko-KR"/>
        </w:rPr>
        <w:t>The following role refinement is made locally in this process description to improve the mapping into this process description of the specific work focuses and skills of the “</w:t>
      </w:r>
      <w:r w:rsidR="00EA32DB" w:rsidRPr="007F651F">
        <w:rPr>
          <w:rFonts w:eastAsia="맑은 고딕" w:hint="eastAsia"/>
        </w:rPr>
        <w:t>S</w:t>
      </w:r>
      <w:r w:rsidR="00EA32DB" w:rsidRPr="007F651F">
        <w:rPr>
          <w:rFonts w:eastAsia="맑은 고딕"/>
          <w:lang w:eastAsia="ko-KR"/>
        </w:rPr>
        <w:t xml:space="preserve">ystem </w:t>
      </w:r>
      <w:r w:rsidRPr="007F651F">
        <w:rPr>
          <w:rFonts w:eastAsia="맑은 고딕" w:cs="Arial"/>
          <w:lang w:eastAsia="ko-KR"/>
        </w:rPr>
        <w:t>Tester” role (</w:t>
      </w:r>
      <w:r w:rsidR="00D064BD" w:rsidRPr="007F651F">
        <w:rPr>
          <w:rFonts w:eastAsia="맑은 고딕" w:cs="Arial"/>
          <w:lang w:eastAsia="ko-KR"/>
        </w:rPr>
        <w:t>MHE-PE</w:t>
      </w:r>
      <w:r w:rsidRPr="007F651F">
        <w:rPr>
          <w:rFonts w:eastAsia="맑은 고딕" w:cs="Arial"/>
          <w:lang w:eastAsia="ko-KR"/>
        </w:rPr>
        <w:t>-0</w:t>
      </w:r>
      <w:r w:rsidR="00044530" w:rsidRPr="007F651F">
        <w:rPr>
          <w:rFonts w:eastAsia="맑은 고딕" w:cs="Arial"/>
          <w:lang w:eastAsia="ko-KR"/>
        </w:rPr>
        <w:t>1</w:t>
      </w:r>
      <w:r w:rsidRPr="007F651F">
        <w:rPr>
          <w:rFonts w:eastAsia="맑은 고딕" w:cs="Arial"/>
          <w:lang w:eastAsia="ko-KR"/>
        </w:rPr>
        <w:t>,</w:t>
      </w:r>
    </w:p>
    <w:p w:rsidR="00610844" w:rsidRPr="007F651F" w:rsidRDefault="00044530" w:rsidP="000860F3">
      <w:pPr>
        <w:jc w:val="left"/>
        <w:rPr>
          <w:rFonts w:eastAsia="맑은 고딕" w:cs="Arial"/>
          <w:lang w:eastAsia="ko-KR"/>
        </w:rPr>
      </w:pPr>
      <w:r w:rsidRPr="007F651F">
        <w:rPr>
          <w:rFonts w:eastAsia="맑은 고딕" w:cs="Arial"/>
          <w:lang w:eastAsia="ko-KR"/>
        </w:rPr>
        <w:t>Supplement A</w:t>
      </w:r>
      <w:r w:rsidR="00C863BC" w:rsidRPr="007F651F">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47476A" w:rsidRPr="007F651F" w:rsidTr="00922EC8">
        <w:tc>
          <w:tcPr>
            <w:tcW w:w="2802" w:type="dxa"/>
            <w:shd w:val="clear" w:color="auto" w:fill="00B0F0"/>
          </w:tcPr>
          <w:p w:rsidR="0047476A" w:rsidRPr="007F651F" w:rsidRDefault="0047476A" w:rsidP="000860F3">
            <w:pPr>
              <w:jc w:val="center"/>
              <w:rPr>
                <w:rFonts w:eastAsia="맑은 고딕" w:cs="Arial"/>
                <w:b/>
              </w:rPr>
            </w:pPr>
            <w:r w:rsidRPr="007F651F">
              <w:rPr>
                <w:rFonts w:eastAsia="맑은 고딕" w:cs="Arial"/>
                <w:b/>
              </w:rPr>
              <w:t>Role</w:t>
            </w:r>
          </w:p>
        </w:tc>
        <w:tc>
          <w:tcPr>
            <w:tcW w:w="7035" w:type="dxa"/>
            <w:shd w:val="clear" w:color="auto" w:fill="00B0F0"/>
          </w:tcPr>
          <w:p w:rsidR="0047476A" w:rsidRPr="007F651F" w:rsidRDefault="0047476A" w:rsidP="000860F3">
            <w:pPr>
              <w:jc w:val="center"/>
              <w:rPr>
                <w:rFonts w:eastAsia="맑은 고딕" w:cs="Arial"/>
                <w:b/>
              </w:rPr>
            </w:pPr>
            <w:r w:rsidRPr="007F651F">
              <w:rPr>
                <w:rFonts w:eastAsia="맑은 고딕" w:cs="Arial"/>
                <w:b/>
              </w:rPr>
              <w:t>Contribution and Responsibilities</w:t>
            </w:r>
          </w:p>
        </w:tc>
      </w:tr>
      <w:tr w:rsidR="0047476A" w:rsidRPr="007F651F" w:rsidTr="00922EC8">
        <w:tc>
          <w:tcPr>
            <w:tcW w:w="2802" w:type="dxa"/>
          </w:tcPr>
          <w:p w:rsidR="0047476A" w:rsidRPr="007F651F" w:rsidRDefault="00EA32DB" w:rsidP="000860F3">
            <w:pPr>
              <w:jc w:val="left"/>
              <w:rPr>
                <w:rFonts w:eastAsia="맑은 고딕" w:cs="Arial"/>
              </w:rPr>
            </w:pPr>
            <w:r w:rsidRPr="007F651F">
              <w:rPr>
                <w:rFonts w:eastAsia="맑은 고딕" w:hint="eastAsia"/>
              </w:rPr>
              <w:t>S</w:t>
            </w:r>
            <w:r w:rsidRPr="007F651F">
              <w:rPr>
                <w:rFonts w:eastAsia="맑은 고딕"/>
              </w:rPr>
              <w:t xml:space="preserve">ystem </w:t>
            </w:r>
            <w:r w:rsidR="00E91F33" w:rsidRPr="007F651F">
              <w:rPr>
                <w:rFonts w:eastAsia="맑은 고딕" w:cs="Arial"/>
              </w:rPr>
              <w:t>Test Designer</w:t>
            </w:r>
          </w:p>
        </w:tc>
        <w:tc>
          <w:tcPr>
            <w:tcW w:w="7035" w:type="dxa"/>
          </w:tcPr>
          <w:p w:rsidR="0047476A" w:rsidRPr="007F651F" w:rsidRDefault="00E91F33" w:rsidP="000860F3">
            <w:pPr>
              <w:jc w:val="left"/>
              <w:rPr>
                <w:rFonts w:eastAsia="맑은 고딕" w:cs="Arial"/>
              </w:rPr>
            </w:pPr>
            <w:r w:rsidRPr="007F651F">
              <w:rPr>
                <w:rFonts w:eastAsia="맑은 고딕" w:cs="Arial"/>
              </w:rPr>
              <w:t>Tester with very good experiences with test design techniques and</w:t>
            </w:r>
            <w:r w:rsidR="00053C33" w:rsidRPr="007F651F">
              <w:rPr>
                <w:rFonts w:eastAsia="맑은 고딕" w:cs="Arial"/>
              </w:rPr>
              <w:t xml:space="preserve"> </w:t>
            </w:r>
            <w:r w:rsidRPr="007F651F">
              <w:rPr>
                <w:rFonts w:eastAsia="맑은 고딕" w:cs="Arial"/>
              </w:rPr>
              <w:t>extensive knowledge of the test object responsible for designing the test cases (creates the test specification).</w:t>
            </w:r>
          </w:p>
        </w:tc>
      </w:tr>
      <w:tr w:rsidR="0047476A" w:rsidRPr="007F651F" w:rsidTr="00922EC8">
        <w:tc>
          <w:tcPr>
            <w:tcW w:w="2802" w:type="dxa"/>
          </w:tcPr>
          <w:p w:rsidR="0047476A" w:rsidRPr="007F651F" w:rsidRDefault="00EA32DB" w:rsidP="000860F3">
            <w:pPr>
              <w:jc w:val="left"/>
              <w:rPr>
                <w:rFonts w:eastAsia="맑은 고딕" w:cs="Arial"/>
              </w:rPr>
            </w:pPr>
            <w:r w:rsidRPr="007F651F">
              <w:rPr>
                <w:rFonts w:eastAsia="맑은 고딕" w:hint="eastAsia"/>
              </w:rPr>
              <w:t>S</w:t>
            </w:r>
            <w:r w:rsidRPr="007F651F">
              <w:rPr>
                <w:rFonts w:eastAsia="맑은 고딕"/>
              </w:rPr>
              <w:t xml:space="preserve">ystem </w:t>
            </w:r>
            <w:r w:rsidR="00E91F33" w:rsidRPr="007F651F">
              <w:rPr>
                <w:rFonts w:eastAsia="맑은 고딕" w:cs="Arial"/>
              </w:rPr>
              <w:t>Tester</w:t>
            </w:r>
          </w:p>
        </w:tc>
        <w:tc>
          <w:tcPr>
            <w:tcW w:w="7035" w:type="dxa"/>
          </w:tcPr>
          <w:p w:rsidR="0047476A" w:rsidRPr="007F651F" w:rsidRDefault="00E91F33" w:rsidP="000860F3">
            <w:pPr>
              <w:jc w:val="left"/>
              <w:rPr>
                <w:rFonts w:eastAsia="맑은 고딕" w:cs="Arial"/>
              </w:rPr>
            </w:pPr>
            <w:r w:rsidRPr="007F651F">
              <w:rPr>
                <w:rFonts w:eastAsia="맑은 고딕" w:cs="Arial"/>
              </w:rPr>
              <w:t>Carries out the tests as defined in the test specification and draws up</w:t>
            </w:r>
            <w:r w:rsidR="00053C33" w:rsidRPr="007F651F">
              <w:rPr>
                <w:rFonts w:eastAsia="맑은 고딕" w:cs="Arial"/>
              </w:rPr>
              <w:t xml:space="preserve"> </w:t>
            </w:r>
            <w:r w:rsidRPr="007F651F">
              <w:rPr>
                <w:rFonts w:eastAsia="맑은 고딕" w:cs="Arial"/>
              </w:rPr>
              <w:t>the reports including measurements.</w:t>
            </w:r>
          </w:p>
        </w:tc>
      </w:tr>
      <w:tr w:rsidR="0047476A" w:rsidRPr="007F651F" w:rsidTr="00922EC8">
        <w:tc>
          <w:tcPr>
            <w:tcW w:w="2802" w:type="dxa"/>
          </w:tcPr>
          <w:p w:rsidR="0047476A" w:rsidRPr="007F651F" w:rsidRDefault="00EA32DB" w:rsidP="000860F3">
            <w:pPr>
              <w:jc w:val="left"/>
              <w:rPr>
                <w:rFonts w:eastAsia="맑은 고딕" w:cs="Arial"/>
              </w:rPr>
            </w:pPr>
            <w:r w:rsidRPr="007F651F">
              <w:rPr>
                <w:rFonts w:eastAsia="맑은 고딕" w:hint="eastAsia"/>
              </w:rPr>
              <w:t>S</w:t>
            </w:r>
            <w:r w:rsidRPr="007F651F">
              <w:rPr>
                <w:rFonts w:eastAsia="맑은 고딕"/>
              </w:rPr>
              <w:t xml:space="preserve">ystem </w:t>
            </w:r>
            <w:r w:rsidR="00E91F33" w:rsidRPr="007F651F">
              <w:rPr>
                <w:rFonts w:eastAsia="맑은 고딕" w:cs="Arial"/>
              </w:rPr>
              <w:t>Test Automation Engineer</w:t>
            </w:r>
          </w:p>
        </w:tc>
        <w:tc>
          <w:tcPr>
            <w:tcW w:w="7035" w:type="dxa"/>
          </w:tcPr>
          <w:p w:rsidR="0047476A" w:rsidRPr="007F651F" w:rsidRDefault="00E91F33" w:rsidP="000860F3">
            <w:pPr>
              <w:jc w:val="left"/>
              <w:rPr>
                <w:rFonts w:eastAsia="맑은 고딕" w:cs="Arial"/>
              </w:rPr>
            </w:pPr>
            <w:r w:rsidRPr="007F651F">
              <w:rPr>
                <w:rFonts w:eastAsia="맑은 고딕" w:cs="Arial"/>
              </w:rPr>
              <w:t>Developer with know-how to automate test activities; implementation</w:t>
            </w:r>
            <w:r w:rsidR="00053C33" w:rsidRPr="007F651F">
              <w:rPr>
                <w:rFonts w:eastAsia="맑은 고딕" w:cs="Arial"/>
              </w:rPr>
              <w:t xml:space="preserve"> </w:t>
            </w:r>
            <w:r w:rsidRPr="007F651F">
              <w:rPr>
                <w:rFonts w:eastAsia="맑은 고딕" w:cs="Arial"/>
              </w:rPr>
              <w:t>of modular, maintainable test automation solutions, Tester dealing</w:t>
            </w:r>
            <w:r w:rsidR="00053C33" w:rsidRPr="007F651F">
              <w:rPr>
                <w:rFonts w:eastAsia="맑은 고딕" w:cs="Arial"/>
              </w:rPr>
              <w:t xml:space="preserve"> </w:t>
            </w:r>
            <w:r w:rsidRPr="007F651F">
              <w:rPr>
                <w:rFonts w:eastAsia="맑은 고딕" w:cs="Arial"/>
              </w:rPr>
              <w:t>with the provision, version assignment, archiving, and administration</w:t>
            </w:r>
            <w:r w:rsidR="00053C33" w:rsidRPr="007F651F">
              <w:rPr>
                <w:rFonts w:eastAsia="맑은 고딕" w:cs="Arial"/>
              </w:rPr>
              <w:t xml:space="preserve"> </w:t>
            </w:r>
            <w:r w:rsidRPr="007F651F">
              <w:rPr>
                <w:rFonts w:eastAsia="맑은 고딕" w:cs="Arial"/>
              </w:rPr>
              <w:t>of the necessary test environment.</w:t>
            </w:r>
          </w:p>
        </w:tc>
      </w:tr>
    </w:tbl>
    <w:p w:rsidR="00610844" w:rsidRPr="007F651F" w:rsidRDefault="00610844" w:rsidP="000860F3">
      <w:pPr>
        <w:jc w:val="left"/>
        <w:rPr>
          <w:rFonts w:eastAsia="맑은 고딕" w:cs="Arial"/>
          <w:lang w:eastAsia="ko-KR"/>
        </w:rPr>
      </w:pPr>
    </w:p>
    <w:p w:rsidR="00610844" w:rsidRPr="007F651F" w:rsidRDefault="00610844" w:rsidP="000860F3">
      <w:pPr>
        <w:jc w:val="left"/>
        <w:rPr>
          <w:rFonts w:eastAsia="맑은 고딕" w:cs="Arial"/>
          <w:lang w:eastAsia="ko-KR"/>
        </w:rPr>
      </w:pPr>
    </w:p>
    <w:p w:rsidR="00A23142" w:rsidRPr="007F651F" w:rsidRDefault="004630A5" w:rsidP="000860F3">
      <w:pPr>
        <w:pStyle w:val="1"/>
        <w:rPr>
          <w:rFonts w:cs="Arial"/>
        </w:rPr>
      </w:pPr>
      <w:bookmarkStart w:id="7" w:name="_Toc500324100"/>
      <w:r w:rsidRPr="007F651F">
        <w:rPr>
          <w:rFonts w:eastAsia="맑은 고딕" w:cs="Arial"/>
          <w:lang w:eastAsia="ko-KR"/>
        </w:rPr>
        <w:t>Process</w:t>
      </w:r>
      <w:bookmarkEnd w:id="7"/>
    </w:p>
    <w:p w:rsidR="004630A5" w:rsidRPr="007F651F" w:rsidRDefault="004630A5" w:rsidP="000860F3">
      <w:pPr>
        <w:pStyle w:val="2"/>
        <w:rPr>
          <w:rFonts w:cs="Arial"/>
          <w:lang w:eastAsia="ko-KR"/>
        </w:rPr>
      </w:pPr>
      <w:bookmarkStart w:id="8" w:name="_Toc500324101"/>
      <w:r w:rsidRPr="007F651F">
        <w:rPr>
          <w:rFonts w:eastAsia="맑은 고딕" w:cs="Arial"/>
          <w:lang w:eastAsia="ko-KR"/>
        </w:rPr>
        <w:t>Process Input – Output Definition</w:t>
      </w:r>
      <w:bookmarkEnd w:id="8"/>
    </w:p>
    <w:p w:rsidR="008E721B" w:rsidRPr="007F651F" w:rsidRDefault="008E721B" w:rsidP="000860F3">
      <w:pPr>
        <w:rPr>
          <w:rFonts w:eastAsia="맑은 고딕" w:cs="Arial"/>
          <w:lang w:eastAsia="ko-KR"/>
        </w:rPr>
      </w:pPr>
      <w:r w:rsidRPr="007F651F">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D450E1" w:rsidRPr="007F651F" w:rsidTr="00887A2D">
        <w:tc>
          <w:tcPr>
            <w:tcW w:w="4918" w:type="dxa"/>
            <w:shd w:val="clear" w:color="auto" w:fill="00B0F0"/>
          </w:tcPr>
          <w:p w:rsidR="00D450E1" w:rsidRPr="007F651F" w:rsidRDefault="00D450E1" w:rsidP="00887A2D">
            <w:pPr>
              <w:spacing w:line="276" w:lineRule="auto"/>
              <w:jc w:val="center"/>
              <w:rPr>
                <w:rFonts w:eastAsia="맑은 고딕" w:cs="Arial"/>
                <w:b/>
              </w:rPr>
            </w:pPr>
            <w:r w:rsidRPr="007F651F">
              <w:rPr>
                <w:rFonts w:eastAsia="맑은 고딕" w:cs="Arial" w:hint="eastAsia"/>
                <w:b/>
              </w:rPr>
              <w:t>Process input</w:t>
            </w:r>
          </w:p>
        </w:tc>
        <w:tc>
          <w:tcPr>
            <w:tcW w:w="4919" w:type="dxa"/>
            <w:shd w:val="clear" w:color="auto" w:fill="00B0F0"/>
          </w:tcPr>
          <w:p w:rsidR="00D450E1" w:rsidRPr="007F651F" w:rsidRDefault="00D450E1" w:rsidP="00887A2D">
            <w:pPr>
              <w:spacing w:line="276" w:lineRule="auto"/>
              <w:jc w:val="center"/>
              <w:rPr>
                <w:rFonts w:eastAsia="맑은 고딕" w:cs="Arial"/>
                <w:b/>
              </w:rPr>
            </w:pPr>
            <w:r w:rsidRPr="007F651F">
              <w:rPr>
                <w:rFonts w:eastAsia="맑은 고딕" w:cs="Arial" w:hint="eastAsia"/>
                <w:b/>
              </w:rPr>
              <w:t>From supplier</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t>Master Test Plan (especially chapter 4 “Master test strategy”, if</w:t>
            </w:r>
            <w:r w:rsidRPr="007F651F">
              <w:rPr>
                <w:rFonts w:eastAsia="맑은 고딕" w:cs="Arial" w:hint="eastAsia"/>
              </w:rPr>
              <w:t xml:space="preserve"> </w:t>
            </w:r>
            <w:r w:rsidRPr="007F651F">
              <w:rPr>
                <w:rFonts w:eastAsia="맑은 고딕" w:cs="Arial"/>
              </w:rPr>
              <w:t>implemented)</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Test Manager</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t>Safety Plan (in case of safety related system)</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Safety Manager</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t>Customer Requirements Specification</w:t>
            </w:r>
          </w:p>
          <w:p w:rsidR="00D450E1" w:rsidRPr="007F651F" w:rsidRDefault="00D450E1" w:rsidP="00887A2D">
            <w:pPr>
              <w:spacing w:line="276" w:lineRule="auto"/>
              <w:rPr>
                <w:rFonts w:eastAsia="맑은 고딕" w:cs="Arial"/>
              </w:rPr>
            </w:pPr>
            <w:r w:rsidRPr="007F651F">
              <w:rPr>
                <w:rFonts w:eastAsia="맑은 고딕" w:cs="Arial"/>
              </w:rPr>
              <w:t>System Requirements Specification</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OEM</w:t>
            </w:r>
          </w:p>
          <w:p w:rsidR="00D450E1" w:rsidRPr="007F651F" w:rsidRDefault="00D450E1" w:rsidP="00887A2D">
            <w:pPr>
              <w:spacing w:line="276" w:lineRule="auto"/>
              <w:rPr>
                <w:rFonts w:eastAsia="맑은 고딕" w:cs="Arial"/>
              </w:rPr>
            </w:pPr>
            <w:r w:rsidRPr="007F651F">
              <w:rPr>
                <w:rFonts w:eastAsia="맑은 고딕" w:cs="Arial"/>
              </w:rPr>
              <w:t>System Analyst</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t>System Architecture Specification</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System Architect</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t>Attributes for economic risk classification on system level</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Project Manager</w:t>
            </w:r>
          </w:p>
          <w:p w:rsidR="00D450E1" w:rsidRPr="007F651F" w:rsidRDefault="00D450E1" w:rsidP="00887A2D">
            <w:pPr>
              <w:spacing w:line="276" w:lineRule="auto"/>
              <w:rPr>
                <w:rFonts w:eastAsia="맑은 고딕" w:cs="Arial"/>
              </w:rPr>
            </w:pPr>
            <w:r w:rsidRPr="007F651F">
              <w:rPr>
                <w:rFonts w:eastAsia="맑은 고딕" w:cs="Arial"/>
              </w:rPr>
              <w:t>System Analyst</w:t>
            </w:r>
          </w:p>
          <w:p w:rsidR="00D450E1" w:rsidRPr="007F651F" w:rsidRDefault="00D450E1" w:rsidP="00887A2D">
            <w:pPr>
              <w:spacing w:line="276" w:lineRule="auto"/>
              <w:rPr>
                <w:rFonts w:eastAsia="맑은 고딕" w:cs="Arial"/>
              </w:rPr>
            </w:pPr>
            <w:r w:rsidRPr="007F651F">
              <w:rPr>
                <w:rFonts w:eastAsia="맑은 고딕" w:cs="Arial"/>
              </w:rPr>
              <w:lastRenderedPageBreak/>
              <w:t>System Architect</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lastRenderedPageBreak/>
              <w:t>Release Plan</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SW-Project Manager</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t>Completely integrated system (test object)</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System Integrator</w:t>
            </w:r>
          </w:p>
        </w:tc>
      </w:tr>
    </w:tbl>
    <w:p w:rsidR="008E721B" w:rsidRPr="007F651F" w:rsidRDefault="008E721B" w:rsidP="000860F3">
      <w:pPr>
        <w:rPr>
          <w:rFonts w:eastAsia="맑은 고딕" w:cs="Arial"/>
          <w:lang w:eastAsia="ko-KR"/>
        </w:rPr>
      </w:pPr>
    </w:p>
    <w:p w:rsidR="008E721B" w:rsidRPr="007F651F" w:rsidRDefault="008E721B" w:rsidP="000860F3">
      <w:pPr>
        <w:rPr>
          <w:rFonts w:eastAsia="맑은 고딕" w:cs="Arial"/>
          <w:lang w:eastAsia="ko-KR"/>
        </w:rPr>
      </w:pPr>
      <w:r w:rsidRPr="007F651F">
        <w:rPr>
          <w:rFonts w:eastAsia="맑은 고딕" w:cs="Arial"/>
          <w:lang w:eastAsia="ko-KR"/>
        </w:rPr>
        <w:t>The following process output is produced:</w:t>
      </w:r>
    </w:p>
    <w:tbl>
      <w:tblPr>
        <w:tblStyle w:val="af5"/>
        <w:tblW w:w="0" w:type="auto"/>
        <w:tblLook w:val="04A0" w:firstRow="1" w:lastRow="0" w:firstColumn="1" w:lastColumn="0" w:noHBand="0" w:noVBand="1"/>
      </w:tblPr>
      <w:tblGrid>
        <w:gridCol w:w="4918"/>
        <w:gridCol w:w="4919"/>
      </w:tblGrid>
      <w:tr w:rsidR="00D450E1" w:rsidRPr="007F651F" w:rsidTr="00887A2D">
        <w:tc>
          <w:tcPr>
            <w:tcW w:w="4918" w:type="dxa"/>
            <w:shd w:val="clear" w:color="auto" w:fill="00B0F0"/>
          </w:tcPr>
          <w:p w:rsidR="00D450E1" w:rsidRPr="007F651F" w:rsidRDefault="00D450E1" w:rsidP="00887A2D">
            <w:pPr>
              <w:spacing w:line="276" w:lineRule="auto"/>
              <w:jc w:val="center"/>
              <w:rPr>
                <w:rFonts w:eastAsia="맑은 고딕" w:cs="Arial"/>
                <w:b/>
              </w:rPr>
            </w:pPr>
            <w:r w:rsidRPr="007F651F">
              <w:rPr>
                <w:rFonts w:eastAsia="맑은 고딕" w:cs="Arial" w:hint="eastAsia"/>
                <w:b/>
              </w:rPr>
              <w:t>Process output</w:t>
            </w:r>
          </w:p>
        </w:tc>
        <w:tc>
          <w:tcPr>
            <w:tcW w:w="4919" w:type="dxa"/>
            <w:shd w:val="clear" w:color="auto" w:fill="00B0F0"/>
          </w:tcPr>
          <w:p w:rsidR="00D450E1" w:rsidRPr="007F651F" w:rsidRDefault="00D450E1" w:rsidP="00887A2D">
            <w:pPr>
              <w:spacing w:line="276" w:lineRule="auto"/>
              <w:jc w:val="center"/>
              <w:rPr>
                <w:rFonts w:eastAsia="맑은 고딕" w:cs="Arial"/>
                <w:b/>
              </w:rPr>
            </w:pPr>
            <w:r w:rsidRPr="007F651F">
              <w:rPr>
                <w:rFonts w:eastAsia="맑은 고딕" w:cs="Arial" w:hint="eastAsia"/>
                <w:b/>
              </w:rPr>
              <w:t>To customer</w:t>
            </w:r>
          </w:p>
        </w:tc>
      </w:tr>
      <w:tr w:rsidR="00D450E1" w:rsidRPr="007F651F" w:rsidTr="00887A2D">
        <w:tc>
          <w:tcPr>
            <w:tcW w:w="4918" w:type="dxa"/>
          </w:tcPr>
          <w:p w:rsidR="00D450E1" w:rsidRPr="007F651F" w:rsidRDefault="00D450E1" w:rsidP="00887A2D">
            <w:pPr>
              <w:spacing w:line="276" w:lineRule="auto"/>
              <w:jc w:val="left"/>
              <w:rPr>
                <w:rFonts w:eastAsia="맑은 고딕" w:cs="Arial"/>
              </w:rPr>
            </w:pPr>
            <w:r w:rsidRPr="007F651F">
              <w:rPr>
                <w:rFonts w:eastAsia="맑은 고딕" w:cs="Arial"/>
              </w:rPr>
              <w:t>System Test Plan</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Project Manager</w:t>
            </w:r>
          </w:p>
          <w:p w:rsidR="00D450E1" w:rsidRPr="007F651F" w:rsidRDefault="00D450E1" w:rsidP="00887A2D">
            <w:pPr>
              <w:spacing w:line="276" w:lineRule="auto"/>
              <w:rPr>
                <w:rFonts w:eastAsia="맑은 고딕" w:cs="Arial"/>
              </w:rPr>
            </w:pPr>
            <w:r w:rsidRPr="007F651F">
              <w:rPr>
                <w:rFonts w:eastAsia="맑은 고딕" w:cs="Arial"/>
              </w:rPr>
              <w:t>Safety Manager</w:t>
            </w:r>
          </w:p>
        </w:tc>
      </w:tr>
      <w:tr w:rsidR="00D450E1" w:rsidRPr="007F651F" w:rsidTr="00887A2D">
        <w:tc>
          <w:tcPr>
            <w:tcW w:w="4918" w:type="dxa"/>
          </w:tcPr>
          <w:p w:rsidR="00D450E1" w:rsidRPr="007F651F" w:rsidRDefault="00D450E1" w:rsidP="00887A2D">
            <w:pPr>
              <w:spacing w:line="276" w:lineRule="auto"/>
              <w:rPr>
                <w:rFonts w:eastAsia="맑은 고딕" w:cs="Arial"/>
              </w:rPr>
            </w:pPr>
            <w:r w:rsidRPr="007F651F">
              <w:rPr>
                <w:rFonts w:eastAsia="맑은 고딕" w:cs="Arial"/>
              </w:rPr>
              <w:t>Review Checklist System Test Plan</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System Test Designer</w:t>
            </w:r>
          </w:p>
        </w:tc>
      </w:tr>
      <w:tr w:rsidR="00D450E1" w:rsidRPr="007F651F" w:rsidTr="00887A2D">
        <w:tc>
          <w:tcPr>
            <w:tcW w:w="4918" w:type="dxa"/>
          </w:tcPr>
          <w:p w:rsidR="00D450E1" w:rsidRPr="007F651F" w:rsidRDefault="00D450E1" w:rsidP="00887A2D">
            <w:pPr>
              <w:spacing w:line="276" w:lineRule="auto"/>
              <w:jc w:val="left"/>
              <w:rPr>
                <w:rFonts w:eastAsia="맑은 고딕" w:cs="Arial"/>
              </w:rPr>
            </w:pPr>
            <w:r w:rsidRPr="007F651F">
              <w:rPr>
                <w:rFonts w:eastAsia="맑은 고딕" w:cs="Arial"/>
              </w:rPr>
              <w:t>System Test Specification</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System Tester</w:t>
            </w:r>
          </w:p>
        </w:tc>
      </w:tr>
      <w:tr w:rsidR="00D450E1" w:rsidRPr="007F651F" w:rsidTr="00887A2D">
        <w:tc>
          <w:tcPr>
            <w:tcW w:w="4918" w:type="dxa"/>
          </w:tcPr>
          <w:p w:rsidR="00D450E1" w:rsidRPr="007F651F" w:rsidRDefault="00D450E1" w:rsidP="00887A2D">
            <w:pPr>
              <w:spacing w:line="276" w:lineRule="auto"/>
              <w:jc w:val="left"/>
              <w:rPr>
                <w:rFonts w:eastAsia="맑은 고딕" w:cs="Arial"/>
              </w:rPr>
            </w:pPr>
            <w:r w:rsidRPr="007F651F">
              <w:rPr>
                <w:rFonts w:eastAsia="맑은 고딕" w:cs="Arial"/>
              </w:rPr>
              <w:t>Review Checklist System Test Specification</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System Test Designer</w:t>
            </w:r>
          </w:p>
        </w:tc>
      </w:tr>
      <w:tr w:rsidR="00D450E1" w:rsidRPr="007F651F" w:rsidTr="00887A2D">
        <w:tc>
          <w:tcPr>
            <w:tcW w:w="4918" w:type="dxa"/>
          </w:tcPr>
          <w:p w:rsidR="00D450E1" w:rsidRPr="007F651F" w:rsidRDefault="00D450E1" w:rsidP="00887A2D">
            <w:pPr>
              <w:spacing w:line="276" w:lineRule="auto"/>
              <w:jc w:val="left"/>
              <w:rPr>
                <w:rFonts w:eastAsia="맑은 고딕" w:cs="Arial"/>
              </w:rPr>
            </w:pPr>
            <w:r w:rsidRPr="007F651F">
              <w:rPr>
                <w:rFonts w:eastAsia="맑은 고딕" w:cs="Arial"/>
              </w:rPr>
              <w:t>System Test Report</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Project Manager</w:t>
            </w:r>
          </w:p>
          <w:p w:rsidR="00D450E1" w:rsidRPr="007F651F" w:rsidRDefault="00D450E1" w:rsidP="00887A2D">
            <w:pPr>
              <w:spacing w:line="276" w:lineRule="auto"/>
              <w:rPr>
                <w:rFonts w:eastAsia="맑은 고딕" w:cs="Arial"/>
              </w:rPr>
            </w:pPr>
            <w:r w:rsidRPr="007F651F">
              <w:rPr>
                <w:rFonts w:eastAsia="맑은 고딕" w:cs="Arial"/>
              </w:rPr>
              <w:t>Safety Manager</w:t>
            </w:r>
          </w:p>
        </w:tc>
      </w:tr>
      <w:tr w:rsidR="00D450E1" w:rsidRPr="007F651F" w:rsidTr="00887A2D">
        <w:tc>
          <w:tcPr>
            <w:tcW w:w="4918" w:type="dxa"/>
          </w:tcPr>
          <w:p w:rsidR="00D450E1" w:rsidRPr="007F651F" w:rsidRDefault="00D450E1" w:rsidP="00887A2D">
            <w:pPr>
              <w:spacing w:line="276" w:lineRule="auto"/>
              <w:jc w:val="left"/>
              <w:rPr>
                <w:rFonts w:eastAsia="맑은 고딕" w:cs="Arial"/>
              </w:rPr>
            </w:pPr>
            <w:r w:rsidRPr="007F651F">
              <w:rPr>
                <w:rFonts w:eastAsia="맑은 고딕" w:cs="Arial"/>
              </w:rPr>
              <w:t>Test Completion Report</w:t>
            </w:r>
          </w:p>
        </w:tc>
        <w:tc>
          <w:tcPr>
            <w:tcW w:w="4919" w:type="dxa"/>
          </w:tcPr>
          <w:p w:rsidR="00D450E1" w:rsidRPr="007F651F" w:rsidRDefault="00D450E1" w:rsidP="00887A2D">
            <w:pPr>
              <w:spacing w:line="276" w:lineRule="auto"/>
              <w:rPr>
                <w:rFonts w:eastAsia="맑은 고딕" w:cs="Arial"/>
              </w:rPr>
            </w:pPr>
            <w:r w:rsidRPr="007F651F">
              <w:rPr>
                <w:rFonts w:eastAsia="맑은 고딕" w:cs="Arial"/>
              </w:rPr>
              <w:t>Project Manager</w:t>
            </w:r>
          </w:p>
        </w:tc>
      </w:tr>
    </w:tbl>
    <w:p w:rsidR="004630A5" w:rsidRPr="007F651F" w:rsidRDefault="004630A5" w:rsidP="000860F3">
      <w:pPr>
        <w:rPr>
          <w:rFonts w:eastAsia="맑은 고딕" w:cs="Arial"/>
          <w:lang w:eastAsia="ko-KR"/>
        </w:rPr>
      </w:pPr>
    </w:p>
    <w:p w:rsidR="00A23142" w:rsidRPr="007F651F" w:rsidRDefault="004630A5" w:rsidP="000860F3">
      <w:pPr>
        <w:pStyle w:val="2"/>
        <w:rPr>
          <w:rFonts w:cs="Arial"/>
          <w:lang w:eastAsia="ko-KR"/>
        </w:rPr>
      </w:pPr>
      <w:bookmarkStart w:id="9" w:name="_Toc500324102"/>
      <w:r w:rsidRPr="007F651F">
        <w:rPr>
          <w:rFonts w:eastAsia="맑은 고딕" w:cs="Arial"/>
          <w:lang w:eastAsia="ko-KR"/>
        </w:rPr>
        <w:t>Introducing Aspects</w:t>
      </w:r>
      <w:bookmarkEnd w:id="9"/>
    </w:p>
    <w:p w:rsidR="004630A5" w:rsidRPr="007F651F" w:rsidRDefault="00254ECC" w:rsidP="000860F3">
      <w:pPr>
        <w:rPr>
          <w:rFonts w:eastAsia="맑은 고딕" w:cs="Arial"/>
          <w:lang w:eastAsia="ko-KR"/>
        </w:rPr>
      </w:pPr>
      <w:r w:rsidRPr="007F651F">
        <w:rPr>
          <w:rFonts w:eastAsia="맑은 고딕" w:cs="Arial"/>
          <w:lang w:eastAsia="ko-KR"/>
        </w:rPr>
        <w:t>None</w:t>
      </w:r>
    </w:p>
    <w:p w:rsidR="00C80792" w:rsidRPr="007F651F" w:rsidRDefault="00C80792" w:rsidP="000860F3">
      <w:pPr>
        <w:rPr>
          <w:rFonts w:eastAsia="맑은 고딕" w:cs="Arial"/>
          <w:lang w:eastAsia="ko-KR"/>
        </w:rPr>
      </w:pPr>
    </w:p>
    <w:p w:rsidR="00C80792" w:rsidRPr="007F651F" w:rsidRDefault="00C80792" w:rsidP="000860F3">
      <w:pPr>
        <w:pStyle w:val="2"/>
        <w:rPr>
          <w:rFonts w:eastAsia="맑은 고딕" w:cs="Arial"/>
          <w:lang w:eastAsia="ko-KR"/>
        </w:rPr>
      </w:pPr>
      <w:bookmarkStart w:id="10" w:name="_Toc500324103"/>
      <w:r w:rsidRPr="007F651F">
        <w:rPr>
          <w:rFonts w:eastAsia="맑은 고딕" w:cs="Arial"/>
          <w:lang w:eastAsia="ko-KR"/>
        </w:rPr>
        <w:t>Phase Model</w:t>
      </w:r>
      <w:bookmarkEnd w:id="10"/>
    </w:p>
    <w:p w:rsidR="00C80792" w:rsidRPr="007F651F" w:rsidRDefault="00CF0AF8" w:rsidP="000860F3">
      <w:pPr>
        <w:rPr>
          <w:rFonts w:eastAsia="맑은 고딕" w:cs="Arial"/>
          <w:lang w:eastAsia="ko-KR"/>
        </w:rPr>
      </w:pPr>
      <w:r w:rsidRPr="007F651F">
        <w:rPr>
          <w:rFonts w:eastAsia="맑은 고딕" w:cs="Arial"/>
          <w:lang w:eastAsia="ko-KR"/>
        </w:rPr>
        <w:t>Following the fundamental test process the process description distinguishes five phases: test planning and controlling, test analysis and design, test implementation and execution, test evaluation and report and test closure.</w:t>
      </w:r>
    </w:p>
    <w:p w:rsidR="00F36FFE" w:rsidRPr="007F651F" w:rsidRDefault="00BC475A" w:rsidP="000860F3">
      <w:pPr>
        <w:keepNext/>
        <w:jc w:val="center"/>
        <w:rPr>
          <w:rFonts w:cs="Arial"/>
        </w:rPr>
      </w:pPr>
      <w:r w:rsidRPr="007F651F">
        <w:rPr>
          <w:rFonts w:cs="Arial"/>
          <w:noProof/>
          <w:lang w:eastAsia="ko-KR"/>
        </w:rPr>
        <w:lastRenderedPageBreak/>
        <w:drawing>
          <wp:inline distT="0" distB="0" distL="0" distR="0" wp14:anchorId="5E39BA52" wp14:editId="67ADC3B7">
            <wp:extent cx="2934000" cy="3805200"/>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000" cy="3805200"/>
                    </a:xfrm>
                    <a:prstGeom prst="rect">
                      <a:avLst/>
                    </a:prstGeom>
                    <a:noFill/>
                    <a:ln>
                      <a:noFill/>
                    </a:ln>
                  </pic:spPr>
                </pic:pic>
              </a:graphicData>
            </a:graphic>
          </wp:inline>
        </w:drawing>
      </w:r>
    </w:p>
    <w:p w:rsidR="00C80792" w:rsidRPr="007F651F" w:rsidRDefault="00F36FFE" w:rsidP="000860F3">
      <w:pPr>
        <w:pStyle w:val="ab"/>
        <w:jc w:val="center"/>
        <w:rPr>
          <w:rFonts w:eastAsia="맑은 고딕" w:cs="Arial"/>
          <w:lang w:eastAsia="ko-KR"/>
        </w:rPr>
      </w:pPr>
      <w:r w:rsidRPr="007F651F">
        <w:rPr>
          <w:rFonts w:cs="Arial"/>
        </w:rPr>
        <w:t xml:space="preserve">Figure </w:t>
      </w:r>
      <w:r w:rsidRPr="007F651F">
        <w:rPr>
          <w:rFonts w:cs="Arial"/>
        </w:rPr>
        <w:fldChar w:fldCharType="begin"/>
      </w:r>
      <w:r w:rsidRPr="007F651F">
        <w:rPr>
          <w:rFonts w:cs="Arial"/>
        </w:rPr>
        <w:instrText xml:space="preserve"> SEQ Figure \* ARABIC </w:instrText>
      </w:r>
      <w:r w:rsidRPr="007F651F">
        <w:rPr>
          <w:rFonts w:cs="Arial"/>
        </w:rPr>
        <w:fldChar w:fldCharType="separate"/>
      </w:r>
      <w:r w:rsidR="00711A89">
        <w:rPr>
          <w:rFonts w:cs="Arial"/>
          <w:noProof/>
        </w:rPr>
        <w:t>1</w:t>
      </w:r>
      <w:r w:rsidRPr="007F651F">
        <w:rPr>
          <w:rFonts w:cs="Arial"/>
        </w:rPr>
        <w:fldChar w:fldCharType="end"/>
      </w:r>
      <w:r w:rsidRPr="007F651F">
        <w:rPr>
          <w:rFonts w:eastAsia="맑은 고딕" w:cs="Arial"/>
          <w:lang w:eastAsia="ko-KR"/>
        </w:rPr>
        <w:t xml:space="preserve"> : </w:t>
      </w:r>
      <w:r w:rsidRPr="007F651F">
        <w:rPr>
          <w:rFonts w:eastAsia="맑은 고딕" w:cs="Arial"/>
          <w:b w:val="0"/>
          <w:lang w:eastAsia="ko-KR"/>
        </w:rPr>
        <w:t>Phase model of the test process</w:t>
      </w:r>
    </w:p>
    <w:p w:rsidR="00C80792" w:rsidRPr="007F651F" w:rsidRDefault="00C80792" w:rsidP="000860F3">
      <w:pPr>
        <w:rPr>
          <w:rFonts w:eastAsia="맑은 고딕" w:cs="Arial"/>
          <w:lang w:eastAsia="ko-KR"/>
        </w:rPr>
      </w:pPr>
    </w:p>
    <w:p w:rsidR="00A23142" w:rsidRPr="007F651F" w:rsidRDefault="00024D89" w:rsidP="000860F3">
      <w:pPr>
        <w:pStyle w:val="2"/>
        <w:rPr>
          <w:rFonts w:eastAsia="맑은 고딕" w:cs="Arial"/>
          <w:lang w:eastAsia="ko-KR"/>
        </w:rPr>
      </w:pPr>
      <w:bookmarkStart w:id="11" w:name="_Toc500324104"/>
      <w:r w:rsidRPr="007F651F">
        <w:rPr>
          <w:rFonts w:eastAsia="맑은 고딕" w:cs="Arial"/>
          <w:lang w:eastAsia="ko-KR"/>
        </w:rPr>
        <w:lastRenderedPageBreak/>
        <w:t>Process Flow Chart</w:t>
      </w:r>
      <w:bookmarkEnd w:id="11"/>
    </w:p>
    <w:p w:rsidR="00A212CE" w:rsidRPr="007F651F" w:rsidRDefault="00C933F4" w:rsidP="00C933F4">
      <w:pPr>
        <w:jc w:val="center"/>
        <w:rPr>
          <w:rFonts w:eastAsia="맑은 고딕" w:cs="Arial"/>
          <w:lang w:eastAsia="ko-KR"/>
        </w:rPr>
      </w:pPr>
      <w:r w:rsidRPr="007F651F">
        <w:rPr>
          <w:noProof/>
          <w:lang w:eastAsia="ko-KR"/>
        </w:rPr>
        <w:drawing>
          <wp:inline distT="0" distB="0" distL="0" distR="0" wp14:anchorId="103A2650" wp14:editId="21DC94F2">
            <wp:extent cx="5302800" cy="7822800"/>
            <wp:effectExtent l="0" t="0" r="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800" cy="7822800"/>
                    </a:xfrm>
                    <a:prstGeom prst="rect">
                      <a:avLst/>
                    </a:prstGeom>
                    <a:noFill/>
                    <a:ln>
                      <a:noFill/>
                    </a:ln>
                  </pic:spPr>
                </pic:pic>
              </a:graphicData>
            </a:graphic>
          </wp:inline>
        </w:drawing>
      </w:r>
    </w:p>
    <w:p w:rsidR="00A212CE" w:rsidRPr="007F651F" w:rsidRDefault="00D73B06" w:rsidP="000860F3">
      <w:pPr>
        <w:rPr>
          <w:rFonts w:eastAsia="맑은 고딕" w:cs="Arial"/>
          <w:lang w:eastAsia="ko-KR"/>
        </w:rPr>
      </w:pPr>
      <w:r w:rsidRPr="007F651F">
        <w:rPr>
          <w:noProof/>
          <w:lang w:eastAsia="ko-KR"/>
        </w:rPr>
        <w:lastRenderedPageBreak/>
        <w:drawing>
          <wp:inline distT="0" distB="0" distL="0" distR="0" wp14:anchorId="264ABF23" wp14:editId="1C937689">
            <wp:extent cx="6120765" cy="612076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6120765"/>
                    </a:xfrm>
                    <a:prstGeom prst="rect">
                      <a:avLst/>
                    </a:prstGeom>
                    <a:noFill/>
                    <a:ln>
                      <a:noFill/>
                    </a:ln>
                  </pic:spPr>
                </pic:pic>
              </a:graphicData>
            </a:graphic>
          </wp:inline>
        </w:drawing>
      </w:r>
    </w:p>
    <w:p w:rsidR="002C549A" w:rsidRPr="007F651F" w:rsidRDefault="002C549A" w:rsidP="000860F3">
      <w:pPr>
        <w:jc w:val="left"/>
        <w:rPr>
          <w:rFonts w:eastAsia="맑은 고딕" w:cs="Arial"/>
          <w:lang w:eastAsia="ko-KR"/>
        </w:rPr>
      </w:pPr>
    </w:p>
    <w:p w:rsidR="0095489F" w:rsidRPr="007F651F" w:rsidRDefault="0095489F" w:rsidP="000860F3">
      <w:pPr>
        <w:pStyle w:val="2"/>
        <w:rPr>
          <w:rFonts w:cs="Arial"/>
          <w:lang w:eastAsia="ko-KR"/>
        </w:rPr>
      </w:pPr>
      <w:bookmarkStart w:id="12" w:name="_Toc500324105"/>
      <w:r w:rsidRPr="007F651F">
        <w:rPr>
          <w:rFonts w:eastAsia="맑은 고딕" w:cs="Arial"/>
          <w:lang w:eastAsia="ko-KR"/>
        </w:rPr>
        <w:t>Test Planning Phase</w:t>
      </w:r>
      <w:bookmarkEnd w:id="12"/>
    </w:p>
    <w:p w:rsidR="0095489F" w:rsidRPr="007F651F" w:rsidRDefault="0095489F" w:rsidP="000860F3">
      <w:pPr>
        <w:widowControl w:val="0"/>
        <w:autoSpaceDE w:val="0"/>
        <w:autoSpaceDN w:val="0"/>
        <w:adjustRightInd w:val="0"/>
        <w:spacing w:after="0"/>
        <w:ind w:right="0"/>
        <w:jc w:val="left"/>
        <w:rPr>
          <w:rFonts w:eastAsia="맑은 고딕" w:cs="Arial"/>
          <w:lang w:eastAsia="ko-KR"/>
        </w:rPr>
      </w:pPr>
      <w:r w:rsidRPr="007F651F">
        <w:rPr>
          <w:rFonts w:eastAsia="바탕" w:cs="Arial"/>
        </w:rPr>
        <w:t xml:space="preserve">The objective of the first phase Test planning is to plan the test activities for a </w:t>
      </w:r>
      <w:r w:rsidR="00690C93" w:rsidRPr="007F651F">
        <w:rPr>
          <w:rFonts w:eastAsia="바탕" w:cs="Arial" w:hint="eastAsia"/>
          <w:lang w:eastAsia="ko-KR"/>
        </w:rPr>
        <w:t>specific</w:t>
      </w:r>
      <w:r w:rsidRPr="007F651F">
        <w:rPr>
          <w:rFonts w:eastAsia="바탕" w:cs="Arial"/>
        </w:rPr>
        <w:t xml:space="preserve"> test level and</w:t>
      </w:r>
      <w:r w:rsidR="00A348BB" w:rsidRPr="007F651F">
        <w:rPr>
          <w:rFonts w:eastAsia="바탕" w:cs="Arial"/>
          <w:lang w:eastAsia="ko-KR"/>
        </w:rPr>
        <w:t xml:space="preserve"> d</w:t>
      </w:r>
      <w:r w:rsidRPr="007F651F">
        <w:rPr>
          <w:rFonts w:eastAsia="바탕" w:cs="Arial"/>
        </w:rPr>
        <w:t xml:space="preserve">ocument the planning decisions like </w:t>
      </w:r>
      <w:r w:rsidRPr="007F651F">
        <w:rPr>
          <w:rFonts w:eastAsia="바탕" w:cs="Arial"/>
          <w:iCs/>
        </w:rPr>
        <w:t xml:space="preserve">how, by whom, what with </w:t>
      </w:r>
      <w:r w:rsidRPr="007F651F">
        <w:rPr>
          <w:rFonts w:eastAsia="바탕" w:cs="Arial"/>
        </w:rPr>
        <w:t xml:space="preserve">and </w:t>
      </w:r>
      <w:r w:rsidRPr="007F651F">
        <w:rPr>
          <w:rFonts w:eastAsia="바탕" w:cs="Arial"/>
          <w:iCs/>
        </w:rPr>
        <w:t xml:space="preserve">when </w:t>
      </w:r>
      <w:r w:rsidRPr="007F651F">
        <w:rPr>
          <w:rFonts w:eastAsia="바탕" w:cs="Arial"/>
        </w:rPr>
        <w:t>what test activities are carried out in</w:t>
      </w:r>
      <w:r w:rsidRPr="007F651F">
        <w:rPr>
          <w:rFonts w:eastAsia="바탕" w:cs="Arial"/>
          <w:lang w:eastAsia="ko-KR"/>
        </w:rPr>
        <w:t xml:space="preserve"> </w:t>
      </w:r>
      <w:r w:rsidRPr="007F651F">
        <w:rPr>
          <w:rFonts w:eastAsia="바탕" w:cs="Arial"/>
        </w:rPr>
        <w:t xml:space="preserve">the </w:t>
      </w:r>
      <w:r w:rsidR="002145F4" w:rsidRPr="007F651F">
        <w:rPr>
          <w:rFonts w:eastAsia="바탕" w:cs="Arial" w:hint="eastAsia"/>
          <w:lang w:eastAsia="ko-KR"/>
        </w:rPr>
        <w:t>System</w:t>
      </w:r>
      <w:r w:rsidR="00A348BB" w:rsidRPr="007F651F">
        <w:rPr>
          <w:rFonts w:eastAsia="바탕" w:cs="Arial"/>
          <w:lang w:eastAsia="ko-KR"/>
        </w:rPr>
        <w:t xml:space="preserve"> </w:t>
      </w:r>
      <w:r w:rsidRPr="007F651F">
        <w:rPr>
          <w:rFonts w:eastAsia="바탕" w:cs="Arial"/>
        </w:rPr>
        <w:t>Test Plan</w:t>
      </w:r>
      <w:r w:rsidR="00A348BB" w:rsidRPr="007F651F">
        <w:rPr>
          <w:rFonts w:eastAsia="바탕" w:cs="Arial"/>
          <w:lang w:eastAsia="ko-KR"/>
        </w:rPr>
        <w:t>.</w:t>
      </w:r>
    </w:p>
    <w:p w:rsidR="0095489F" w:rsidRPr="007F651F" w:rsidRDefault="0095489F" w:rsidP="000860F3">
      <w:pPr>
        <w:jc w:val="left"/>
        <w:rPr>
          <w:rFonts w:eastAsia="맑은 고딕" w:cs="Arial"/>
          <w:lang w:eastAsia="ko-KR"/>
        </w:rPr>
      </w:pPr>
    </w:p>
    <w:p w:rsidR="00A23142" w:rsidRPr="007F651F" w:rsidRDefault="00A23142" w:rsidP="000860F3">
      <w:pPr>
        <w:pStyle w:val="3"/>
        <w:rPr>
          <w:rFonts w:cs="Arial"/>
        </w:rPr>
      </w:pPr>
      <w:bookmarkStart w:id="13" w:name="_Toc500324106"/>
      <w:r w:rsidRPr="007F651F">
        <w:rPr>
          <w:rFonts w:cs="Arial"/>
        </w:rPr>
        <w:t xml:space="preserve">Task </w:t>
      </w:r>
      <w:r w:rsidR="00E51124" w:rsidRPr="007F651F">
        <w:rPr>
          <w:rFonts w:eastAsia="맑은 고딕" w:cs="Arial"/>
          <w:lang w:eastAsia="ko-KR"/>
        </w:rPr>
        <w:t>1</w:t>
      </w:r>
      <w:r w:rsidR="008238D6" w:rsidRPr="007F651F">
        <w:rPr>
          <w:rFonts w:cs="Arial"/>
        </w:rPr>
        <w:t xml:space="preserve">: </w:t>
      </w:r>
      <w:r w:rsidR="007E6F55" w:rsidRPr="007F651F">
        <w:rPr>
          <w:rFonts w:cs="Arial"/>
        </w:rPr>
        <w:t>Determine framework conditions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AC7F4F" w:rsidRPr="007F651F" w:rsidTr="00784A1C">
        <w:tc>
          <w:tcPr>
            <w:tcW w:w="2493" w:type="dxa"/>
            <w:gridSpan w:val="2"/>
            <w:vAlign w:val="center"/>
          </w:tcPr>
          <w:p w:rsidR="00AC7F4F" w:rsidRPr="007F651F" w:rsidRDefault="00AC7F4F" w:rsidP="000860F3">
            <w:pPr>
              <w:rPr>
                <w:rFonts w:cs="Arial"/>
              </w:rPr>
            </w:pPr>
            <w:r w:rsidRPr="007F651F">
              <w:rPr>
                <w:rFonts w:cs="Arial"/>
              </w:rPr>
              <w:t>Input</w:t>
            </w:r>
          </w:p>
        </w:tc>
        <w:tc>
          <w:tcPr>
            <w:tcW w:w="7362" w:type="dxa"/>
            <w:gridSpan w:val="6"/>
            <w:vAlign w:val="center"/>
          </w:tcPr>
          <w:p w:rsidR="00AC7F4F" w:rsidRPr="007F651F" w:rsidRDefault="00AC7F4F" w:rsidP="000860F3">
            <w:pPr>
              <w:pStyle w:val="af2"/>
              <w:rPr>
                <w:rFonts w:eastAsia="굴림체" w:cs="Arial"/>
                <w:lang w:eastAsia="ko-KR"/>
              </w:rPr>
            </w:pPr>
          </w:p>
        </w:tc>
      </w:tr>
      <w:tr w:rsidR="00AC7F4F" w:rsidRPr="007F651F" w:rsidTr="00784A1C">
        <w:tc>
          <w:tcPr>
            <w:tcW w:w="2493" w:type="dxa"/>
            <w:gridSpan w:val="2"/>
            <w:vAlign w:val="center"/>
          </w:tcPr>
          <w:p w:rsidR="00AC7F4F" w:rsidRPr="007F651F" w:rsidRDefault="00AC7F4F" w:rsidP="000860F3">
            <w:pPr>
              <w:rPr>
                <w:rFonts w:cs="Arial"/>
              </w:rPr>
            </w:pPr>
            <w:r w:rsidRPr="007F651F">
              <w:rPr>
                <w:rFonts w:cs="Arial"/>
              </w:rPr>
              <w:t>Output</w:t>
            </w:r>
          </w:p>
        </w:tc>
        <w:tc>
          <w:tcPr>
            <w:tcW w:w="7362" w:type="dxa"/>
            <w:gridSpan w:val="6"/>
            <w:vAlign w:val="center"/>
          </w:tcPr>
          <w:p w:rsidR="00AC7F4F" w:rsidRPr="007F651F" w:rsidRDefault="00493B2F" w:rsidP="000860F3">
            <w:pPr>
              <w:rPr>
                <w:rFonts w:eastAsia="굴림체" w:cs="Arial"/>
              </w:rPr>
            </w:pPr>
            <w:r w:rsidRPr="007F651F">
              <w:rPr>
                <w:rFonts w:eastAsia="바탕" w:cs="Arial" w:hint="eastAsia"/>
                <w:lang w:eastAsia="ko-KR"/>
              </w:rPr>
              <w:t>System</w:t>
            </w:r>
            <w:r w:rsidRPr="007F651F">
              <w:rPr>
                <w:rFonts w:eastAsia="바탕" w:cs="Arial"/>
                <w:lang w:eastAsia="ko-KR"/>
              </w:rPr>
              <w:t xml:space="preserve"> </w:t>
            </w:r>
            <w:r w:rsidR="00CF472B" w:rsidRPr="007F651F">
              <w:rPr>
                <w:rFonts w:eastAsia="굴림체" w:cs="Arial"/>
                <w:lang w:eastAsia="ko-KR"/>
              </w:rPr>
              <w:t>Test Plan</w:t>
            </w:r>
          </w:p>
        </w:tc>
      </w:tr>
      <w:tr w:rsidR="00AC7F4F" w:rsidRPr="007F651F" w:rsidTr="00784A1C">
        <w:tc>
          <w:tcPr>
            <w:tcW w:w="330" w:type="dxa"/>
            <w:tcBorders>
              <w:right w:val="nil"/>
            </w:tcBorders>
            <w:vAlign w:val="center"/>
          </w:tcPr>
          <w:p w:rsidR="00AC7F4F" w:rsidRPr="007F651F" w:rsidRDefault="00AC7F4F" w:rsidP="000860F3">
            <w:pPr>
              <w:rPr>
                <w:rFonts w:eastAsia="맑은 고딕" w:cs="Arial"/>
                <w:lang w:eastAsia="ko-KR"/>
              </w:rPr>
            </w:pPr>
            <w:r w:rsidRPr="007F651F">
              <w:rPr>
                <w:rFonts w:eastAsia="맑은 고딕" w:cs="Arial"/>
                <w:lang w:eastAsia="ko-KR"/>
              </w:rPr>
              <w:lastRenderedPageBreak/>
              <w:t>D:</w:t>
            </w:r>
          </w:p>
        </w:tc>
        <w:tc>
          <w:tcPr>
            <w:tcW w:w="2163" w:type="dxa"/>
            <w:tcBorders>
              <w:left w:val="nil"/>
            </w:tcBorders>
            <w:vAlign w:val="center"/>
          </w:tcPr>
          <w:p w:rsidR="00AC7F4F" w:rsidRPr="007F651F" w:rsidRDefault="00AC7F4F" w:rsidP="000860F3">
            <w:pPr>
              <w:rPr>
                <w:rFonts w:cs="Arial"/>
              </w:rPr>
            </w:pPr>
          </w:p>
        </w:tc>
        <w:tc>
          <w:tcPr>
            <w:tcW w:w="420" w:type="dxa"/>
            <w:tcBorders>
              <w:right w:val="nil"/>
            </w:tcBorders>
            <w:vAlign w:val="center"/>
          </w:tcPr>
          <w:p w:rsidR="00AC7F4F" w:rsidRPr="007F651F" w:rsidRDefault="00AC7F4F"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AC7F4F" w:rsidRPr="007F651F" w:rsidRDefault="007E6F55" w:rsidP="000860F3">
            <w:pPr>
              <w:rPr>
                <w:rFonts w:eastAsia="맑은 고딕" w:cs="Arial"/>
                <w:lang w:eastAsia="ko-KR"/>
              </w:rPr>
            </w:pPr>
            <w:r w:rsidRPr="007F651F">
              <w:rPr>
                <w:rFonts w:eastAsia="맑은 고딕" w:cs="Arial"/>
                <w:lang w:eastAsia="ko-KR"/>
              </w:rPr>
              <w:t>Test Manager</w:t>
            </w:r>
          </w:p>
        </w:tc>
        <w:tc>
          <w:tcPr>
            <w:tcW w:w="315" w:type="dxa"/>
            <w:tcBorders>
              <w:top w:val="nil"/>
              <w:right w:val="nil"/>
            </w:tcBorders>
            <w:vAlign w:val="center"/>
          </w:tcPr>
          <w:p w:rsidR="00AC7F4F" w:rsidRPr="007F651F" w:rsidRDefault="00AC7F4F"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7E6F55" w:rsidRPr="007F651F" w:rsidRDefault="007E6F55" w:rsidP="000860F3">
            <w:pPr>
              <w:rPr>
                <w:rFonts w:eastAsia="맑은 고딕" w:cs="Arial"/>
                <w:lang w:eastAsia="ko-KR"/>
              </w:rPr>
            </w:pPr>
            <w:r w:rsidRPr="007F651F">
              <w:rPr>
                <w:rFonts w:eastAsia="맑은 고딕" w:cs="Arial"/>
                <w:lang w:eastAsia="ko-KR"/>
              </w:rPr>
              <w:t>PM,</w:t>
            </w:r>
          </w:p>
          <w:p w:rsidR="00AC7F4F" w:rsidRPr="007F651F" w:rsidRDefault="00DB40C7" w:rsidP="000860F3">
            <w:pPr>
              <w:jc w:val="left"/>
              <w:rPr>
                <w:rFonts w:eastAsia="맑은 고딕" w:cs="Arial"/>
                <w:lang w:eastAsia="ko-KR"/>
              </w:rPr>
            </w:pPr>
            <w:r w:rsidRPr="007F651F">
              <w:rPr>
                <w:rFonts w:eastAsia="맑은 고딕" w:cs="Arial"/>
                <w:lang w:eastAsia="ko-KR"/>
              </w:rPr>
              <w:t>Safety Manager</w:t>
            </w:r>
          </w:p>
        </w:tc>
        <w:tc>
          <w:tcPr>
            <w:tcW w:w="315" w:type="dxa"/>
            <w:tcBorders>
              <w:right w:val="nil"/>
            </w:tcBorders>
            <w:vAlign w:val="center"/>
          </w:tcPr>
          <w:p w:rsidR="00AC7F4F" w:rsidRPr="007F651F" w:rsidRDefault="00AC7F4F"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AC7F4F" w:rsidRPr="007F651F" w:rsidRDefault="00AC7F4F" w:rsidP="000860F3">
            <w:pPr>
              <w:rPr>
                <w:rFonts w:cs="Arial"/>
              </w:rPr>
            </w:pPr>
          </w:p>
        </w:tc>
      </w:tr>
      <w:tr w:rsidR="00AC7F4F" w:rsidRPr="007F651F" w:rsidTr="00784A1C">
        <w:tc>
          <w:tcPr>
            <w:tcW w:w="2493" w:type="dxa"/>
            <w:gridSpan w:val="2"/>
            <w:vAlign w:val="center"/>
          </w:tcPr>
          <w:p w:rsidR="00AC7F4F" w:rsidRPr="007F651F" w:rsidRDefault="00AC7F4F"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AC7F4F" w:rsidRPr="007F651F" w:rsidRDefault="00AC7F4F"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AC7F4F" w:rsidRPr="007F651F" w:rsidRDefault="00AC7F4F"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AC7F4F" w:rsidRPr="007F651F" w:rsidRDefault="00AC7F4F" w:rsidP="000860F3">
            <w:pPr>
              <w:rPr>
                <w:rFonts w:eastAsia="맑은 고딕" w:cs="Arial"/>
                <w:lang w:eastAsia="ko-KR"/>
              </w:rPr>
            </w:pPr>
            <w:r w:rsidRPr="007F651F">
              <w:rPr>
                <w:rFonts w:eastAsia="맑은 고딕" w:cs="Arial"/>
                <w:lang w:eastAsia="ko-KR"/>
              </w:rPr>
              <w:t>I = Information</w:t>
            </w:r>
          </w:p>
        </w:tc>
      </w:tr>
    </w:tbl>
    <w:p w:rsidR="00AC7F4F" w:rsidRPr="007F651F" w:rsidRDefault="00AC7F4F" w:rsidP="000860F3">
      <w:pPr>
        <w:jc w:val="left"/>
        <w:rPr>
          <w:rFonts w:eastAsia="맑은 고딕" w:cs="Arial"/>
          <w:lang w:eastAsia="ko-KR"/>
        </w:rPr>
      </w:pPr>
    </w:p>
    <w:p w:rsidR="007E6F55" w:rsidRPr="007F651F" w:rsidRDefault="007E6F55" w:rsidP="000860F3">
      <w:pPr>
        <w:jc w:val="left"/>
        <w:rPr>
          <w:rFonts w:eastAsia="맑은 고딕" w:cs="Arial"/>
          <w:lang w:eastAsia="ko-KR"/>
        </w:rPr>
      </w:pPr>
      <w:r w:rsidRPr="007F651F">
        <w:rPr>
          <w:rFonts w:eastAsia="맑은 고딕" w:cs="Arial"/>
          <w:lang w:eastAsia="ko-KR"/>
        </w:rPr>
        <w:t>The aim of this task is to define the framework conditions and influencing factors for the test project from the stakeholder point of view. This includes project-specific particulars like release milestones and objectives for releases as well as test object project-specific particulars. It also includes the scope of test content in demarcation with the tests executed by the customer.</w:t>
      </w:r>
    </w:p>
    <w:p w:rsidR="007E6F55" w:rsidRPr="007F651F" w:rsidRDefault="007E6F55" w:rsidP="000860F3">
      <w:pPr>
        <w:jc w:val="left"/>
        <w:rPr>
          <w:rFonts w:eastAsia="맑은 고딕" w:cs="Arial"/>
          <w:lang w:eastAsia="ko-KR"/>
        </w:rPr>
      </w:pPr>
      <w:r w:rsidRPr="007F651F">
        <w:rPr>
          <w:rFonts w:eastAsia="맑은 고딕" w:cs="Arial"/>
          <w:lang w:eastAsia="ko-KR"/>
        </w:rPr>
        <w:t>For safety related systems, the Safety Plan as well as the Guidelines to apply test methods conform to ISO26262 must be considered to determine the specific framework conditions.</w:t>
      </w:r>
    </w:p>
    <w:p w:rsidR="00700F9E" w:rsidRPr="007F651F" w:rsidRDefault="007E6F55" w:rsidP="000860F3">
      <w:pPr>
        <w:jc w:val="left"/>
        <w:rPr>
          <w:rFonts w:eastAsia="맑은 고딕" w:cs="Arial"/>
          <w:lang w:eastAsia="ko-KR"/>
        </w:rPr>
      </w:pPr>
      <w:r w:rsidRPr="007F651F">
        <w:rPr>
          <w:rFonts w:eastAsia="맑은 고딕" w:cs="Arial"/>
          <w:lang w:eastAsia="ko-KR"/>
        </w:rPr>
        <w:t xml:space="preserve">The result of this task must be documented in the </w:t>
      </w:r>
      <w:r w:rsidR="00493B2F" w:rsidRPr="007F651F">
        <w:rPr>
          <w:rFonts w:eastAsia="바탕" w:cs="Arial" w:hint="eastAsia"/>
          <w:lang w:eastAsia="ko-KR"/>
        </w:rPr>
        <w:t>System</w:t>
      </w:r>
      <w:r w:rsidR="00493B2F" w:rsidRPr="007F651F">
        <w:rPr>
          <w:rFonts w:eastAsia="바탕" w:cs="Arial"/>
          <w:lang w:eastAsia="ko-KR"/>
        </w:rPr>
        <w:t xml:space="preserve"> </w:t>
      </w:r>
      <w:r w:rsidRPr="007F651F">
        <w:rPr>
          <w:rFonts w:eastAsia="맑은 고딕" w:cs="Arial"/>
          <w:lang w:eastAsia="ko-KR"/>
        </w:rPr>
        <w:t>Test Plan, chapter 2: Introduction.</w:t>
      </w:r>
    </w:p>
    <w:p w:rsidR="00700F9E" w:rsidRPr="007F651F" w:rsidRDefault="00700F9E" w:rsidP="000860F3">
      <w:pPr>
        <w:jc w:val="left"/>
        <w:rPr>
          <w:rFonts w:eastAsia="맑은 고딕" w:cs="Arial"/>
          <w:lang w:eastAsia="ko-KR"/>
        </w:rPr>
      </w:pPr>
    </w:p>
    <w:p w:rsidR="00E33FED" w:rsidRPr="007F651F" w:rsidRDefault="00E33FED" w:rsidP="000860F3">
      <w:pPr>
        <w:pStyle w:val="3"/>
        <w:rPr>
          <w:rFonts w:cs="Arial"/>
        </w:rPr>
      </w:pPr>
      <w:bookmarkStart w:id="14" w:name="_Toc500324107"/>
      <w:r w:rsidRPr="007F651F">
        <w:rPr>
          <w:rFonts w:cs="Arial"/>
        </w:rPr>
        <w:t xml:space="preserve">Task </w:t>
      </w:r>
      <w:r w:rsidR="00E246DF" w:rsidRPr="007F651F">
        <w:rPr>
          <w:rFonts w:eastAsia="맑은 고딕" w:cs="Arial"/>
          <w:lang w:eastAsia="ko-KR"/>
        </w:rPr>
        <w:t>2</w:t>
      </w:r>
      <w:r w:rsidRPr="007F651F">
        <w:rPr>
          <w:rFonts w:cs="Arial"/>
        </w:rPr>
        <w:t xml:space="preserve">: </w:t>
      </w:r>
      <w:r w:rsidR="004B6CCA" w:rsidRPr="007F651F">
        <w:rPr>
          <w:rFonts w:cs="Arial"/>
        </w:rPr>
        <w:t>Determine content of test</w:t>
      </w:r>
      <w:r w:rsidR="00D60205" w:rsidRPr="007F651F">
        <w:rPr>
          <w:rFonts w:eastAsia="맑은 고딕" w:cs="Arial"/>
          <w:lang w:eastAsia="ko-KR"/>
        </w:rPr>
        <w:t xml:space="preserve"> level</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8"/>
        <w:gridCol w:w="462"/>
        <w:gridCol w:w="2000"/>
        <w:gridCol w:w="462"/>
        <w:gridCol w:w="2110"/>
        <w:gridCol w:w="385"/>
        <w:gridCol w:w="1905"/>
      </w:tblGrid>
      <w:tr w:rsidR="00E33FED" w:rsidRPr="007F651F" w:rsidTr="00735425">
        <w:tc>
          <w:tcPr>
            <w:tcW w:w="2493" w:type="dxa"/>
            <w:gridSpan w:val="2"/>
            <w:vAlign w:val="center"/>
          </w:tcPr>
          <w:p w:rsidR="00E33FED" w:rsidRPr="007F651F" w:rsidRDefault="00E33FED" w:rsidP="000860F3">
            <w:pPr>
              <w:rPr>
                <w:rFonts w:cs="Arial"/>
              </w:rPr>
            </w:pPr>
            <w:r w:rsidRPr="007F651F">
              <w:rPr>
                <w:rFonts w:cs="Arial"/>
              </w:rPr>
              <w:t>Input</w:t>
            </w:r>
          </w:p>
        </w:tc>
        <w:tc>
          <w:tcPr>
            <w:tcW w:w="7362" w:type="dxa"/>
            <w:gridSpan w:val="6"/>
            <w:vAlign w:val="center"/>
          </w:tcPr>
          <w:p w:rsidR="00E33FED" w:rsidRPr="007F651F" w:rsidRDefault="00E33FED" w:rsidP="000860F3">
            <w:pPr>
              <w:pStyle w:val="af2"/>
              <w:rPr>
                <w:rFonts w:eastAsia="굴림체" w:cs="Arial"/>
                <w:lang w:eastAsia="ko-KR"/>
              </w:rPr>
            </w:pPr>
          </w:p>
        </w:tc>
      </w:tr>
      <w:tr w:rsidR="00E33FED" w:rsidRPr="007F651F" w:rsidTr="00735425">
        <w:tc>
          <w:tcPr>
            <w:tcW w:w="2493" w:type="dxa"/>
            <w:gridSpan w:val="2"/>
            <w:vAlign w:val="center"/>
          </w:tcPr>
          <w:p w:rsidR="00E33FED" w:rsidRPr="007F651F" w:rsidRDefault="00E33FED" w:rsidP="000860F3">
            <w:pPr>
              <w:rPr>
                <w:rFonts w:cs="Arial"/>
              </w:rPr>
            </w:pPr>
            <w:r w:rsidRPr="007F651F">
              <w:rPr>
                <w:rFonts w:cs="Arial"/>
              </w:rPr>
              <w:t>Output</w:t>
            </w:r>
          </w:p>
        </w:tc>
        <w:tc>
          <w:tcPr>
            <w:tcW w:w="7362" w:type="dxa"/>
            <w:gridSpan w:val="6"/>
            <w:vAlign w:val="center"/>
          </w:tcPr>
          <w:p w:rsidR="00E33FED" w:rsidRPr="007F651F" w:rsidRDefault="008E5BE0" w:rsidP="000860F3">
            <w:pPr>
              <w:rPr>
                <w:rFonts w:eastAsia="굴림체" w:cs="Arial"/>
              </w:rPr>
            </w:pPr>
            <w:r w:rsidRPr="007F651F">
              <w:rPr>
                <w:rFonts w:eastAsia="바탕" w:cs="Arial" w:hint="eastAsia"/>
                <w:lang w:eastAsia="ko-KR"/>
              </w:rPr>
              <w:t>System</w:t>
            </w:r>
            <w:r w:rsidRPr="007F651F">
              <w:rPr>
                <w:rFonts w:eastAsia="바탕" w:cs="Arial"/>
                <w:lang w:eastAsia="ko-KR"/>
              </w:rPr>
              <w:t xml:space="preserve"> </w:t>
            </w:r>
            <w:r w:rsidR="00CF472B" w:rsidRPr="007F651F">
              <w:rPr>
                <w:rFonts w:eastAsia="굴림체" w:cs="Arial"/>
                <w:lang w:eastAsia="ko-KR"/>
              </w:rPr>
              <w:t>Test Plan</w:t>
            </w:r>
          </w:p>
        </w:tc>
      </w:tr>
      <w:tr w:rsidR="0072142D" w:rsidRPr="007F651F" w:rsidTr="00735425">
        <w:tc>
          <w:tcPr>
            <w:tcW w:w="330" w:type="dxa"/>
            <w:tcBorders>
              <w:right w:val="nil"/>
            </w:tcBorders>
            <w:vAlign w:val="center"/>
          </w:tcPr>
          <w:p w:rsidR="00E33FED" w:rsidRPr="007F651F" w:rsidRDefault="00E33FED"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E33FED" w:rsidRPr="007F651F" w:rsidRDefault="004B6CCA" w:rsidP="000860F3">
            <w:pPr>
              <w:rPr>
                <w:rFonts w:cs="Arial"/>
              </w:rPr>
            </w:pPr>
            <w:r w:rsidRPr="007F651F">
              <w:rPr>
                <w:rFonts w:cs="Arial"/>
              </w:rPr>
              <w:t>Test Manager</w:t>
            </w:r>
          </w:p>
        </w:tc>
        <w:tc>
          <w:tcPr>
            <w:tcW w:w="420" w:type="dxa"/>
            <w:tcBorders>
              <w:right w:val="nil"/>
            </w:tcBorders>
            <w:vAlign w:val="center"/>
          </w:tcPr>
          <w:p w:rsidR="00E33FED" w:rsidRPr="007F651F" w:rsidRDefault="00E33FED"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4B6CCA" w:rsidRPr="007F651F" w:rsidRDefault="008E5BE0" w:rsidP="000860F3">
            <w:pPr>
              <w:rPr>
                <w:rFonts w:eastAsia="맑은 고딕" w:cs="Arial"/>
                <w:lang w:eastAsia="ko-KR"/>
              </w:rPr>
            </w:pPr>
            <w:r w:rsidRPr="007F651F">
              <w:rPr>
                <w:rFonts w:eastAsia="바탕" w:cs="Arial" w:hint="eastAsia"/>
                <w:lang w:eastAsia="ko-KR"/>
              </w:rPr>
              <w:t>System</w:t>
            </w:r>
            <w:r w:rsidRPr="007F651F">
              <w:rPr>
                <w:rFonts w:eastAsia="바탕" w:cs="Arial"/>
                <w:lang w:eastAsia="ko-KR"/>
              </w:rPr>
              <w:t xml:space="preserve"> </w:t>
            </w:r>
            <w:r w:rsidR="004B6CCA" w:rsidRPr="007F651F">
              <w:rPr>
                <w:rFonts w:eastAsia="맑은 고딕" w:cs="Arial"/>
                <w:lang w:eastAsia="ko-KR"/>
              </w:rPr>
              <w:t>Test</w:t>
            </w:r>
          </w:p>
          <w:p w:rsidR="00E33FED" w:rsidRPr="007F651F" w:rsidRDefault="004B6CCA" w:rsidP="000860F3">
            <w:pPr>
              <w:rPr>
                <w:rFonts w:eastAsia="맑은 고딕" w:cs="Arial"/>
                <w:lang w:eastAsia="ko-KR"/>
              </w:rPr>
            </w:pPr>
            <w:r w:rsidRPr="007F651F">
              <w:rPr>
                <w:rFonts w:eastAsia="맑은 고딕" w:cs="Arial"/>
                <w:lang w:eastAsia="ko-KR"/>
              </w:rPr>
              <w:t>Designer</w:t>
            </w:r>
          </w:p>
        </w:tc>
        <w:tc>
          <w:tcPr>
            <w:tcW w:w="315" w:type="dxa"/>
            <w:tcBorders>
              <w:top w:val="nil"/>
              <w:right w:val="nil"/>
            </w:tcBorders>
            <w:vAlign w:val="center"/>
          </w:tcPr>
          <w:p w:rsidR="00E33FED" w:rsidRPr="007F651F" w:rsidRDefault="00E33FED"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4B6CCA" w:rsidRPr="007F651F" w:rsidRDefault="004B6CCA" w:rsidP="000860F3">
            <w:pPr>
              <w:jc w:val="left"/>
              <w:rPr>
                <w:rFonts w:eastAsia="맑은 고딕" w:cs="Arial"/>
                <w:lang w:eastAsia="ko-KR"/>
              </w:rPr>
            </w:pPr>
            <w:r w:rsidRPr="007F651F">
              <w:rPr>
                <w:rFonts w:eastAsia="맑은 고딕" w:cs="Arial"/>
                <w:lang w:eastAsia="ko-KR"/>
              </w:rPr>
              <w:t>PM,</w:t>
            </w:r>
            <w:r w:rsidR="007D382E" w:rsidRPr="007F651F">
              <w:rPr>
                <w:rFonts w:eastAsia="맑은 고딕" w:cs="Arial" w:hint="eastAsia"/>
                <w:lang w:eastAsia="ko-KR"/>
              </w:rPr>
              <w:t xml:space="preserve"> </w:t>
            </w:r>
            <w:r w:rsidRPr="007F651F">
              <w:rPr>
                <w:rFonts w:eastAsia="맑은 고딕" w:cs="Arial"/>
                <w:lang w:eastAsia="ko-KR"/>
              </w:rPr>
              <w:t>Architect, Analyst or</w:t>
            </w:r>
          </w:p>
          <w:p w:rsidR="004B6CCA" w:rsidRPr="007F651F" w:rsidRDefault="004B6CCA" w:rsidP="000860F3">
            <w:pPr>
              <w:jc w:val="left"/>
              <w:rPr>
                <w:rFonts w:eastAsia="맑은 고딕" w:cs="Arial"/>
                <w:lang w:eastAsia="ko-KR"/>
              </w:rPr>
            </w:pPr>
            <w:r w:rsidRPr="007F651F">
              <w:rPr>
                <w:rFonts w:eastAsia="맑은 고딕" w:cs="Arial"/>
                <w:lang w:eastAsia="ko-KR"/>
              </w:rPr>
              <w:t>Developer,</w:t>
            </w:r>
          </w:p>
          <w:p w:rsidR="00E33FED" w:rsidRPr="007F651F" w:rsidRDefault="004B6CCA" w:rsidP="000860F3">
            <w:pPr>
              <w:jc w:val="left"/>
              <w:rPr>
                <w:rFonts w:eastAsia="맑은 고딕" w:cs="Arial"/>
                <w:lang w:eastAsia="ko-KR"/>
              </w:rPr>
            </w:pPr>
            <w:r w:rsidRPr="007F651F">
              <w:rPr>
                <w:rFonts w:eastAsia="맑은 고딕" w:cs="Arial"/>
                <w:lang w:eastAsia="ko-KR"/>
              </w:rPr>
              <w:t>Safety Manager</w:t>
            </w:r>
          </w:p>
        </w:tc>
        <w:tc>
          <w:tcPr>
            <w:tcW w:w="315" w:type="dxa"/>
            <w:tcBorders>
              <w:right w:val="nil"/>
            </w:tcBorders>
            <w:vAlign w:val="center"/>
          </w:tcPr>
          <w:p w:rsidR="00E33FED" w:rsidRPr="007F651F" w:rsidRDefault="00E33FED"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E33FED" w:rsidRPr="007F651F" w:rsidRDefault="00E33FED" w:rsidP="000860F3">
            <w:pPr>
              <w:rPr>
                <w:rFonts w:cs="Arial"/>
              </w:rPr>
            </w:pPr>
          </w:p>
        </w:tc>
      </w:tr>
      <w:tr w:rsidR="0072142D" w:rsidRPr="007F651F" w:rsidTr="00735425">
        <w:tc>
          <w:tcPr>
            <w:tcW w:w="2493" w:type="dxa"/>
            <w:gridSpan w:val="2"/>
            <w:vAlign w:val="center"/>
          </w:tcPr>
          <w:p w:rsidR="00E33FED" w:rsidRPr="007F651F" w:rsidRDefault="00E33FED"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E33FED" w:rsidRPr="007F651F" w:rsidRDefault="00E33FED"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E33FED" w:rsidRPr="007F651F" w:rsidRDefault="00E33FED"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E33FED" w:rsidRPr="007F651F" w:rsidRDefault="00E33FED" w:rsidP="000860F3">
            <w:pPr>
              <w:rPr>
                <w:rFonts w:eastAsia="맑은 고딕" w:cs="Arial"/>
                <w:lang w:eastAsia="ko-KR"/>
              </w:rPr>
            </w:pPr>
            <w:r w:rsidRPr="007F651F">
              <w:rPr>
                <w:rFonts w:eastAsia="맑은 고딕" w:cs="Arial"/>
                <w:lang w:eastAsia="ko-KR"/>
              </w:rPr>
              <w:t>I = Information</w:t>
            </w:r>
          </w:p>
        </w:tc>
      </w:tr>
    </w:tbl>
    <w:p w:rsidR="00E33FED" w:rsidRPr="007F651F" w:rsidRDefault="00E33FED" w:rsidP="000860F3">
      <w:pPr>
        <w:jc w:val="left"/>
        <w:rPr>
          <w:rFonts w:eastAsia="맑은 고딕" w:cs="Arial"/>
          <w:lang w:eastAsia="ko-KR"/>
        </w:rPr>
      </w:pPr>
    </w:p>
    <w:p w:rsidR="004B6CCA" w:rsidRPr="007F651F" w:rsidRDefault="004B6CCA" w:rsidP="000860F3">
      <w:pPr>
        <w:rPr>
          <w:rFonts w:eastAsia="맑은 고딕" w:cs="Arial"/>
          <w:lang w:eastAsia="ko-KR"/>
        </w:rPr>
      </w:pPr>
      <w:r w:rsidRPr="007F651F">
        <w:rPr>
          <w:rFonts w:eastAsia="맑은 고딕" w:cs="Arial"/>
          <w:lang w:eastAsia="ko-KR"/>
        </w:rPr>
        <w:t>The aim of this task is to determine the test content of the test of this test (level) from the test object point of view. This includes analyzing the project-specific particulars, to determine the reference documents as well as the test object, and to define the scope of testing, in terms of “Features to be tested / Features not to be tested.</w:t>
      </w:r>
    </w:p>
    <w:p w:rsidR="004B6CCA" w:rsidRPr="007F651F" w:rsidRDefault="004B6CCA" w:rsidP="000860F3">
      <w:pPr>
        <w:rPr>
          <w:rFonts w:eastAsia="맑은 고딕" w:cs="Arial"/>
          <w:lang w:eastAsia="ko-KR"/>
        </w:rPr>
      </w:pPr>
    </w:p>
    <w:p w:rsidR="0013373E" w:rsidRPr="007F651F" w:rsidRDefault="0013373E" w:rsidP="0013373E">
      <w:pPr>
        <w:rPr>
          <w:rFonts w:eastAsia="맑은 고딕"/>
          <w:lang w:eastAsia="ko-KR"/>
        </w:rPr>
      </w:pPr>
      <w:r w:rsidRPr="007F651F">
        <w:rPr>
          <w:rFonts w:eastAsia="맑은 고딕"/>
          <w:lang w:eastAsia="ko-KR"/>
        </w:rPr>
        <w:t>The test planning shall determine the content of the work products to be tested. This is done in this process</w:t>
      </w:r>
      <w:r w:rsidRPr="007F651F">
        <w:rPr>
          <w:rFonts w:eastAsia="맑은 고딕" w:hint="eastAsia"/>
          <w:lang w:eastAsia="ko-KR"/>
        </w:rPr>
        <w:t xml:space="preserve"> </w:t>
      </w:r>
      <w:r w:rsidRPr="007F651F">
        <w:rPr>
          <w:rFonts w:eastAsia="맑은 고딕"/>
          <w:lang w:eastAsia="ko-KR"/>
        </w:rPr>
        <w:t>task by</w:t>
      </w:r>
    </w:p>
    <w:p w:rsidR="0013373E" w:rsidRPr="007F651F" w:rsidRDefault="007D382E" w:rsidP="0013373E">
      <w:pPr>
        <w:pStyle w:val="a6"/>
        <w:numPr>
          <w:ilvl w:val="0"/>
          <w:numId w:val="40"/>
        </w:numPr>
        <w:rPr>
          <w:rFonts w:eastAsia="맑은 고딕"/>
          <w:lang w:eastAsia="ko-KR"/>
        </w:rPr>
      </w:pPr>
      <w:r w:rsidRPr="007F651F">
        <w:rPr>
          <w:rFonts w:eastAsia="맑은 고딕" w:hint="eastAsia"/>
          <w:lang w:eastAsia="ko-KR"/>
        </w:rPr>
        <w:t>D</w:t>
      </w:r>
      <w:r w:rsidR="0013373E" w:rsidRPr="007F651F">
        <w:rPr>
          <w:rFonts w:eastAsia="맑은 고딕"/>
          <w:lang w:eastAsia="ko-KR"/>
        </w:rPr>
        <w:t>efining the test object of this test level</w:t>
      </w:r>
    </w:p>
    <w:p w:rsidR="0013373E" w:rsidRPr="007F651F" w:rsidRDefault="007D382E" w:rsidP="0013373E">
      <w:pPr>
        <w:pStyle w:val="a6"/>
        <w:numPr>
          <w:ilvl w:val="0"/>
          <w:numId w:val="40"/>
        </w:numPr>
        <w:rPr>
          <w:rFonts w:eastAsia="맑은 고딕"/>
          <w:lang w:eastAsia="ko-KR"/>
        </w:rPr>
      </w:pPr>
      <w:r w:rsidRPr="007F651F">
        <w:rPr>
          <w:rFonts w:eastAsia="맑은 고딕"/>
          <w:lang w:eastAsia="ko-KR"/>
        </w:rPr>
        <w:t>Analyzing</w:t>
      </w:r>
      <w:r w:rsidR="0013373E" w:rsidRPr="007F651F">
        <w:rPr>
          <w:rFonts w:eastAsia="맑은 고딕"/>
          <w:lang w:eastAsia="ko-KR"/>
        </w:rPr>
        <w:t xml:space="preserve"> the project- and test object-specific particularities</w:t>
      </w:r>
    </w:p>
    <w:p w:rsidR="0013373E" w:rsidRPr="007F651F" w:rsidRDefault="007D382E" w:rsidP="0013373E">
      <w:pPr>
        <w:pStyle w:val="a6"/>
        <w:numPr>
          <w:ilvl w:val="0"/>
          <w:numId w:val="40"/>
        </w:numPr>
        <w:rPr>
          <w:rFonts w:eastAsia="맑은 고딕"/>
          <w:lang w:eastAsia="ko-KR"/>
        </w:rPr>
      </w:pPr>
      <w:r w:rsidRPr="007F651F">
        <w:rPr>
          <w:rFonts w:eastAsia="맑은 고딕" w:hint="eastAsia"/>
          <w:lang w:eastAsia="ko-KR"/>
        </w:rPr>
        <w:t>D</w:t>
      </w:r>
      <w:r w:rsidR="0013373E" w:rsidRPr="007F651F">
        <w:rPr>
          <w:rFonts w:eastAsia="맑은 고딕"/>
          <w:lang w:eastAsia="ko-KR"/>
        </w:rPr>
        <w:t>etermining and referencing the specification documents</w:t>
      </w:r>
    </w:p>
    <w:p w:rsidR="0013373E" w:rsidRPr="007F651F" w:rsidRDefault="0013373E" w:rsidP="0013373E">
      <w:pPr>
        <w:rPr>
          <w:rFonts w:eastAsia="맑은 고딕"/>
          <w:lang w:eastAsia="ko-KR"/>
        </w:rPr>
      </w:pPr>
    </w:p>
    <w:p w:rsidR="0013373E" w:rsidRPr="007F651F" w:rsidRDefault="0013373E" w:rsidP="0013373E">
      <w:pPr>
        <w:rPr>
          <w:rFonts w:eastAsia="맑은 고딕"/>
          <w:lang w:eastAsia="ko-KR"/>
        </w:rPr>
      </w:pPr>
      <w:r w:rsidRPr="007F651F">
        <w:rPr>
          <w:rFonts w:eastAsia="맑은 고딕"/>
          <w:lang w:eastAsia="ko-KR"/>
        </w:rPr>
        <w:t>The following information shall be available and referenced in detail:</w:t>
      </w:r>
    </w:p>
    <w:p w:rsidR="0013373E" w:rsidRPr="007F651F" w:rsidRDefault="007D382E" w:rsidP="0013373E">
      <w:pPr>
        <w:pStyle w:val="a6"/>
        <w:numPr>
          <w:ilvl w:val="0"/>
          <w:numId w:val="41"/>
        </w:numPr>
        <w:rPr>
          <w:rFonts w:eastAsia="맑은 고딕"/>
          <w:lang w:eastAsia="ko-KR"/>
        </w:rPr>
      </w:pPr>
      <w:r w:rsidRPr="007F651F">
        <w:rPr>
          <w:rFonts w:eastAsia="맑은 고딕" w:hint="eastAsia"/>
          <w:lang w:eastAsia="ko-KR"/>
        </w:rPr>
        <w:t>S</w:t>
      </w:r>
      <w:r w:rsidR="0013373E" w:rsidRPr="007F651F">
        <w:rPr>
          <w:rFonts w:eastAsia="맑은 고딕"/>
          <w:lang w:eastAsia="ko-KR"/>
        </w:rPr>
        <w:t>afety goals, functional safety concept, and technical safety concept shall be determined and</w:t>
      </w:r>
      <w:r w:rsidR="0013373E" w:rsidRPr="007F651F">
        <w:rPr>
          <w:rFonts w:eastAsia="맑은 고딕" w:hint="eastAsia"/>
          <w:lang w:eastAsia="ko-KR"/>
        </w:rPr>
        <w:t xml:space="preserve"> </w:t>
      </w:r>
      <w:r w:rsidR="0013373E" w:rsidRPr="007F651F">
        <w:rPr>
          <w:rFonts w:eastAsia="맑은 고딕"/>
          <w:lang w:eastAsia="ko-KR"/>
        </w:rPr>
        <w:t>referenced as project-specific particularities and shall be used as input for the test strategy</w:t>
      </w:r>
    </w:p>
    <w:p w:rsidR="0013373E" w:rsidRPr="007F651F" w:rsidRDefault="007D382E" w:rsidP="0013373E">
      <w:pPr>
        <w:pStyle w:val="a6"/>
        <w:numPr>
          <w:ilvl w:val="0"/>
          <w:numId w:val="41"/>
        </w:numPr>
        <w:rPr>
          <w:rFonts w:eastAsia="맑은 고딕"/>
          <w:lang w:eastAsia="ko-KR"/>
        </w:rPr>
      </w:pPr>
      <w:r w:rsidRPr="007F651F">
        <w:rPr>
          <w:rFonts w:eastAsia="맑은 고딕" w:hint="eastAsia"/>
          <w:lang w:eastAsia="ko-KR"/>
        </w:rPr>
        <w:t>V</w:t>
      </w:r>
      <w:r w:rsidR="0013373E" w:rsidRPr="007F651F">
        <w:rPr>
          <w:rFonts w:eastAsia="맑은 고딕"/>
          <w:lang w:eastAsia="ko-KR"/>
        </w:rPr>
        <w:t>ehicle architecture can be determined and referenced as project-specific particularities and can be</w:t>
      </w:r>
      <w:r w:rsidR="0013373E" w:rsidRPr="007F651F">
        <w:rPr>
          <w:rFonts w:eastAsia="맑은 고딕" w:hint="eastAsia"/>
          <w:lang w:eastAsia="ko-KR"/>
        </w:rPr>
        <w:t xml:space="preserve"> </w:t>
      </w:r>
      <w:r w:rsidR="0013373E" w:rsidRPr="007F651F">
        <w:rPr>
          <w:rFonts w:eastAsia="맑은 고딕"/>
          <w:lang w:eastAsia="ko-KR"/>
        </w:rPr>
        <w:t>used as input for the test strategy</w:t>
      </w:r>
    </w:p>
    <w:p w:rsidR="0013373E" w:rsidRPr="007F651F" w:rsidRDefault="0013373E" w:rsidP="0013373E">
      <w:pPr>
        <w:pStyle w:val="a6"/>
        <w:numPr>
          <w:ilvl w:val="0"/>
          <w:numId w:val="41"/>
        </w:numPr>
        <w:rPr>
          <w:rFonts w:eastAsia="맑은 고딕"/>
          <w:lang w:eastAsia="ko-KR"/>
        </w:rPr>
      </w:pPr>
      <w:r w:rsidRPr="007F651F">
        <w:rPr>
          <w:rFonts w:eastAsia="맑은 고딕"/>
          <w:lang w:eastAsia="ko-KR"/>
        </w:rPr>
        <w:t>Master Test Plan shall be determined and referenced as project-specific particularities and shall be</w:t>
      </w:r>
      <w:r w:rsidRPr="007F651F">
        <w:rPr>
          <w:rFonts w:eastAsia="맑은 고딕" w:hint="eastAsia"/>
          <w:lang w:eastAsia="ko-KR"/>
        </w:rPr>
        <w:t xml:space="preserve"> </w:t>
      </w:r>
      <w:r w:rsidRPr="007F651F">
        <w:rPr>
          <w:rFonts w:eastAsia="맑은 고딕"/>
          <w:lang w:eastAsia="ko-KR"/>
        </w:rPr>
        <w:t>used as input for the test strategy and in the temporal planning</w:t>
      </w:r>
    </w:p>
    <w:p w:rsidR="0013373E" w:rsidRPr="007F651F" w:rsidRDefault="007D382E" w:rsidP="0013373E">
      <w:pPr>
        <w:pStyle w:val="a6"/>
        <w:numPr>
          <w:ilvl w:val="0"/>
          <w:numId w:val="41"/>
        </w:numPr>
        <w:rPr>
          <w:rFonts w:eastAsia="맑은 고딕"/>
          <w:lang w:eastAsia="ko-KR"/>
        </w:rPr>
      </w:pPr>
      <w:r w:rsidRPr="007F651F">
        <w:rPr>
          <w:rFonts w:eastAsia="맑은 고딕" w:hint="eastAsia"/>
          <w:lang w:eastAsia="ko-KR"/>
        </w:rPr>
        <w:t>S</w:t>
      </w:r>
      <w:r w:rsidR="0013373E" w:rsidRPr="007F651F">
        <w:rPr>
          <w:rFonts w:eastAsia="맑은 고딕"/>
          <w:lang w:eastAsia="ko-KR"/>
        </w:rPr>
        <w:t>ystem design specification shall be determined and referenced as specification documents and shall</w:t>
      </w:r>
      <w:r w:rsidR="0013373E" w:rsidRPr="007F651F">
        <w:rPr>
          <w:rFonts w:eastAsia="맑은 고딕" w:hint="eastAsia"/>
          <w:lang w:eastAsia="ko-KR"/>
        </w:rPr>
        <w:t xml:space="preserve"> </w:t>
      </w:r>
      <w:r w:rsidR="0013373E" w:rsidRPr="007F651F">
        <w:rPr>
          <w:rFonts w:eastAsia="맑은 고딕"/>
          <w:lang w:eastAsia="ko-KR"/>
        </w:rPr>
        <w:t>be used as input for the creation of test cases</w:t>
      </w:r>
    </w:p>
    <w:p w:rsidR="0013373E" w:rsidRPr="007F651F" w:rsidRDefault="0013373E" w:rsidP="0013373E">
      <w:pPr>
        <w:pStyle w:val="a6"/>
        <w:numPr>
          <w:ilvl w:val="0"/>
          <w:numId w:val="41"/>
        </w:numPr>
        <w:rPr>
          <w:rFonts w:eastAsia="맑은 고딕"/>
          <w:lang w:eastAsia="ko-KR"/>
        </w:rPr>
      </w:pPr>
      <w:r w:rsidRPr="007F651F">
        <w:rPr>
          <w:rFonts w:eastAsia="맑은 고딕"/>
          <w:lang w:eastAsia="ko-KR"/>
        </w:rPr>
        <w:t>Safety Plan shall be determined and referenced as project-specific particularities and shall be used as</w:t>
      </w:r>
      <w:r w:rsidRPr="007F651F">
        <w:rPr>
          <w:rFonts w:eastAsia="맑은 고딕" w:hint="eastAsia"/>
          <w:lang w:eastAsia="ko-KR"/>
        </w:rPr>
        <w:t xml:space="preserve"> </w:t>
      </w:r>
      <w:r w:rsidRPr="007F651F">
        <w:rPr>
          <w:rFonts w:eastAsia="맑은 고딕"/>
          <w:lang w:eastAsia="ko-KR"/>
        </w:rPr>
        <w:t>input for the test strategy</w:t>
      </w:r>
    </w:p>
    <w:p w:rsidR="0013373E" w:rsidRPr="007F651F" w:rsidRDefault="0013373E" w:rsidP="0013373E">
      <w:pPr>
        <w:rPr>
          <w:rFonts w:eastAsia="맑은 고딕"/>
          <w:lang w:eastAsia="ko-KR"/>
        </w:rPr>
      </w:pPr>
    </w:p>
    <w:p w:rsidR="0013373E" w:rsidRPr="007F651F" w:rsidRDefault="0013373E" w:rsidP="0013373E">
      <w:pPr>
        <w:rPr>
          <w:rFonts w:eastAsia="맑은 고딕"/>
          <w:lang w:eastAsia="ko-KR"/>
        </w:rPr>
      </w:pPr>
      <w:r w:rsidRPr="007F651F">
        <w:rPr>
          <w:rFonts w:eastAsia="맑은 고딕"/>
          <w:lang w:eastAsia="ko-KR"/>
        </w:rPr>
        <w:t>The following test goals are addressed using the test methods defined in the Safety Verification Plan:</w:t>
      </w:r>
    </w:p>
    <w:p w:rsidR="0013373E" w:rsidRPr="007F651F" w:rsidRDefault="007D382E" w:rsidP="0013373E">
      <w:pPr>
        <w:pStyle w:val="a6"/>
        <w:numPr>
          <w:ilvl w:val="0"/>
          <w:numId w:val="42"/>
        </w:numPr>
        <w:rPr>
          <w:rFonts w:eastAsia="맑은 고딕"/>
          <w:lang w:eastAsia="ko-KR"/>
        </w:rPr>
      </w:pPr>
      <w:r w:rsidRPr="007F651F">
        <w:rPr>
          <w:rFonts w:eastAsia="맑은 고딕" w:hint="eastAsia"/>
          <w:lang w:eastAsia="ko-KR"/>
        </w:rPr>
        <w:t>T</w:t>
      </w:r>
      <w:r w:rsidR="0013373E" w:rsidRPr="007F651F">
        <w:rPr>
          <w:rFonts w:eastAsia="맑은 고딕"/>
          <w:lang w:eastAsia="ko-KR"/>
        </w:rPr>
        <w:t>he correct implementation of functional safety and technical safety requirements</w:t>
      </w:r>
    </w:p>
    <w:p w:rsidR="0013373E" w:rsidRPr="007F651F" w:rsidRDefault="007D382E" w:rsidP="0013373E">
      <w:pPr>
        <w:pStyle w:val="a6"/>
        <w:numPr>
          <w:ilvl w:val="0"/>
          <w:numId w:val="42"/>
        </w:numPr>
        <w:rPr>
          <w:rFonts w:eastAsia="맑은 고딕"/>
          <w:lang w:eastAsia="ko-KR"/>
        </w:rPr>
      </w:pPr>
      <w:r w:rsidRPr="007F651F">
        <w:rPr>
          <w:rFonts w:eastAsia="맑은 고딕" w:hint="eastAsia"/>
          <w:lang w:eastAsia="ko-KR"/>
        </w:rPr>
        <w:t>T</w:t>
      </w:r>
      <w:r w:rsidR="0013373E" w:rsidRPr="007F651F">
        <w:rPr>
          <w:rFonts w:eastAsia="맑은 고딕"/>
          <w:lang w:eastAsia="ko-KR"/>
        </w:rPr>
        <w:t>he correct functional performance, accuracy and timing of safety mechanisms</w:t>
      </w:r>
    </w:p>
    <w:p w:rsidR="0013373E" w:rsidRPr="007F651F" w:rsidRDefault="007D382E" w:rsidP="0013373E">
      <w:pPr>
        <w:pStyle w:val="a6"/>
        <w:numPr>
          <w:ilvl w:val="0"/>
          <w:numId w:val="42"/>
        </w:numPr>
        <w:rPr>
          <w:rFonts w:eastAsia="맑은 고딕"/>
          <w:lang w:eastAsia="ko-KR"/>
        </w:rPr>
      </w:pPr>
      <w:r w:rsidRPr="007F651F">
        <w:rPr>
          <w:rFonts w:eastAsia="맑은 고딕" w:hint="eastAsia"/>
          <w:lang w:eastAsia="ko-KR"/>
        </w:rPr>
        <w:t>T</w:t>
      </w:r>
      <w:r w:rsidR="0013373E" w:rsidRPr="007F651F">
        <w:rPr>
          <w:rFonts w:eastAsia="맑은 고딕"/>
          <w:lang w:eastAsia="ko-KR"/>
        </w:rPr>
        <w:t>he consistent and correct implementation of interfaces</w:t>
      </w:r>
    </w:p>
    <w:p w:rsidR="0013373E" w:rsidRPr="007F651F" w:rsidRDefault="007D382E" w:rsidP="0013373E">
      <w:pPr>
        <w:pStyle w:val="a6"/>
        <w:numPr>
          <w:ilvl w:val="0"/>
          <w:numId w:val="42"/>
        </w:numPr>
        <w:rPr>
          <w:rFonts w:eastAsia="맑은 고딕" w:cs="Arial"/>
          <w:lang w:eastAsia="ko-KR"/>
        </w:rPr>
      </w:pPr>
      <w:r w:rsidRPr="007F651F">
        <w:rPr>
          <w:rFonts w:eastAsia="맑은 고딕" w:hint="eastAsia"/>
          <w:lang w:eastAsia="ko-KR"/>
        </w:rPr>
        <w:lastRenderedPageBreak/>
        <w:t>T</w:t>
      </w:r>
      <w:r w:rsidR="0013373E" w:rsidRPr="007F651F">
        <w:rPr>
          <w:rFonts w:eastAsia="맑은 고딕"/>
          <w:lang w:eastAsia="ko-KR"/>
        </w:rPr>
        <w:t>he effectiveness of a safety mechanism's diagnostic or failure coverage</w:t>
      </w:r>
    </w:p>
    <w:p w:rsidR="00DD1F27" w:rsidRPr="007F651F" w:rsidRDefault="007D382E" w:rsidP="0013373E">
      <w:pPr>
        <w:pStyle w:val="a6"/>
        <w:numPr>
          <w:ilvl w:val="0"/>
          <w:numId w:val="42"/>
        </w:numPr>
        <w:rPr>
          <w:rFonts w:eastAsia="맑은 고딕" w:cs="Arial"/>
          <w:lang w:eastAsia="ko-KR"/>
        </w:rPr>
      </w:pPr>
      <w:r w:rsidRPr="007F651F">
        <w:rPr>
          <w:rFonts w:eastAsia="맑은 고딕" w:hint="eastAsia"/>
          <w:lang w:eastAsia="ko-KR"/>
        </w:rPr>
        <w:t>T</w:t>
      </w:r>
      <w:r w:rsidR="0013373E" w:rsidRPr="007F651F">
        <w:rPr>
          <w:rFonts w:eastAsia="맑은 고딕"/>
          <w:lang w:eastAsia="ko-KR"/>
        </w:rPr>
        <w:t>he level of robustness</w:t>
      </w:r>
    </w:p>
    <w:p w:rsidR="00DD1F27" w:rsidRPr="007F651F" w:rsidRDefault="00DD1F27" w:rsidP="000860F3">
      <w:pPr>
        <w:rPr>
          <w:rFonts w:eastAsia="맑은 고딕" w:cs="Arial"/>
          <w:lang w:eastAsia="ko-KR"/>
        </w:rPr>
      </w:pPr>
    </w:p>
    <w:p w:rsidR="004B6CCA" w:rsidRPr="007F651F" w:rsidRDefault="004B6CCA" w:rsidP="000860F3">
      <w:pPr>
        <w:rPr>
          <w:rFonts w:eastAsia="맑은 고딕" w:cs="Arial"/>
          <w:lang w:eastAsia="ko-KR"/>
        </w:rPr>
      </w:pPr>
      <w:r w:rsidRPr="007F651F">
        <w:rPr>
          <w:rFonts w:eastAsia="맑은 고딕" w:cs="Arial"/>
          <w:lang w:eastAsia="ko-KR"/>
        </w:rPr>
        <w:t>For safety related systems the specific content of test must be determined</w:t>
      </w:r>
    </w:p>
    <w:p w:rsidR="00635CBB" w:rsidRPr="007F651F" w:rsidRDefault="004B6CCA" w:rsidP="000860F3">
      <w:pPr>
        <w:rPr>
          <w:rFonts w:eastAsia="맑은 고딕" w:cs="Arial"/>
          <w:lang w:eastAsia="ko-KR"/>
        </w:rPr>
      </w:pPr>
      <w:r w:rsidRPr="007F651F">
        <w:rPr>
          <w:rFonts w:eastAsia="맑은 고딕" w:cs="Arial"/>
          <w:lang w:eastAsia="ko-KR"/>
        </w:rPr>
        <w:t xml:space="preserve">The result of this task must be documented in the </w:t>
      </w:r>
      <w:r w:rsidR="00877C1C" w:rsidRPr="007F651F">
        <w:rPr>
          <w:rFonts w:eastAsia="굴림체" w:cs="Arial" w:hint="eastAsia"/>
          <w:lang w:eastAsia="ko-KR"/>
        </w:rPr>
        <w:t>System</w:t>
      </w:r>
      <w:r w:rsidR="00877C1C" w:rsidRPr="007F651F">
        <w:rPr>
          <w:rFonts w:eastAsia="굴림체" w:cs="Arial"/>
          <w:lang w:eastAsia="ko-KR"/>
        </w:rPr>
        <w:t xml:space="preserve"> </w:t>
      </w:r>
      <w:r w:rsidRPr="007F651F">
        <w:rPr>
          <w:rFonts w:eastAsia="맑은 고딕" w:cs="Arial"/>
          <w:lang w:eastAsia="ko-KR"/>
        </w:rPr>
        <w:t>Test Plan, chapter 3: Test objects.</w:t>
      </w:r>
    </w:p>
    <w:p w:rsidR="004B6CCA" w:rsidRPr="007F651F" w:rsidRDefault="004B6CCA" w:rsidP="000860F3">
      <w:pPr>
        <w:rPr>
          <w:rFonts w:eastAsia="HY그래픽M" w:cs="Arial"/>
          <w:lang w:eastAsia="ko-KR"/>
        </w:rPr>
      </w:pPr>
    </w:p>
    <w:p w:rsidR="008E3379" w:rsidRPr="007F651F" w:rsidRDefault="008E3379" w:rsidP="000860F3">
      <w:pPr>
        <w:pStyle w:val="3"/>
        <w:rPr>
          <w:rFonts w:cs="Arial"/>
        </w:rPr>
      </w:pPr>
      <w:bookmarkStart w:id="15" w:name="_Toc500324108"/>
      <w:r w:rsidRPr="007F651F">
        <w:rPr>
          <w:rFonts w:cs="Arial"/>
        </w:rPr>
        <w:t xml:space="preserve">Task </w:t>
      </w:r>
      <w:r w:rsidR="00E246DF" w:rsidRPr="007F651F">
        <w:rPr>
          <w:rFonts w:eastAsia="맑은 고딕" w:cs="Arial"/>
          <w:lang w:eastAsia="ko-KR"/>
        </w:rPr>
        <w:t>3</w:t>
      </w:r>
      <w:r w:rsidRPr="007F651F">
        <w:rPr>
          <w:rFonts w:cs="Arial"/>
        </w:rPr>
        <w:t xml:space="preserve">: </w:t>
      </w:r>
      <w:r w:rsidR="00124C23" w:rsidRPr="007F651F">
        <w:rPr>
          <w:rFonts w:cs="Arial"/>
        </w:rPr>
        <w:t>Develop test strategy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1"/>
        <w:gridCol w:w="462"/>
        <w:gridCol w:w="2013"/>
        <w:gridCol w:w="462"/>
        <w:gridCol w:w="2109"/>
        <w:gridCol w:w="385"/>
        <w:gridCol w:w="1920"/>
      </w:tblGrid>
      <w:tr w:rsidR="008E3379" w:rsidRPr="007F651F" w:rsidTr="00735425">
        <w:tc>
          <w:tcPr>
            <w:tcW w:w="2493" w:type="dxa"/>
            <w:gridSpan w:val="2"/>
            <w:vAlign w:val="center"/>
          </w:tcPr>
          <w:p w:rsidR="008E3379" w:rsidRPr="007F651F" w:rsidRDefault="008E3379" w:rsidP="000860F3">
            <w:pPr>
              <w:rPr>
                <w:rFonts w:cs="Arial"/>
              </w:rPr>
            </w:pPr>
            <w:r w:rsidRPr="007F651F">
              <w:rPr>
                <w:rFonts w:cs="Arial"/>
              </w:rPr>
              <w:t>Input</w:t>
            </w:r>
          </w:p>
        </w:tc>
        <w:tc>
          <w:tcPr>
            <w:tcW w:w="7362" w:type="dxa"/>
            <w:gridSpan w:val="6"/>
            <w:vAlign w:val="center"/>
          </w:tcPr>
          <w:p w:rsidR="008E3379" w:rsidRPr="007F651F" w:rsidRDefault="008E3379" w:rsidP="000860F3">
            <w:pPr>
              <w:pStyle w:val="af2"/>
              <w:rPr>
                <w:rFonts w:eastAsia="굴림체" w:cs="Arial"/>
                <w:lang w:eastAsia="ko-KR"/>
              </w:rPr>
            </w:pPr>
          </w:p>
        </w:tc>
      </w:tr>
      <w:tr w:rsidR="008E3379" w:rsidRPr="007F651F" w:rsidTr="00735425">
        <w:tc>
          <w:tcPr>
            <w:tcW w:w="2493" w:type="dxa"/>
            <w:gridSpan w:val="2"/>
            <w:vAlign w:val="center"/>
          </w:tcPr>
          <w:p w:rsidR="008E3379" w:rsidRPr="007F651F" w:rsidRDefault="008E3379" w:rsidP="000860F3">
            <w:pPr>
              <w:rPr>
                <w:rFonts w:cs="Arial"/>
              </w:rPr>
            </w:pPr>
            <w:r w:rsidRPr="007F651F">
              <w:rPr>
                <w:rFonts w:cs="Arial"/>
              </w:rPr>
              <w:t>Output</w:t>
            </w:r>
          </w:p>
        </w:tc>
        <w:tc>
          <w:tcPr>
            <w:tcW w:w="7362" w:type="dxa"/>
            <w:gridSpan w:val="6"/>
            <w:vAlign w:val="center"/>
          </w:tcPr>
          <w:p w:rsidR="008E3379" w:rsidRPr="007F651F" w:rsidRDefault="00EB52EA" w:rsidP="000860F3">
            <w:pPr>
              <w:rPr>
                <w:rFonts w:eastAsia="굴림체" w:cs="Arial"/>
                <w:lang w:eastAsia="ko-KR"/>
              </w:rPr>
            </w:pPr>
            <w:r w:rsidRPr="007F651F">
              <w:rPr>
                <w:rFonts w:eastAsia="굴림체" w:cs="Arial" w:hint="eastAsia"/>
                <w:lang w:eastAsia="ko-KR"/>
              </w:rPr>
              <w:t>System</w:t>
            </w:r>
            <w:r w:rsidR="00CF472B" w:rsidRPr="007F651F">
              <w:rPr>
                <w:rFonts w:eastAsia="굴림체" w:cs="Arial"/>
                <w:lang w:eastAsia="ko-KR"/>
              </w:rPr>
              <w:t xml:space="preserve"> Test Plan</w:t>
            </w:r>
          </w:p>
        </w:tc>
      </w:tr>
      <w:tr w:rsidR="00FB34C6" w:rsidRPr="007F651F" w:rsidTr="00735425">
        <w:tc>
          <w:tcPr>
            <w:tcW w:w="330" w:type="dxa"/>
            <w:tcBorders>
              <w:right w:val="nil"/>
            </w:tcBorders>
            <w:vAlign w:val="center"/>
          </w:tcPr>
          <w:p w:rsidR="008E3379" w:rsidRPr="007F651F" w:rsidRDefault="008E3379"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8E3379" w:rsidRPr="007F651F" w:rsidRDefault="008E3379" w:rsidP="000860F3">
            <w:pPr>
              <w:rPr>
                <w:rFonts w:cs="Arial"/>
              </w:rPr>
            </w:pPr>
          </w:p>
        </w:tc>
        <w:tc>
          <w:tcPr>
            <w:tcW w:w="420" w:type="dxa"/>
            <w:tcBorders>
              <w:right w:val="nil"/>
            </w:tcBorders>
            <w:vAlign w:val="center"/>
          </w:tcPr>
          <w:p w:rsidR="008E3379" w:rsidRPr="007F651F" w:rsidRDefault="008E3379"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8E3379" w:rsidRPr="007F651F" w:rsidRDefault="00124C23" w:rsidP="000860F3">
            <w:pPr>
              <w:rPr>
                <w:rFonts w:eastAsia="맑은 고딕" w:cs="Arial"/>
                <w:lang w:eastAsia="ko-KR"/>
              </w:rPr>
            </w:pPr>
            <w:r w:rsidRPr="007F651F">
              <w:rPr>
                <w:rFonts w:cs="Arial"/>
              </w:rPr>
              <w:t>Test Manager</w:t>
            </w:r>
          </w:p>
        </w:tc>
        <w:tc>
          <w:tcPr>
            <w:tcW w:w="315" w:type="dxa"/>
            <w:tcBorders>
              <w:top w:val="nil"/>
              <w:right w:val="nil"/>
            </w:tcBorders>
            <w:vAlign w:val="center"/>
          </w:tcPr>
          <w:p w:rsidR="008E3379" w:rsidRPr="007F651F" w:rsidRDefault="008E3379"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124C23" w:rsidRPr="007F651F" w:rsidRDefault="00EB52EA"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 xml:space="preserve">System </w:t>
            </w:r>
            <w:r w:rsidR="00124C23" w:rsidRPr="007F651F">
              <w:rPr>
                <w:rFonts w:ascii="Arial" w:eastAsia="맑은 고딕" w:hAnsi="Arial" w:cs="Arial"/>
                <w:sz w:val="20"/>
                <w:szCs w:val="20"/>
                <w:lang w:eastAsia="ko-KR"/>
              </w:rPr>
              <w:t>Test</w:t>
            </w:r>
            <w:r w:rsidR="00FB34C6" w:rsidRPr="007F651F">
              <w:rPr>
                <w:rFonts w:ascii="Arial" w:eastAsia="맑은 고딕" w:hAnsi="Arial" w:cs="Arial"/>
                <w:sz w:val="20"/>
                <w:szCs w:val="20"/>
                <w:lang w:eastAsia="ko-KR"/>
              </w:rPr>
              <w:t xml:space="preserve"> </w:t>
            </w:r>
            <w:r w:rsidR="00124C23" w:rsidRPr="007F651F">
              <w:rPr>
                <w:rFonts w:ascii="Arial" w:eastAsia="맑은 고딕" w:hAnsi="Arial" w:cs="Arial"/>
                <w:sz w:val="20"/>
                <w:szCs w:val="20"/>
                <w:lang w:eastAsia="ko-KR"/>
              </w:rPr>
              <w:t>Designer,</w:t>
            </w:r>
          </w:p>
          <w:p w:rsidR="008E3379" w:rsidRPr="007F651F" w:rsidRDefault="00124C23"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Safety Manager</w:t>
            </w:r>
          </w:p>
        </w:tc>
        <w:tc>
          <w:tcPr>
            <w:tcW w:w="315" w:type="dxa"/>
            <w:tcBorders>
              <w:right w:val="nil"/>
            </w:tcBorders>
            <w:vAlign w:val="center"/>
          </w:tcPr>
          <w:p w:rsidR="008E3379" w:rsidRPr="007F651F" w:rsidRDefault="008E3379"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8E3379" w:rsidRPr="007F651F" w:rsidRDefault="008E3379" w:rsidP="000860F3">
            <w:pPr>
              <w:rPr>
                <w:rFonts w:cs="Arial"/>
              </w:rPr>
            </w:pPr>
          </w:p>
        </w:tc>
      </w:tr>
      <w:tr w:rsidR="00FB34C6" w:rsidRPr="007F651F" w:rsidTr="00735425">
        <w:tc>
          <w:tcPr>
            <w:tcW w:w="2493" w:type="dxa"/>
            <w:gridSpan w:val="2"/>
            <w:vAlign w:val="center"/>
          </w:tcPr>
          <w:p w:rsidR="008E3379" w:rsidRPr="007F651F" w:rsidRDefault="008E3379"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8E3379" w:rsidRPr="007F651F" w:rsidRDefault="008E3379"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8E3379" w:rsidRPr="007F651F" w:rsidRDefault="008E3379"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8E3379" w:rsidRPr="007F651F" w:rsidRDefault="008E3379" w:rsidP="000860F3">
            <w:pPr>
              <w:rPr>
                <w:rFonts w:eastAsia="맑은 고딕" w:cs="Arial"/>
                <w:lang w:eastAsia="ko-KR"/>
              </w:rPr>
            </w:pPr>
            <w:r w:rsidRPr="007F651F">
              <w:rPr>
                <w:rFonts w:eastAsia="맑은 고딕" w:cs="Arial"/>
                <w:lang w:eastAsia="ko-KR"/>
              </w:rPr>
              <w:t>I = Information</w:t>
            </w:r>
          </w:p>
        </w:tc>
      </w:tr>
    </w:tbl>
    <w:p w:rsidR="008E3379" w:rsidRPr="007F651F" w:rsidRDefault="008E3379" w:rsidP="000860F3">
      <w:pPr>
        <w:jc w:val="left"/>
        <w:rPr>
          <w:rFonts w:eastAsia="맑은 고딕" w:cs="Arial"/>
          <w:lang w:eastAsia="ko-KR"/>
        </w:rPr>
      </w:pPr>
    </w:p>
    <w:p w:rsidR="008F74FF" w:rsidRPr="007F651F" w:rsidRDefault="00124C23" w:rsidP="000860F3">
      <w:pPr>
        <w:rPr>
          <w:rFonts w:eastAsia="맑은 고딕" w:cs="Arial"/>
          <w:lang w:eastAsia="ko-KR"/>
        </w:rPr>
      </w:pPr>
      <w:r w:rsidRPr="007F651F">
        <w:rPr>
          <w:rFonts w:eastAsia="맑은 고딕" w:cs="Arial"/>
          <w:lang w:eastAsia="ko-KR"/>
        </w:rPr>
        <w:t xml:space="preserve">The objective of the </w:t>
      </w:r>
      <w:r w:rsidR="0059592F" w:rsidRPr="007F651F">
        <w:rPr>
          <w:rFonts w:eastAsia="맑은 고딕" w:cs="Arial" w:hint="eastAsia"/>
          <w:lang w:eastAsia="ko-KR"/>
        </w:rPr>
        <w:t>System</w:t>
      </w:r>
      <w:r w:rsidR="002C4D87" w:rsidRPr="007F651F">
        <w:rPr>
          <w:rFonts w:eastAsia="맑은 고딕" w:cs="Arial"/>
          <w:lang w:eastAsia="ko-KR"/>
        </w:rPr>
        <w:t xml:space="preserve"> </w:t>
      </w:r>
      <w:r w:rsidRPr="007F651F">
        <w:rPr>
          <w:rFonts w:eastAsia="맑은 고딕" w:cs="Arial"/>
          <w:lang w:eastAsia="ko-KR"/>
        </w:rPr>
        <w:t xml:space="preserve">test strategy is to find errors as early as possible, with as little cost as possible, and to test the test object with an appropriate breadth and depth which achieves the desired quality and compliance to the requirements over the complete range of allowed application parameter combinations (for </w:t>
      </w:r>
      <w:proofErr w:type="spellStart"/>
      <w:r w:rsidRPr="007F651F">
        <w:rPr>
          <w:rFonts w:eastAsia="맑은 고딕" w:cs="Arial"/>
          <w:lang w:eastAsia="ko-KR"/>
        </w:rPr>
        <w:t>non integration</w:t>
      </w:r>
      <w:proofErr w:type="spellEnd"/>
      <w:r w:rsidRPr="007F651F">
        <w:rPr>
          <w:rFonts w:eastAsia="맑은 고딕" w:cs="Arial"/>
          <w:lang w:eastAsia="ko-KR"/>
        </w:rPr>
        <w:t xml:space="preserve"> test level) or which verify that only allowed application parameter combinations can influence functionality and that wrong parameter or parameter combinations are failsafe (for integration test level). The test strategy has to be consistent with the release strategy.</w:t>
      </w:r>
    </w:p>
    <w:p w:rsidR="00CC3293" w:rsidRPr="007F651F" w:rsidRDefault="00CC3293" w:rsidP="000860F3">
      <w:pPr>
        <w:rPr>
          <w:rFonts w:eastAsia="맑은 고딕" w:cs="Arial"/>
          <w:lang w:eastAsia="ko-KR"/>
        </w:rPr>
      </w:pPr>
    </w:p>
    <w:p w:rsidR="008555BA" w:rsidRPr="007F651F" w:rsidRDefault="008555BA" w:rsidP="000860F3">
      <w:pPr>
        <w:rPr>
          <w:rFonts w:eastAsia="맑은 고딕" w:cs="Arial"/>
          <w:lang w:eastAsia="ko-KR"/>
        </w:rPr>
      </w:pPr>
      <w:r w:rsidRPr="007F651F">
        <w:rPr>
          <w:rFonts w:eastAsia="맑은 고딕" w:cs="Arial"/>
          <w:lang w:eastAsia="ko-KR"/>
        </w:rPr>
        <w:t>In case of an integration test level the test strategy has to identify test steps according to the order of integration defined in the integration strategy.</w:t>
      </w:r>
    </w:p>
    <w:p w:rsidR="008555BA" w:rsidRPr="007F651F" w:rsidRDefault="008555BA" w:rsidP="000860F3">
      <w:pPr>
        <w:rPr>
          <w:rFonts w:eastAsia="맑은 고딕" w:cs="Arial"/>
          <w:lang w:eastAsia="ko-KR"/>
        </w:rPr>
      </w:pPr>
      <w:r w:rsidRPr="007F651F">
        <w:rPr>
          <w:rFonts w:eastAsia="맑은 고딕" w:cs="Arial"/>
          <w:lang w:eastAsia="ko-KR"/>
        </w:rPr>
        <w:t>Based on a suitable granularity of the shares of the test object and on already defined attributes (“Extent of economic damage” caused by implemented defects, the “Implementation probability of defects”, and the “Frequency of use”, e.g. documented using 8325), the Test Manager has to determine the Economic risk classes of these shares before determining the test strategy.</w:t>
      </w:r>
    </w:p>
    <w:p w:rsidR="008555BA" w:rsidRPr="007F651F" w:rsidRDefault="008555BA" w:rsidP="000860F3">
      <w:pPr>
        <w:rPr>
          <w:rFonts w:eastAsia="맑은 고딕" w:cs="Arial"/>
          <w:lang w:eastAsia="ko-KR"/>
        </w:rPr>
      </w:pPr>
    </w:p>
    <w:p w:rsidR="008555BA" w:rsidRPr="007F651F" w:rsidRDefault="008555BA" w:rsidP="000860F3">
      <w:pPr>
        <w:rPr>
          <w:rFonts w:eastAsia="맑은 고딕" w:cs="Arial"/>
          <w:lang w:eastAsia="ko-KR"/>
        </w:rPr>
      </w:pPr>
      <w:r w:rsidRPr="007F651F">
        <w:rPr>
          <w:rFonts w:eastAsia="맑은 고딕" w:cs="Arial"/>
          <w:lang w:eastAsia="ko-KR"/>
        </w:rPr>
        <w:t>The test strategy includes the definition of</w:t>
      </w:r>
    </w:p>
    <w:p w:rsidR="008555BA" w:rsidRPr="007F651F" w:rsidRDefault="008555BA" w:rsidP="000860F3">
      <w:pPr>
        <w:pStyle w:val="a6"/>
        <w:numPr>
          <w:ilvl w:val="0"/>
          <w:numId w:val="14"/>
        </w:numPr>
        <w:rPr>
          <w:rFonts w:eastAsia="맑은 고딕" w:cs="Arial"/>
          <w:lang w:eastAsia="ko-KR"/>
        </w:rPr>
      </w:pPr>
      <w:r w:rsidRPr="007F651F">
        <w:rPr>
          <w:rFonts w:eastAsia="맑은 고딕" w:cs="Arial"/>
          <w:lang w:eastAsia="ko-KR"/>
        </w:rPr>
        <w:t>Suitable methods and techniques to be used and their coverage rates, based on the results of a risk assessment.</w:t>
      </w:r>
    </w:p>
    <w:p w:rsidR="008555BA" w:rsidRPr="007F651F" w:rsidRDefault="008555BA" w:rsidP="000860F3">
      <w:pPr>
        <w:pStyle w:val="a6"/>
        <w:numPr>
          <w:ilvl w:val="0"/>
          <w:numId w:val="14"/>
        </w:numPr>
        <w:rPr>
          <w:rFonts w:eastAsia="맑은 고딕" w:cs="Arial"/>
          <w:lang w:eastAsia="ko-KR"/>
        </w:rPr>
      </w:pPr>
      <w:r w:rsidRPr="007F651F">
        <w:rPr>
          <w:rFonts w:eastAsia="맑은 고딕" w:cs="Arial"/>
          <w:lang w:eastAsia="ko-KR"/>
        </w:rPr>
        <w:t>Criteria for test exit, test interruption and resumption.</w:t>
      </w:r>
    </w:p>
    <w:p w:rsidR="008555BA" w:rsidRPr="007F651F" w:rsidRDefault="008555BA" w:rsidP="000860F3">
      <w:pPr>
        <w:pStyle w:val="a6"/>
        <w:numPr>
          <w:ilvl w:val="0"/>
          <w:numId w:val="14"/>
        </w:numPr>
        <w:rPr>
          <w:rFonts w:eastAsia="맑은 고딕" w:cs="Arial"/>
          <w:lang w:eastAsia="ko-KR"/>
        </w:rPr>
      </w:pPr>
      <w:r w:rsidRPr="007F651F">
        <w:rPr>
          <w:rFonts w:eastAsia="맑은 고딕" w:cs="Arial"/>
          <w:lang w:eastAsia="ko-KR"/>
        </w:rPr>
        <w:t>A strategy concerning test automation</w:t>
      </w:r>
    </w:p>
    <w:p w:rsidR="008555BA" w:rsidRPr="007F651F" w:rsidRDefault="008555BA" w:rsidP="000860F3">
      <w:pPr>
        <w:pStyle w:val="a6"/>
        <w:numPr>
          <w:ilvl w:val="0"/>
          <w:numId w:val="14"/>
        </w:numPr>
        <w:rPr>
          <w:rFonts w:eastAsia="맑은 고딕" w:cs="Arial"/>
          <w:lang w:eastAsia="ko-KR"/>
        </w:rPr>
      </w:pPr>
      <w:r w:rsidRPr="007F651F">
        <w:rPr>
          <w:rFonts w:eastAsia="맑은 고딕" w:cs="Arial"/>
          <w:lang w:eastAsia="ko-KR"/>
        </w:rPr>
        <w:t>A re-test and regression test /verification strategy</w:t>
      </w:r>
    </w:p>
    <w:p w:rsidR="008555BA" w:rsidRPr="007F651F" w:rsidRDefault="008555BA" w:rsidP="000860F3">
      <w:pPr>
        <w:rPr>
          <w:rFonts w:eastAsia="맑은 고딕" w:cs="Arial"/>
          <w:lang w:eastAsia="ko-KR"/>
        </w:rPr>
      </w:pPr>
      <w:r w:rsidRPr="007F651F">
        <w:rPr>
          <w:rFonts w:eastAsia="맑은 고딕" w:cs="Arial"/>
          <w:lang w:eastAsia="ko-KR"/>
        </w:rPr>
        <w:t>For safety related systems, the Guidelines to apply test methods conform to ISO26262 must be considered to determine the reasonable test strategy. The tests of the safety related functions are to prioritize appropriately high in the case of conflicts regarding a complete execution of the planned tests.</w:t>
      </w:r>
    </w:p>
    <w:p w:rsidR="008555BA" w:rsidRPr="007F651F" w:rsidRDefault="008555BA" w:rsidP="000860F3">
      <w:pPr>
        <w:rPr>
          <w:rFonts w:eastAsia="맑은 고딕" w:cs="Arial"/>
          <w:lang w:eastAsia="ko-KR"/>
        </w:rPr>
      </w:pPr>
      <w:r w:rsidRPr="007F651F">
        <w:rPr>
          <w:rFonts w:eastAsia="맑은 고딕" w:cs="Arial"/>
          <w:lang w:eastAsia="ko-KR"/>
        </w:rPr>
        <w:t>The test strategy should be developed according to priorities and categorization (based on the economic risk classification, safety classification as well as release relation) of the requirements.</w:t>
      </w:r>
    </w:p>
    <w:p w:rsidR="008E721B" w:rsidRPr="007F651F" w:rsidRDefault="008E721B" w:rsidP="000860F3">
      <w:pPr>
        <w:rPr>
          <w:rFonts w:eastAsia="맑은 고딕" w:cs="Arial"/>
          <w:lang w:eastAsia="ko-KR"/>
        </w:rPr>
      </w:pPr>
    </w:p>
    <w:p w:rsidR="00867701" w:rsidRPr="007F651F" w:rsidRDefault="00867701" w:rsidP="00867701">
      <w:pPr>
        <w:rPr>
          <w:rFonts w:eastAsia="맑은 고딕"/>
          <w:lang w:eastAsia="ko-KR"/>
        </w:rPr>
      </w:pPr>
      <w:r w:rsidRPr="007F651F">
        <w:rPr>
          <w:rFonts w:eastAsia="맑은 고딕"/>
          <w:lang w:eastAsia="ko-KR"/>
        </w:rPr>
        <w:t>The verification specification (spanned over the different verification level) shall select and specify the methods</w:t>
      </w:r>
      <w:r w:rsidRPr="007F651F">
        <w:rPr>
          <w:rFonts w:eastAsia="맑은 고딕" w:hint="eastAsia"/>
          <w:lang w:eastAsia="ko-KR"/>
        </w:rPr>
        <w:t xml:space="preserve"> </w:t>
      </w:r>
      <w:r w:rsidRPr="007F651F">
        <w:rPr>
          <w:rFonts w:eastAsia="맑은 고딕"/>
          <w:lang w:eastAsia="ko-KR"/>
        </w:rPr>
        <w:t>to be used for the verification, and shall include:</w:t>
      </w:r>
    </w:p>
    <w:p w:rsidR="00867701" w:rsidRPr="007F651F" w:rsidRDefault="00971E95" w:rsidP="00867701">
      <w:pPr>
        <w:pStyle w:val="a6"/>
        <w:numPr>
          <w:ilvl w:val="0"/>
          <w:numId w:val="43"/>
        </w:numPr>
        <w:rPr>
          <w:rFonts w:eastAsia="맑은 고딕"/>
          <w:lang w:eastAsia="ko-KR"/>
        </w:rPr>
      </w:pPr>
      <w:r w:rsidRPr="007F651F">
        <w:rPr>
          <w:rFonts w:eastAsia="맑은 고딕" w:hint="eastAsia"/>
          <w:lang w:eastAsia="ko-KR"/>
        </w:rPr>
        <w:t>R</w:t>
      </w:r>
      <w:r w:rsidR="00867701" w:rsidRPr="007F651F">
        <w:rPr>
          <w:rFonts w:eastAsia="맑은 고딕"/>
          <w:lang w:eastAsia="ko-KR"/>
        </w:rPr>
        <w:t>eview or analysis checklists; or</w:t>
      </w:r>
    </w:p>
    <w:p w:rsidR="00867701" w:rsidRPr="007F651F" w:rsidRDefault="00971E95" w:rsidP="00867701">
      <w:pPr>
        <w:pStyle w:val="a6"/>
        <w:numPr>
          <w:ilvl w:val="0"/>
          <w:numId w:val="43"/>
        </w:numPr>
        <w:rPr>
          <w:rFonts w:eastAsia="맑은 고딕"/>
          <w:lang w:eastAsia="ko-KR"/>
        </w:rPr>
      </w:pPr>
      <w:r w:rsidRPr="007F651F">
        <w:rPr>
          <w:rFonts w:eastAsia="맑은 고딕" w:hint="eastAsia"/>
          <w:lang w:eastAsia="ko-KR"/>
        </w:rPr>
        <w:t>S</w:t>
      </w:r>
      <w:r w:rsidR="00867701" w:rsidRPr="007F651F">
        <w:rPr>
          <w:rFonts w:eastAsia="맑은 고딕"/>
          <w:lang w:eastAsia="ko-KR"/>
        </w:rPr>
        <w:t>imulation scenarios; or</w:t>
      </w:r>
    </w:p>
    <w:p w:rsidR="00867701" w:rsidRPr="007F651F" w:rsidRDefault="00971E95" w:rsidP="00867701">
      <w:pPr>
        <w:pStyle w:val="a6"/>
        <w:numPr>
          <w:ilvl w:val="0"/>
          <w:numId w:val="43"/>
        </w:numPr>
        <w:rPr>
          <w:rFonts w:eastAsia="맑은 고딕"/>
          <w:lang w:eastAsia="ko-KR"/>
        </w:rPr>
      </w:pPr>
      <w:r w:rsidRPr="007F651F">
        <w:rPr>
          <w:rFonts w:eastAsia="맑은 고딕" w:hint="eastAsia"/>
          <w:lang w:eastAsia="ko-KR"/>
        </w:rPr>
        <w:t>T</w:t>
      </w:r>
      <w:r w:rsidR="00867701" w:rsidRPr="007F651F">
        <w:rPr>
          <w:rFonts w:eastAsia="맑은 고딕"/>
          <w:lang w:eastAsia="ko-KR"/>
        </w:rPr>
        <w:t>est cases, test data and test objects.</w:t>
      </w:r>
    </w:p>
    <w:p w:rsidR="00867701" w:rsidRPr="007F651F" w:rsidRDefault="00867701" w:rsidP="00867701">
      <w:pPr>
        <w:rPr>
          <w:rFonts w:eastAsia="맑은 고딕"/>
          <w:lang w:eastAsia="ko-KR"/>
        </w:rPr>
      </w:pPr>
      <w:r w:rsidRPr="007F651F">
        <w:rPr>
          <w:rFonts w:eastAsia="맑은 고딕"/>
          <w:lang w:eastAsia="ko-KR"/>
        </w:rPr>
        <w:t>Although the test process is responsible for the planning and execution of the 3rd topic, the development of the</w:t>
      </w:r>
      <w:r w:rsidRPr="007F651F">
        <w:rPr>
          <w:rFonts w:eastAsia="맑은 고딕" w:hint="eastAsia"/>
          <w:lang w:eastAsia="ko-KR"/>
        </w:rPr>
        <w:t xml:space="preserve"> </w:t>
      </w:r>
      <w:r w:rsidRPr="007F651F">
        <w:rPr>
          <w:rFonts w:eastAsia="맑은 고딕"/>
          <w:lang w:eastAsia="ko-KR"/>
        </w:rPr>
        <w:t xml:space="preserve">test strategy considers the planned verification activities of the development phase (1st and 2nd topic) </w:t>
      </w:r>
      <w:r w:rsidRPr="007F651F">
        <w:rPr>
          <w:rFonts w:eastAsia="맑은 고딕"/>
          <w:lang w:eastAsia="ko-KR"/>
        </w:rPr>
        <w:lastRenderedPageBreak/>
        <w:t>while</w:t>
      </w:r>
      <w:r w:rsidRPr="007F651F">
        <w:rPr>
          <w:rFonts w:eastAsia="맑은 고딕" w:hint="eastAsia"/>
          <w:lang w:eastAsia="ko-KR"/>
        </w:rPr>
        <w:t xml:space="preserve"> </w:t>
      </w:r>
      <w:r w:rsidRPr="007F651F">
        <w:rPr>
          <w:rFonts w:eastAsia="맑은 고딕"/>
          <w:lang w:eastAsia="ko-KR"/>
        </w:rPr>
        <w:t>determining the necessary breadth and depth of testing to ensure an appropriate overall verification depth</w:t>
      </w:r>
    </w:p>
    <w:p w:rsidR="00867701" w:rsidRPr="007F651F" w:rsidRDefault="00867701" w:rsidP="00867701">
      <w:pPr>
        <w:rPr>
          <w:rFonts w:eastAsia="맑은 고딕"/>
          <w:lang w:eastAsia="ko-KR"/>
        </w:rPr>
      </w:pPr>
      <w:r w:rsidRPr="007F651F">
        <w:rPr>
          <w:rFonts w:eastAsia="맑은 고딕"/>
          <w:lang w:eastAsia="ko-KR"/>
        </w:rPr>
        <w:t>.</w:t>
      </w:r>
    </w:p>
    <w:p w:rsidR="00867701" w:rsidRPr="007F651F" w:rsidRDefault="00867701" w:rsidP="00867701">
      <w:pPr>
        <w:rPr>
          <w:rFonts w:eastAsia="맑은 고딕"/>
          <w:lang w:eastAsia="ko-KR"/>
        </w:rPr>
      </w:pPr>
      <w:r w:rsidRPr="007F651F">
        <w:rPr>
          <w:rFonts w:eastAsia="맑은 고딕"/>
          <w:lang w:eastAsia="ko-KR"/>
        </w:rPr>
        <w:t>The following information shall be used for the determination of the test strategy:</w:t>
      </w:r>
    </w:p>
    <w:p w:rsidR="00867701" w:rsidRPr="007F651F" w:rsidRDefault="00DC6940" w:rsidP="00867701">
      <w:pPr>
        <w:pStyle w:val="a6"/>
        <w:numPr>
          <w:ilvl w:val="0"/>
          <w:numId w:val="44"/>
        </w:numPr>
        <w:rPr>
          <w:rFonts w:eastAsia="맑은 고딕"/>
          <w:lang w:eastAsia="ko-KR"/>
        </w:rPr>
      </w:pPr>
      <w:r w:rsidRPr="007F651F">
        <w:rPr>
          <w:rFonts w:eastAsia="맑은 고딕" w:hint="eastAsia"/>
          <w:lang w:eastAsia="ko-KR"/>
        </w:rPr>
        <w:t>S</w:t>
      </w:r>
      <w:r w:rsidR="00867701" w:rsidRPr="007F651F">
        <w:rPr>
          <w:rFonts w:eastAsia="맑은 고딕"/>
          <w:lang w:eastAsia="ko-KR"/>
        </w:rPr>
        <w:t>ystem design specification</w:t>
      </w:r>
    </w:p>
    <w:p w:rsidR="00867701" w:rsidRPr="007F651F" w:rsidRDefault="00DC6940" w:rsidP="00867701">
      <w:pPr>
        <w:pStyle w:val="a6"/>
        <w:numPr>
          <w:ilvl w:val="0"/>
          <w:numId w:val="44"/>
        </w:numPr>
        <w:rPr>
          <w:rFonts w:eastAsia="맑은 고딕"/>
          <w:lang w:eastAsia="ko-KR"/>
        </w:rPr>
      </w:pPr>
      <w:r w:rsidRPr="007F651F">
        <w:rPr>
          <w:rFonts w:eastAsia="맑은 고딕" w:hint="eastAsia"/>
          <w:lang w:eastAsia="ko-KR"/>
        </w:rPr>
        <w:t>F</w:t>
      </w:r>
      <w:r w:rsidR="00867701" w:rsidRPr="007F651F">
        <w:rPr>
          <w:rFonts w:eastAsia="맑은 고딕"/>
          <w:lang w:eastAsia="ko-KR"/>
        </w:rPr>
        <w:t>unctional safety concept</w:t>
      </w:r>
    </w:p>
    <w:p w:rsidR="00867701" w:rsidRPr="007F651F" w:rsidRDefault="00DC6940" w:rsidP="00867701">
      <w:pPr>
        <w:pStyle w:val="a6"/>
        <w:numPr>
          <w:ilvl w:val="0"/>
          <w:numId w:val="44"/>
        </w:numPr>
        <w:rPr>
          <w:rFonts w:eastAsia="맑은 고딕"/>
          <w:lang w:eastAsia="ko-KR"/>
        </w:rPr>
      </w:pPr>
      <w:r w:rsidRPr="007F651F">
        <w:rPr>
          <w:rFonts w:eastAsia="맑은 고딕" w:hint="eastAsia"/>
          <w:lang w:eastAsia="ko-KR"/>
        </w:rPr>
        <w:t>T</w:t>
      </w:r>
      <w:r w:rsidR="00867701" w:rsidRPr="007F651F">
        <w:rPr>
          <w:rFonts w:eastAsia="맑은 고딕"/>
          <w:lang w:eastAsia="ko-KR"/>
        </w:rPr>
        <w:t>echnical safety concept</w:t>
      </w:r>
    </w:p>
    <w:p w:rsidR="00867701" w:rsidRPr="007F651F" w:rsidRDefault="00DC6940" w:rsidP="00867701">
      <w:pPr>
        <w:pStyle w:val="a6"/>
        <w:numPr>
          <w:ilvl w:val="0"/>
          <w:numId w:val="44"/>
        </w:numPr>
        <w:rPr>
          <w:rFonts w:eastAsia="맑은 고딕"/>
          <w:lang w:eastAsia="ko-KR"/>
        </w:rPr>
      </w:pPr>
      <w:r w:rsidRPr="007F651F">
        <w:rPr>
          <w:rFonts w:eastAsia="맑은 고딕" w:hint="eastAsia"/>
          <w:lang w:eastAsia="ko-KR"/>
        </w:rPr>
        <w:t>I</w:t>
      </w:r>
      <w:r w:rsidR="00867701" w:rsidRPr="007F651F">
        <w:rPr>
          <w:rFonts w:eastAsia="맑은 고딕"/>
          <w:lang w:eastAsia="ko-KR"/>
        </w:rPr>
        <w:t>tem integration and testing plan</w:t>
      </w:r>
    </w:p>
    <w:p w:rsidR="00867701" w:rsidRPr="007F651F" w:rsidRDefault="00867701" w:rsidP="00867701">
      <w:pPr>
        <w:rPr>
          <w:rFonts w:eastAsia="맑은 고딕"/>
          <w:lang w:eastAsia="ko-KR"/>
        </w:rPr>
      </w:pPr>
    </w:p>
    <w:p w:rsidR="00867701" w:rsidRPr="007F651F" w:rsidRDefault="00867701" w:rsidP="00867701">
      <w:pPr>
        <w:rPr>
          <w:rFonts w:eastAsia="맑은 고딕"/>
          <w:lang w:eastAsia="ko-KR"/>
        </w:rPr>
      </w:pPr>
      <w:r w:rsidRPr="007F651F">
        <w:rPr>
          <w:rFonts w:eastAsia="맑은 고딕"/>
          <w:lang w:eastAsia="ko-KR"/>
        </w:rPr>
        <w:t>The test strategy shall provide evidence that the test goals are covered sufficiently.</w:t>
      </w:r>
    </w:p>
    <w:p w:rsidR="00867701" w:rsidRPr="007F651F" w:rsidRDefault="00867701" w:rsidP="00867701">
      <w:pPr>
        <w:rPr>
          <w:rFonts w:eastAsia="맑은 고딕"/>
          <w:lang w:eastAsia="ko-KR"/>
        </w:rPr>
      </w:pPr>
    </w:p>
    <w:p w:rsidR="00867701" w:rsidRPr="007F651F" w:rsidRDefault="00867701" w:rsidP="00867701">
      <w:pPr>
        <w:rPr>
          <w:rFonts w:eastAsia="맑은 고딕"/>
          <w:lang w:eastAsia="ko-KR"/>
        </w:rPr>
      </w:pPr>
      <w:r w:rsidRPr="007F651F">
        <w:rPr>
          <w:rFonts w:eastAsia="맑은 고딕"/>
          <w:lang w:eastAsia="ko-KR"/>
        </w:rPr>
        <w:t>The test strategy shall ensure that open issues from hardware-software verifications are addressed.</w:t>
      </w:r>
    </w:p>
    <w:p w:rsidR="00867701" w:rsidRPr="007F651F" w:rsidRDefault="00867701" w:rsidP="00867701">
      <w:pPr>
        <w:rPr>
          <w:rFonts w:eastAsia="맑은 고딕"/>
          <w:lang w:eastAsia="ko-KR"/>
        </w:rPr>
      </w:pPr>
      <w:r w:rsidRPr="007F651F">
        <w:rPr>
          <w:rFonts w:eastAsia="맑은 고딕"/>
          <w:lang w:eastAsia="ko-KR"/>
        </w:rPr>
        <w:t>If the system uses configurations or calibration data the verification at the system (or vehicle level) shall</w:t>
      </w:r>
      <w:r w:rsidRPr="007F651F">
        <w:rPr>
          <w:rFonts w:eastAsia="맑은 고딕" w:hint="eastAsia"/>
          <w:lang w:eastAsia="ko-KR"/>
        </w:rPr>
        <w:t xml:space="preserve"> </w:t>
      </w:r>
      <w:r w:rsidRPr="007F651F">
        <w:rPr>
          <w:rFonts w:eastAsia="맑은 고딕"/>
          <w:lang w:eastAsia="ko-KR"/>
        </w:rPr>
        <w:t>provide evidence of compliance with safety requirements for each configuration at implementation level or for</w:t>
      </w:r>
      <w:r w:rsidRPr="007F651F">
        <w:rPr>
          <w:rFonts w:eastAsia="맑은 고딕" w:hint="eastAsia"/>
          <w:lang w:eastAsia="ko-KR"/>
        </w:rPr>
        <w:t xml:space="preserve"> </w:t>
      </w:r>
      <w:r w:rsidRPr="007F651F">
        <w:rPr>
          <w:rFonts w:eastAsia="맑은 고딕"/>
          <w:lang w:eastAsia="ko-KR"/>
        </w:rPr>
        <w:t>every configuration that is intended for serial production.</w:t>
      </w:r>
    </w:p>
    <w:p w:rsidR="00867701" w:rsidRPr="007F651F" w:rsidRDefault="00867701" w:rsidP="00867701">
      <w:pPr>
        <w:rPr>
          <w:rFonts w:eastAsia="맑은 고딕"/>
          <w:lang w:eastAsia="ko-KR"/>
        </w:rPr>
      </w:pPr>
      <w:r w:rsidRPr="007F651F">
        <w:rPr>
          <w:rFonts w:eastAsia="맑은 고딕"/>
          <w:lang w:eastAsia="ko-KR"/>
        </w:rPr>
        <w:t>(If a complete verification of each configuration at the system (or vehicle level) is not feasible, then a</w:t>
      </w:r>
      <w:r w:rsidRPr="007F651F">
        <w:rPr>
          <w:rFonts w:eastAsia="맑은 고딕" w:hint="eastAsia"/>
          <w:lang w:eastAsia="ko-KR"/>
        </w:rPr>
        <w:t xml:space="preserve"> </w:t>
      </w:r>
      <w:r w:rsidRPr="007F651F">
        <w:rPr>
          <w:rFonts w:eastAsia="맑은 고딕"/>
          <w:lang w:eastAsia="ko-KR"/>
        </w:rPr>
        <w:t>reasonable subset might be selected.)</w:t>
      </w:r>
    </w:p>
    <w:p w:rsidR="00867701" w:rsidRPr="007F651F" w:rsidRDefault="00867701" w:rsidP="00867701">
      <w:pPr>
        <w:rPr>
          <w:rFonts w:eastAsia="맑은 고딕"/>
          <w:lang w:eastAsia="ko-KR"/>
        </w:rPr>
      </w:pPr>
    </w:p>
    <w:p w:rsidR="00867701" w:rsidRPr="007F651F" w:rsidRDefault="00867701" w:rsidP="00867701">
      <w:pPr>
        <w:rPr>
          <w:rFonts w:eastAsia="맑은 고딕"/>
          <w:lang w:eastAsia="ko-KR"/>
        </w:rPr>
      </w:pPr>
      <w:r w:rsidRPr="007F651F">
        <w:rPr>
          <w:rFonts w:eastAsia="맑은 고딕"/>
          <w:lang w:eastAsia="ko-KR"/>
        </w:rPr>
        <w:t>Each functional and technical safety requirement shall be verified (if applicable by test) at least once in the</w:t>
      </w:r>
      <w:r w:rsidRPr="007F651F">
        <w:rPr>
          <w:rFonts w:eastAsia="맑은 고딕" w:hint="eastAsia"/>
          <w:lang w:eastAsia="ko-KR"/>
        </w:rPr>
        <w:t xml:space="preserve"> </w:t>
      </w:r>
      <w:r w:rsidRPr="007F651F">
        <w:rPr>
          <w:rFonts w:eastAsia="맑은 고딕"/>
          <w:lang w:eastAsia="ko-KR"/>
        </w:rPr>
        <w:t>complete integration test level.</w:t>
      </w:r>
    </w:p>
    <w:p w:rsidR="00867701" w:rsidRPr="007F651F" w:rsidRDefault="00867701" w:rsidP="00867701">
      <w:pPr>
        <w:rPr>
          <w:rFonts w:eastAsia="맑은 고딕"/>
          <w:lang w:eastAsia="ko-KR"/>
        </w:rPr>
      </w:pPr>
      <w:r w:rsidRPr="007F651F">
        <w:rPr>
          <w:rFonts w:eastAsia="맑은 고딕"/>
          <w:lang w:eastAsia="ko-KR"/>
        </w:rPr>
        <w:t>(A common practice is to verify a safety requirement at the next higher level of integration to which it has been</w:t>
      </w:r>
      <w:r w:rsidRPr="007F651F">
        <w:rPr>
          <w:rFonts w:eastAsia="맑은 고딕" w:hint="eastAsia"/>
          <w:lang w:eastAsia="ko-KR"/>
        </w:rPr>
        <w:t xml:space="preserve"> </w:t>
      </w:r>
      <w:proofErr w:type="gramStart"/>
      <w:r w:rsidRPr="007F651F">
        <w:rPr>
          <w:rFonts w:eastAsia="맑은 고딕"/>
          <w:lang w:eastAsia="ko-KR"/>
        </w:rPr>
        <w:t>specified,</w:t>
      </w:r>
      <w:proofErr w:type="gramEnd"/>
      <w:r w:rsidRPr="007F651F">
        <w:rPr>
          <w:rFonts w:eastAsia="맑은 고딕"/>
          <w:lang w:eastAsia="ko-KR"/>
        </w:rPr>
        <w:t xml:space="preserve"> safety anomalies identified during integration testing are reported)</w:t>
      </w:r>
    </w:p>
    <w:p w:rsidR="00867701" w:rsidRPr="007F651F" w:rsidRDefault="00867701" w:rsidP="00867701">
      <w:pPr>
        <w:rPr>
          <w:rFonts w:eastAsia="맑은 고딕"/>
          <w:lang w:eastAsia="ko-KR"/>
        </w:rPr>
      </w:pPr>
    </w:p>
    <w:p w:rsidR="00867701" w:rsidRPr="007F651F" w:rsidRDefault="00867701" w:rsidP="00867701">
      <w:pPr>
        <w:rPr>
          <w:rFonts w:eastAsia="맑은 고딕"/>
          <w:lang w:eastAsia="ko-KR"/>
        </w:rPr>
      </w:pPr>
      <w:r w:rsidRPr="007F651F">
        <w:rPr>
          <w:rFonts w:eastAsia="맑은 고딕"/>
          <w:lang w:eastAsia="ko-KR"/>
        </w:rPr>
        <w:t>The following methods (Table 1 - Table 6) shall to be applied at the system integration test and at the system</w:t>
      </w:r>
      <w:r w:rsidRPr="007F651F">
        <w:rPr>
          <w:rFonts w:eastAsia="맑은 고딕" w:hint="eastAsia"/>
          <w:lang w:eastAsia="ko-KR"/>
        </w:rPr>
        <w:t xml:space="preserve"> </w:t>
      </w:r>
      <w:r w:rsidRPr="007F651F">
        <w:rPr>
          <w:rFonts w:eastAsia="맑은 고딕"/>
          <w:lang w:eastAsia="ko-KR"/>
        </w:rPr>
        <w:t>test level. The assessment of the completeness of the application of these methods regarding the attainment</w:t>
      </w:r>
      <w:r w:rsidRPr="007F651F">
        <w:rPr>
          <w:rFonts w:eastAsia="맑은 고딕" w:hint="eastAsia"/>
          <w:lang w:eastAsia="ko-KR"/>
        </w:rPr>
        <w:t xml:space="preserve"> </w:t>
      </w:r>
      <w:r w:rsidRPr="007F651F">
        <w:rPr>
          <w:rFonts w:eastAsia="맑은 고딕"/>
          <w:lang w:eastAsia="ko-KR"/>
        </w:rPr>
        <w:t>of the test aim must be carried out comprehensive over these two test levels. (See Remark)</w:t>
      </w:r>
    </w:p>
    <w:p w:rsidR="00867701" w:rsidRPr="007F651F" w:rsidRDefault="00867701" w:rsidP="00867701">
      <w:pPr>
        <w:rPr>
          <w:rFonts w:eastAsia="맑은 고딕"/>
          <w:lang w:eastAsia="ko-KR"/>
        </w:rPr>
      </w:pPr>
    </w:p>
    <w:p w:rsidR="00867701" w:rsidRPr="007F651F" w:rsidRDefault="00867701" w:rsidP="00867701">
      <w:pPr>
        <w:rPr>
          <w:rFonts w:eastAsia="맑은 고딕"/>
          <w:b/>
          <w:lang w:eastAsia="ko-KR"/>
        </w:rPr>
      </w:pPr>
      <w:r w:rsidRPr="007F651F">
        <w:rPr>
          <w:rFonts w:eastAsia="맑은 고딕"/>
          <w:b/>
          <w:lang w:eastAsia="ko-KR"/>
        </w:rPr>
        <w:t>General methods</w:t>
      </w:r>
    </w:p>
    <w:p w:rsidR="00867701" w:rsidRPr="007F651F" w:rsidRDefault="00867701" w:rsidP="00867701">
      <w:pPr>
        <w:rPr>
          <w:rFonts w:eastAsia="맑은 고딕"/>
          <w:lang w:eastAsia="ko-KR"/>
        </w:rPr>
      </w:pPr>
      <w:r w:rsidRPr="007F651F">
        <w:rPr>
          <w:rFonts w:eastAsia="맑은 고딕"/>
          <w:lang w:eastAsia="ko-KR"/>
        </w:rPr>
        <w:t>To enable the appropriate specification of test cases for the system test as well as for the system integration</w:t>
      </w:r>
      <w:r w:rsidRPr="007F651F">
        <w:rPr>
          <w:rFonts w:eastAsia="맑은 고딕" w:hint="eastAsia"/>
          <w:lang w:eastAsia="ko-KR"/>
        </w:rPr>
        <w:t xml:space="preserve"> </w:t>
      </w:r>
      <w:r w:rsidRPr="007F651F">
        <w:rPr>
          <w:rFonts w:eastAsia="맑은 고딕"/>
          <w:lang w:eastAsia="ko-KR"/>
        </w:rPr>
        <w:t>test, test cases shall be derived using an appropriate combination of methods, as listed in Table 1, and by</w:t>
      </w:r>
      <w:r w:rsidRPr="007F651F">
        <w:rPr>
          <w:rFonts w:eastAsia="맑은 고딕" w:hint="eastAsia"/>
          <w:lang w:eastAsia="ko-KR"/>
        </w:rPr>
        <w:t xml:space="preserve"> </w:t>
      </w:r>
      <w:r w:rsidRPr="007F651F">
        <w:rPr>
          <w:rFonts w:eastAsia="맑은 고딕"/>
          <w:lang w:eastAsia="ko-KR"/>
        </w:rPr>
        <w:t>considering the integration level.</w:t>
      </w:r>
    </w:p>
    <w:tbl>
      <w:tblPr>
        <w:tblStyle w:val="af5"/>
        <w:tblW w:w="9883" w:type="dxa"/>
        <w:tblLook w:val="04A0" w:firstRow="1" w:lastRow="0" w:firstColumn="1" w:lastColumn="0" w:noHBand="0" w:noVBand="1"/>
      </w:tblPr>
      <w:tblGrid>
        <w:gridCol w:w="528"/>
        <w:gridCol w:w="6810"/>
        <w:gridCol w:w="636"/>
        <w:gridCol w:w="636"/>
        <w:gridCol w:w="636"/>
        <w:gridCol w:w="637"/>
      </w:tblGrid>
      <w:tr w:rsidR="00867701" w:rsidRPr="007F651F" w:rsidTr="00887A2D">
        <w:tc>
          <w:tcPr>
            <w:tcW w:w="7338" w:type="dxa"/>
            <w:gridSpan w:val="2"/>
            <w:vMerge w:val="restart"/>
            <w:vAlign w:val="center"/>
          </w:tcPr>
          <w:p w:rsidR="00867701" w:rsidRPr="007F651F" w:rsidRDefault="00867701" w:rsidP="00887A2D">
            <w:pPr>
              <w:jc w:val="center"/>
              <w:rPr>
                <w:rFonts w:eastAsia="맑은 고딕"/>
              </w:rPr>
            </w:pPr>
            <w:r w:rsidRPr="007F651F">
              <w:rPr>
                <w:rFonts w:eastAsia="맑은 고딕" w:hint="eastAsia"/>
              </w:rPr>
              <w:t>Methods</w:t>
            </w:r>
          </w:p>
        </w:tc>
        <w:tc>
          <w:tcPr>
            <w:tcW w:w="2545" w:type="dxa"/>
            <w:gridSpan w:val="4"/>
            <w:vAlign w:val="center"/>
          </w:tcPr>
          <w:p w:rsidR="00867701" w:rsidRPr="007F651F" w:rsidRDefault="00867701" w:rsidP="00887A2D">
            <w:pPr>
              <w:jc w:val="center"/>
              <w:rPr>
                <w:rFonts w:eastAsia="맑은 고딕"/>
              </w:rPr>
            </w:pPr>
            <w:r w:rsidRPr="007F651F">
              <w:rPr>
                <w:rFonts w:eastAsia="맑은 고딕" w:hint="eastAsia"/>
              </w:rPr>
              <w:t>ASIL</w:t>
            </w:r>
          </w:p>
        </w:tc>
      </w:tr>
      <w:tr w:rsidR="00867701" w:rsidRPr="007F651F" w:rsidTr="00887A2D">
        <w:tc>
          <w:tcPr>
            <w:tcW w:w="7338" w:type="dxa"/>
            <w:gridSpan w:val="2"/>
            <w:vMerge/>
            <w:vAlign w:val="center"/>
          </w:tcPr>
          <w:p w:rsidR="00867701" w:rsidRPr="007F651F" w:rsidRDefault="00867701" w:rsidP="00887A2D">
            <w:pPr>
              <w:jc w:val="center"/>
              <w:rPr>
                <w:rFonts w:eastAsia="맑은 고딕"/>
              </w:rPr>
            </w:pPr>
          </w:p>
        </w:tc>
        <w:tc>
          <w:tcPr>
            <w:tcW w:w="636" w:type="dxa"/>
            <w:vAlign w:val="center"/>
          </w:tcPr>
          <w:p w:rsidR="00867701" w:rsidRPr="007F651F" w:rsidRDefault="00867701" w:rsidP="00887A2D">
            <w:pPr>
              <w:jc w:val="center"/>
              <w:rPr>
                <w:rFonts w:eastAsia="맑은 고딕"/>
              </w:rPr>
            </w:pPr>
            <w:r w:rsidRPr="007F651F">
              <w:rPr>
                <w:rFonts w:eastAsia="맑은 고딕" w:hint="eastAsia"/>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C</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D</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1a</w:t>
            </w:r>
          </w:p>
        </w:tc>
        <w:tc>
          <w:tcPr>
            <w:tcW w:w="6810" w:type="dxa"/>
          </w:tcPr>
          <w:p w:rsidR="00867701" w:rsidRPr="007F651F" w:rsidRDefault="00867701" w:rsidP="00887A2D">
            <w:pPr>
              <w:rPr>
                <w:rFonts w:eastAsia="맑은 고딕"/>
              </w:rPr>
            </w:pPr>
            <w:r w:rsidRPr="007F651F">
              <w:rPr>
                <w:rFonts w:eastAsia="바탕" w:cs="Arial"/>
              </w:rPr>
              <w:t>Analysis of requirements</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1b</w:t>
            </w:r>
          </w:p>
        </w:tc>
        <w:tc>
          <w:tcPr>
            <w:tcW w:w="6810" w:type="dxa"/>
          </w:tcPr>
          <w:p w:rsidR="00867701" w:rsidRPr="007F651F" w:rsidRDefault="00867701" w:rsidP="00887A2D">
            <w:pPr>
              <w:rPr>
                <w:rFonts w:eastAsia="맑은 고딕"/>
              </w:rPr>
            </w:pPr>
            <w:r w:rsidRPr="007F651F">
              <w:rPr>
                <w:rFonts w:eastAsia="맑은 고딕"/>
              </w:rPr>
              <w:t>Analysis of external and internal interfaces</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1c</w:t>
            </w:r>
          </w:p>
        </w:tc>
        <w:tc>
          <w:tcPr>
            <w:tcW w:w="6810" w:type="dxa"/>
          </w:tcPr>
          <w:p w:rsidR="00867701" w:rsidRPr="007F651F" w:rsidRDefault="00867701" w:rsidP="00887A2D">
            <w:pPr>
              <w:rPr>
                <w:rFonts w:eastAsia="맑은 고딕"/>
              </w:rPr>
            </w:pPr>
            <w:r w:rsidRPr="007F651F">
              <w:rPr>
                <w:rFonts w:eastAsia="맑은 고딕"/>
              </w:rPr>
              <w:t>Generation and analysis of equivalence classes for hardware-software</w:t>
            </w:r>
          </w:p>
          <w:p w:rsidR="00867701" w:rsidRPr="007F651F" w:rsidRDefault="00867701" w:rsidP="00887A2D">
            <w:pPr>
              <w:rPr>
                <w:rFonts w:eastAsia="맑은 고딕"/>
              </w:rPr>
            </w:pPr>
            <w:r w:rsidRPr="007F651F">
              <w:rPr>
                <w:rFonts w:eastAsia="맑은 고딕"/>
              </w:rPr>
              <w:t>integration</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1d</w:t>
            </w:r>
          </w:p>
        </w:tc>
        <w:tc>
          <w:tcPr>
            <w:tcW w:w="6810" w:type="dxa"/>
          </w:tcPr>
          <w:p w:rsidR="00867701" w:rsidRPr="007F651F" w:rsidRDefault="00867701" w:rsidP="00887A2D">
            <w:pPr>
              <w:rPr>
                <w:rFonts w:eastAsia="맑은 고딕"/>
              </w:rPr>
            </w:pPr>
            <w:r w:rsidRPr="007F651F">
              <w:rPr>
                <w:rFonts w:eastAsia="맑은 고딕"/>
              </w:rPr>
              <w:t>Analysis of boundary values</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1e</w:t>
            </w:r>
          </w:p>
        </w:tc>
        <w:tc>
          <w:tcPr>
            <w:tcW w:w="6810" w:type="dxa"/>
          </w:tcPr>
          <w:p w:rsidR="00867701" w:rsidRPr="007F651F" w:rsidRDefault="00867701" w:rsidP="00887A2D">
            <w:pPr>
              <w:rPr>
                <w:rFonts w:eastAsia="맑은 고딕"/>
              </w:rPr>
            </w:pPr>
            <w:r w:rsidRPr="007F651F">
              <w:rPr>
                <w:rFonts w:eastAsia="맑은 고딕"/>
              </w:rPr>
              <w:t xml:space="preserve">Error guessing (or Explorative testing) </w:t>
            </w:r>
            <w:r w:rsidRPr="007F651F">
              <w:rPr>
                <w:rFonts w:eastAsia="맑은 고딕"/>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1f</w:t>
            </w:r>
          </w:p>
        </w:tc>
        <w:tc>
          <w:tcPr>
            <w:tcW w:w="6810" w:type="dxa"/>
          </w:tcPr>
          <w:p w:rsidR="00867701" w:rsidRPr="007F651F" w:rsidRDefault="00867701" w:rsidP="00887A2D">
            <w:pPr>
              <w:rPr>
                <w:rFonts w:eastAsia="맑은 고딕"/>
              </w:rPr>
            </w:pPr>
            <w:r w:rsidRPr="007F651F">
              <w:rPr>
                <w:rFonts w:eastAsia="맑은 고딕"/>
              </w:rPr>
              <w:t>Analysis of functional dependencies</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1g</w:t>
            </w:r>
          </w:p>
        </w:tc>
        <w:tc>
          <w:tcPr>
            <w:tcW w:w="6810" w:type="dxa"/>
          </w:tcPr>
          <w:p w:rsidR="00867701" w:rsidRPr="007F651F" w:rsidRDefault="00867701" w:rsidP="00887A2D">
            <w:pPr>
              <w:rPr>
                <w:rFonts w:eastAsia="맑은 고딕"/>
              </w:rPr>
            </w:pPr>
            <w:r w:rsidRPr="007F651F">
              <w:rPr>
                <w:rFonts w:eastAsia="맑은 고딕"/>
              </w:rPr>
              <w:t>Analysis of common limit conditions, sequences, and sources of dependent</w:t>
            </w:r>
            <w:r w:rsidRPr="007F651F">
              <w:rPr>
                <w:rFonts w:eastAsia="맑은 고딕" w:hint="eastAsia"/>
              </w:rPr>
              <w:t xml:space="preserve"> </w:t>
            </w:r>
            <w:r w:rsidRPr="007F651F">
              <w:rPr>
                <w:rFonts w:eastAsia="맑은 고딕"/>
              </w:rPr>
              <w:t>failures</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1h</w:t>
            </w:r>
          </w:p>
        </w:tc>
        <w:tc>
          <w:tcPr>
            <w:tcW w:w="6810" w:type="dxa"/>
          </w:tcPr>
          <w:p w:rsidR="00867701" w:rsidRPr="007F651F" w:rsidRDefault="00867701" w:rsidP="00887A2D">
            <w:pPr>
              <w:rPr>
                <w:rFonts w:eastAsia="맑은 고딕"/>
              </w:rPr>
            </w:pPr>
            <w:r w:rsidRPr="007F651F">
              <w:rPr>
                <w:rFonts w:eastAsia="맑은 고딕"/>
              </w:rPr>
              <w:t>Analysis of environmental conditions and operational use cases</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1i</w:t>
            </w:r>
          </w:p>
        </w:tc>
        <w:tc>
          <w:tcPr>
            <w:tcW w:w="6810" w:type="dxa"/>
          </w:tcPr>
          <w:p w:rsidR="00867701" w:rsidRPr="007F651F" w:rsidRDefault="00867701" w:rsidP="00887A2D">
            <w:pPr>
              <w:rPr>
                <w:rFonts w:eastAsia="맑은 고딕"/>
              </w:rPr>
            </w:pPr>
            <w:r w:rsidRPr="007F651F">
              <w:rPr>
                <w:rFonts w:eastAsia="맑은 고딕"/>
              </w:rPr>
              <w:t>Analysis of field experience</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9883" w:type="dxa"/>
            <w:gridSpan w:val="6"/>
          </w:tcPr>
          <w:p w:rsidR="00867701" w:rsidRPr="007F651F" w:rsidRDefault="00867701" w:rsidP="00887A2D">
            <w:pPr>
              <w:rPr>
                <w:rFonts w:eastAsia="맑은 고딕"/>
              </w:rPr>
            </w:pPr>
            <w:proofErr w:type="spellStart"/>
            <w:proofErr w:type="gramStart"/>
            <w:r w:rsidRPr="007F651F">
              <w:rPr>
                <w:rFonts w:eastAsia="맑은 고딕"/>
                <w:vertAlign w:val="superscript"/>
              </w:rPr>
              <w:t>a</w:t>
            </w:r>
            <w:proofErr w:type="spellEnd"/>
            <w:proofErr w:type="gramEnd"/>
            <w:r w:rsidRPr="007F651F">
              <w:rPr>
                <w:rFonts w:eastAsia="맑은 고딕"/>
              </w:rPr>
              <w:t xml:space="preserve"> An error guessing test uses expert knowledge and data collected through lessons learned to anticipate errors in the</w:t>
            </w:r>
            <w:r w:rsidRPr="007F651F">
              <w:rPr>
                <w:rFonts w:eastAsia="맑은 고딕" w:hint="eastAsia"/>
              </w:rPr>
              <w:t xml:space="preserve"> </w:t>
            </w:r>
            <w:r w:rsidRPr="007F651F">
              <w:rPr>
                <w:rFonts w:eastAsia="맑은 고딕"/>
              </w:rPr>
              <w:t>test object. Then a set of tests along with adequate test facilities is designed to check for these errors. Error guessing</w:t>
            </w:r>
            <w:r w:rsidRPr="007F651F">
              <w:rPr>
                <w:rFonts w:eastAsia="맑은 고딕" w:hint="eastAsia"/>
              </w:rPr>
              <w:t xml:space="preserve"> </w:t>
            </w:r>
            <w:r w:rsidRPr="007F651F">
              <w:rPr>
                <w:rFonts w:eastAsia="맑은 고딕"/>
              </w:rPr>
              <w:t>is an effective method given a tester who has previous experience with similar test objects.</w:t>
            </w:r>
          </w:p>
          <w:p w:rsidR="00867701" w:rsidRPr="007F651F" w:rsidRDefault="00867701" w:rsidP="00887A2D">
            <w:pPr>
              <w:rPr>
                <w:rFonts w:eastAsia="맑은 고딕"/>
              </w:rPr>
            </w:pPr>
            <w:r w:rsidRPr="007F651F">
              <w:rPr>
                <w:rFonts w:eastAsia="맑은 고딕"/>
              </w:rPr>
              <w:lastRenderedPageBreak/>
              <w:t>MHE remark: Alternative to Error guessing the method Explorative testing can be applied.</w:t>
            </w:r>
          </w:p>
        </w:tc>
      </w:tr>
    </w:tbl>
    <w:p w:rsidR="00867701" w:rsidRPr="007F651F" w:rsidRDefault="00867701" w:rsidP="00867701">
      <w:pPr>
        <w:rPr>
          <w:rFonts w:eastAsia="맑은 고딕"/>
          <w:lang w:eastAsia="ko-KR"/>
        </w:rPr>
      </w:pPr>
      <w:r w:rsidRPr="007F651F">
        <w:rPr>
          <w:rFonts w:eastAsia="맑은 고딕"/>
          <w:lang w:eastAsia="ko-KR"/>
        </w:rPr>
        <w:lastRenderedPageBreak/>
        <w:t>Table 1 Methods for deriving test cases for integration testing</w:t>
      </w:r>
    </w:p>
    <w:p w:rsidR="00867701" w:rsidRPr="007F651F" w:rsidRDefault="00867701" w:rsidP="00867701">
      <w:pPr>
        <w:rPr>
          <w:rFonts w:eastAsia="맑은 고딕"/>
          <w:lang w:eastAsia="ko-KR"/>
        </w:rPr>
      </w:pPr>
    </w:p>
    <w:p w:rsidR="00867701" w:rsidRPr="007F651F" w:rsidRDefault="00867701" w:rsidP="00867701">
      <w:pPr>
        <w:spacing w:after="200"/>
        <w:ind w:right="0"/>
        <w:jc w:val="left"/>
        <w:rPr>
          <w:rFonts w:eastAsia="맑은 고딕"/>
          <w:b/>
          <w:lang w:eastAsia="ko-KR"/>
        </w:rPr>
      </w:pPr>
      <w:r w:rsidRPr="007F651F">
        <w:rPr>
          <w:rFonts w:eastAsia="맑은 고딕"/>
          <w:b/>
          <w:lang w:eastAsia="ko-KR"/>
        </w:rPr>
        <w:t>System integration and testing related methods</w:t>
      </w:r>
    </w:p>
    <w:p w:rsidR="00867701" w:rsidRPr="007F651F" w:rsidRDefault="00867701" w:rsidP="00867701">
      <w:pPr>
        <w:spacing w:after="200"/>
        <w:ind w:right="0"/>
        <w:jc w:val="left"/>
        <w:rPr>
          <w:rFonts w:eastAsia="맑은 고딕"/>
          <w:lang w:eastAsia="ko-KR"/>
        </w:rPr>
      </w:pPr>
      <w:r w:rsidRPr="007F651F">
        <w:rPr>
          <w:rFonts w:eastAsia="맑은 고딕"/>
          <w:lang w:eastAsia="ko-KR"/>
        </w:rPr>
        <w:t>The correct implementation of the functional and technical requirements at the system level shall be</w:t>
      </w:r>
      <w:r w:rsidRPr="007F651F">
        <w:rPr>
          <w:rFonts w:eastAsia="맑은 고딕" w:hint="eastAsia"/>
          <w:lang w:eastAsia="ko-KR"/>
        </w:rPr>
        <w:t xml:space="preserve"> </w:t>
      </w:r>
      <w:r w:rsidRPr="007F651F">
        <w:rPr>
          <w:rFonts w:eastAsia="맑은 고딕"/>
          <w:lang w:eastAsia="ko-KR"/>
        </w:rPr>
        <w:t>demonstrated using feasible test methods given in Table 2</w:t>
      </w:r>
    </w:p>
    <w:tbl>
      <w:tblPr>
        <w:tblStyle w:val="af5"/>
        <w:tblW w:w="9883" w:type="dxa"/>
        <w:tblLook w:val="04A0" w:firstRow="1" w:lastRow="0" w:firstColumn="1" w:lastColumn="0" w:noHBand="0" w:noVBand="1"/>
      </w:tblPr>
      <w:tblGrid>
        <w:gridCol w:w="528"/>
        <w:gridCol w:w="6810"/>
        <w:gridCol w:w="636"/>
        <w:gridCol w:w="636"/>
        <w:gridCol w:w="636"/>
        <w:gridCol w:w="637"/>
      </w:tblGrid>
      <w:tr w:rsidR="00867701" w:rsidRPr="007F651F" w:rsidTr="00887A2D">
        <w:tc>
          <w:tcPr>
            <w:tcW w:w="7338" w:type="dxa"/>
            <w:gridSpan w:val="2"/>
            <w:vMerge w:val="restart"/>
            <w:vAlign w:val="center"/>
          </w:tcPr>
          <w:p w:rsidR="00867701" w:rsidRPr="007F651F" w:rsidRDefault="00867701" w:rsidP="00887A2D">
            <w:pPr>
              <w:jc w:val="center"/>
              <w:rPr>
                <w:rFonts w:eastAsia="맑은 고딕"/>
              </w:rPr>
            </w:pPr>
            <w:r w:rsidRPr="007F651F">
              <w:rPr>
                <w:rFonts w:eastAsia="맑은 고딕" w:hint="eastAsia"/>
              </w:rPr>
              <w:t>Methods</w:t>
            </w:r>
          </w:p>
        </w:tc>
        <w:tc>
          <w:tcPr>
            <w:tcW w:w="2545" w:type="dxa"/>
            <w:gridSpan w:val="4"/>
            <w:vAlign w:val="center"/>
          </w:tcPr>
          <w:p w:rsidR="00867701" w:rsidRPr="007F651F" w:rsidRDefault="00867701" w:rsidP="00887A2D">
            <w:pPr>
              <w:jc w:val="center"/>
              <w:rPr>
                <w:rFonts w:eastAsia="맑은 고딕"/>
              </w:rPr>
            </w:pPr>
            <w:r w:rsidRPr="007F651F">
              <w:rPr>
                <w:rFonts w:eastAsia="맑은 고딕" w:hint="eastAsia"/>
              </w:rPr>
              <w:t>ASIL</w:t>
            </w:r>
          </w:p>
        </w:tc>
      </w:tr>
      <w:tr w:rsidR="00867701" w:rsidRPr="007F651F" w:rsidTr="00887A2D">
        <w:tc>
          <w:tcPr>
            <w:tcW w:w="7338" w:type="dxa"/>
            <w:gridSpan w:val="2"/>
            <w:vMerge/>
            <w:vAlign w:val="center"/>
          </w:tcPr>
          <w:p w:rsidR="00867701" w:rsidRPr="007F651F" w:rsidRDefault="00867701" w:rsidP="00887A2D">
            <w:pPr>
              <w:jc w:val="center"/>
              <w:rPr>
                <w:rFonts w:eastAsia="맑은 고딕"/>
              </w:rPr>
            </w:pPr>
          </w:p>
        </w:tc>
        <w:tc>
          <w:tcPr>
            <w:tcW w:w="636" w:type="dxa"/>
            <w:vAlign w:val="center"/>
          </w:tcPr>
          <w:p w:rsidR="00867701" w:rsidRPr="007F651F" w:rsidRDefault="00867701" w:rsidP="00887A2D">
            <w:pPr>
              <w:jc w:val="center"/>
              <w:rPr>
                <w:rFonts w:eastAsia="맑은 고딕"/>
              </w:rPr>
            </w:pPr>
            <w:r w:rsidRPr="007F651F">
              <w:rPr>
                <w:rFonts w:eastAsia="맑은 고딕" w:hint="eastAsia"/>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C</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D</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1a</w:t>
            </w:r>
          </w:p>
        </w:tc>
        <w:tc>
          <w:tcPr>
            <w:tcW w:w="6810" w:type="dxa"/>
          </w:tcPr>
          <w:p w:rsidR="00867701" w:rsidRPr="007F651F" w:rsidRDefault="00867701" w:rsidP="00887A2D">
            <w:pPr>
              <w:rPr>
                <w:rFonts w:eastAsia="맑은 고딕"/>
              </w:rPr>
            </w:pPr>
            <w:r w:rsidRPr="007F651F">
              <w:rPr>
                <w:rFonts w:eastAsia="맑은 고딕"/>
              </w:rPr>
              <w:t xml:space="preserve">Requirements-based test </w:t>
            </w:r>
            <w:r w:rsidRPr="007F651F">
              <w:rPr>
                <w:rFonts w:eastAsia="맑은 고딕"/>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1b</w:t>
            </w:r>
          </w:p>
        </w:tc>
        <w:tc>
          <w:tcPr>
            <w:tcW w:w="6810" w:type="dxa"/>
          </w:tcPr>
          <w:p w:rsidR="00867701" w:rsidRPr="007F651F" w:rsidRDefault="00867701" w:rsidP="00887A2D">
            <w:pPr>
              <w:rPr>
                <w:rFonts w:eastAsia="맑은 고딕"/>
              </w:rPr>
            </w:pPr>
            <w:r w:rsidRPr="007F651F">
              <w:rPr>
                <w:rFonts w:eastAsia="맑은 고딕"/>
              </w:rPr>
              <w:t xml:space="preserve">Fault injection test </w:t>
            </w:r>
            <w:r w:rsidRPr="007F651F">
              <w:rPr>
                <w:rFonts w:eastAsia="맑은 고딕"/>
                <w:vertAlign w:val="superscript"/>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1c</w:t>
            </w:r>
          </w:p>
        </w:tc>
        <w:tc>
          <w:tcPr>
            <w:tcW w:w="6810" w:type="dxa"/>
          </w:tcPr>
          <w:p w:rsidR="00867701" w:rsidRPr="007F651F" w:rsidRDefault="00867701" w:rsidP="00887A2D">
            <w:pPr>
              <w:rPr>
                <w:rFonts w:eastAsia="맑은 고딕"/>
              </w:rPr>
            </w:pPr>
            <w:r w:rsidRPr="007F651F">
              <w:rPr>
                <w:rFonts w:eastAsia="맑은 고딕"/>
              </w:rPr>
              <w:t xml:space="preserve">Back-to-back test </w:t>
            </w:r>
            <w:r w:rsidRPr="007F651F">
              <w:rPr>
                <w:rFonts w:eastAsia="맑은 고딕"/>
                <w:vertAlign w:val="superscript"/>
              </w:rPr>
              <w:t>c</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o</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9883" w:type="dxa"/>
            <w:gridSpan w:val="6"/>
          </w:tcPr>
          <w:p w:rsidR="00867701" w:rsidRPr="007F651F" w:rsidRDefault="00867701" w:rsidP="00887A2D">
            <w:pPr>
              <w:rPr>
                <w:rFonts w:eastAsia="맑은 고딕"/>
              </w:rPr>
            </w:pPr>
            <w:proofErr w:type="spellStart"/>
            <w:proofErr w:type="gramStart"/>
            <w:r w:rsidRPr="007F651F">
              <w:rPr>
                <w:rFonts w:eastAsia="맑은 고딕"/>
                <w:vertAlign w:val="superscript"/>
              </w:rPr>
              <w:t>a</w:t>
            </w:r>
            <w:proofErr w:type="spellEnd"/>
            <w:proofErr w:type="gramEnd"/>
            <w:r w:rsidRPr="007F651F">
              <w:rPr>
                <w:rFonts w:eastAsia="맑은 고딕"/>
              </w:rPr>
              <w:t xml:space="preserve"> </w:t>
            </w:r>
            <w:proofErr w:type="spellStart"/>
            <w:r w:rsidRPr="007F651F">
              <w:rPr>
                <w:rFonts w:eastAsia="맑은 고딕"/>
              </w:rPr>
              <w:t>A</w:t>
            </w:r>
            <w:proofErr w:type="spellEnd"/>
            <w:r w:rsidRPr="007F651F">
              <w:rPr>
                <w:rFonts w:eastAsia="맑은 고딕"/>
              </w:rPr>
              <w:t xml:space="preserve"> requirements-based test denotes a test against functional and non-functional requirements.</w:t>
            </w:r>
          </w:p>
          <w:p w:rsidR="00867701" w:rsidRPr="007F651F" w:rsidRDefault="00867701" w:rsidP="00887A2D">
            <w:pPr>
              <w:rPr>
                <w:rFonts w:eastAsia="맑은 고딕"/>
              </w:rPr>
            </w:pPr>
            <w:proofErr w:type="gramStart"/>
            <w:r w:rsidRPr="007F651F">
              <w:rPr>
                <w:rFonts w:eastAsia="맑은 고딕"/>
                <w:vertAlign w:val="superscript"/>
              </w:rPr>
              <w:t>b</w:t>
            </w:r>
            <w:proofErr w:type="gramEnd"/>
            <w:r w:rsidRPr="007F651F">
              <w:rPr>
                <w:rFonts w:eastAsia="맑은 고딕"/>
              </w:rPr>
              <w:t xml:space="preserve"> A fault injection test uses special means to introduce faults into the test object during runtime. This can be done within</w:t>
            </w:r>
            <w:r w:rsidRPr="007F651F">
              <w:rPr>
                <w:rFonts w:eastAsia="맑은 고딕" w:hint="eastAsia"/>
              </w:rPr>
              <w:t xml:space="preserve"> </w:t>
            </w:r>
            <w:r w:rsidRPr="007F651F">
              <w:rPr>
                <w:rFonts w:eastAsia="맑은 고딕"/>
              </w:rPr>
              <w:t>the software via a special test interface or specially prepared hardware. The method is often used to improve the test</w:t>
            </w:r>
            <w:r w:rsidRPr="007F651F">
              <w:rPr>
                <w:rFonts w:eastAsia="맑은 고딕" w:hint="eastAsia"/>
              </w:rPr>
              <w:t xml:space="preserve"> </w:t>
            </w:r>
            <w:r w:rsidRPr="007F651F">
              <w:rPr>
                <w:rFonts w:eastAsia="맑은 고딕"/>
              </w:rPr>
              <w:t>coverage of the safety requirements, because during normal operation safety mechanisms are not invoked.</w:t>
            </w:r>
          </w:p>
          <w:p w:rsidR="00867701" w:rsidRPr="007F651F" w:rsidRDefault="00867701" w:rsidP="00887A2D">
            <w:pPr>
              <w:rPr>
                <w:rFonts w:eastAsia="맑은 고딕"/>
              </w:rPr>
            </w:pPr>
            <w:proofErr w:type="gramStart"/>
            <w:r w:rsidRPr="007F651F">
              <w:rPr>
                <w:rFonts w:eastAsia="맑은 고딕"/>
                <w:vertAlign w:val="superscript"/>
              </w:rPr>
              <w:t>c</w:t>
            </w:r>
            <w:proofErr w:type="gramEnd"/>
            <w:r w:rsidRPr="007F651F">
              <w:rPr>
                <w:rFonts w:eastAsia="맑은 고딕"/>
              </w:rPr>
              <w:t xml:space="preserve"> A back-to-back test compares the responses of the test object with the responses of a simulation model to the same</w:t>
            </w:r>
            <w:r w:rsidRPr="007F651F">
              <w:rPr>
                <w:rFonts w:eastAsia="맑은 고딕" w:hint="eastAsia"/>
              </w:rPr>
              <w:t xml:space="preserve"> </w:t>
            </w:r>
            <w:r w:rsidRPr="007F651F">
              <w:rPr>
                <w:rFonts w:eastAsia="맑은 고딕"/>
              </w:rPr>
              <w:t xml:space="preserve">stimuli, to detect differences between the </w:t>
            </w:r>
            <w:proofErr w:type="spellStart"/>
            <w:r w:rsidRPr="007F651F">
              <w:rPr>
                <w:rFonts w:eastAsia="맑은 고딕"/>
              </w:rPr>
              <w:t>behaviour</w:t>
            </w:r>
            <w:proofErr w:type="spellEnd"/>
            <w:r w:rsidRPr="007F651F">
              <w:rPr>
                <w:rFonts w:eastAsia="맑은 고딕"/>
              </w:rPr>
              <w:t xml:space="preserve"> of the model and its implementation.</w:t>
            </w:r>
          </w:p>
        </w:tc>
      </w:tr>
    </w:tbl>
    <w:p w:rsidR="00867701" w:rsidRPr="007F651F" w:rsidRDefault="00867701" w:rsidP="00867701">
      <w:pPr>
        <w:spacing w:after="200"/>
        <w:ind w:right="0"/>
        <w:jc w:val="left"/>
        <w:rPr>
          <w:rFonts w:eastAsia="맑은 고딕"/>
          <w:lang w:eastAsia="ko-KR"/>
        </w:rPr>
      </w:pPr>
      <w:r w:rsidRPr="007F651F">
        <w:rPr>
          <w:rFonts w:eastAsia="맑은 고딕"/>
          <w:lang w:eastAsia="ko-KR"/>
        </w:rPr>
        <w:t>Table 2: The correct implementation of functional safety and technical safety requirements at the system</w:t>
      </w:r>
      <w:r w:rsidRPr="007F651F">
        <w:rPr>
          <w:rFonts w:eastAsia="맑은 고딕" w:hint="eastAsia"/>
          <w:lang w:eastAsia="ko-KR"/>
        </w:rPr>
        <w:t xml:space="preserve"> </w:t>
      </w:r>
      <w:r w:rsidRPr="007F651F">
        <w:rPr>
          <w:rFonts w:eastAsia="맑은 고딕"/>
          <w:lang w:eastAsia="ko-KR"/>
        </w:rPr>
        <w:t>level</w:t>
      </w:r>
    </w:p>
    <w:p w:rsidR="00867701" w:rsidRPr="007F651F" w:rsidRDefault="00867701" w:rsidP="00867701">
      <w:pPr>
        <w:spacing w:after="200"/>
        <w:ind w:right="0"/>
        <w:jc w:val="left"/>
        <w:rPr>
          <w:rFonts w:eastAsia="맑은 고딕"/>
          <w:lang w:eastAsia="ko-KR"/>
        </w:rPr>
      </w:pPr>
      <w:r w:rsidRPr="007F651F">
        <w:rPr>
          <w:rFonts w:eastAsia="맑은 고딕"/>
          <w:lang w:eastAsia="ko-KR"/>
        </w:rPr>
        <w:t>The correct functional performance, accuracy and timing of the safety mechanisms at the system level shall be</w:t>
      </w:r>
      <w:r w:rsidRPr="007F651F">
        <w:rPr>
          <w:rFonts w:eastAsia="맑은 고딕" w:hint="eastAsia"/>
          <w:lang w:eastAsia="ko-KR"/>
        </w:rPr>
        <w:t xml:space="preserve"> </w:t>
      </w:r>
      <w:r w:rsidRPr="007F651F">
        <w:rPr>
          <w:rFonts w:eastAsia="맑은 고딕"/>
          <w:lang w:eastAsia="ko-KR"/>
        </w:rPr>
        <w:t>demonstrated using feasible test methods given in Table 3</w:t>
      </w:r>
    </w:p>
    <w:tbl>
      <w:tblPr>
        <w:tblStyle w:val="af5"/>
        <w:tblW w:w="9883" w:type="dxa"/>
        <w:tblLook w:val="04A0" w:firstRow="1" w:lastRow="0" w:firstColumn="1" w:lastColumn="0" w:noHBand="0" w:noVBand="1"/>
      </w:tblPr>
      <w:tblGrid>
        <w:gridCol w:w="528"/>
        <w:gridCol w:w="6810"/>
        <w:gridCol w:w="636"/>
        <w:gridCol w:w="636"/>
        <w:gridCol w:w="636"/>
        <w:gridCol w:w="637"/>
      </w:tblGrid>
      <w:tr w:rsidR="00867701" w:rsidRPr="007F651F" w:rsidTr="00887A2D">
        <w:tc>
          <w:tcPr>
            <w:tcW w:w="7338" w:type="dxa"/>
            <w:gridSpan w:val="2"/>
            <w:vMerge w:val="restart"/>
            <w:vAlign w:val="center"/>
          </w:tcPr>
          <w:p w:rsidR="00867701" w:rsidRPr="007F651F" w:rsidRDefault="00867701" w:rsidP="00887A2D">
            <w:pPr>
              <w:jc w:val="center"/>
              <w:rPr>
                <w:rFonts w:eastAsia="맑은 고딕"/>
              </w:rPr>
            </w:pPr>
            <w:r w:rsidRPr="007F651F">
              <w:rPr>
                <w:rFonts w:eastAsia="맑은 고딕" w:hint="eastAsia"/>
              </w:rPr>
              <w:t>Methods</w:t>
            </w:r>
          </w:p>
        </w:tc>
        <w:tc>
          <w:tcPr>
            <w:tcW w:w="2545" w:type="dxa"/>
            <w:gridSpan w:val="4"/>
            <w:vAlign w:val="center"/>
          </w:tcPr>
          <w:p w:rsidR="00867701" w:rsidRPr="007F651F" w:rsidRDefault="00867701" w:rsidP="00887A2D">
            <w:pPr>
              <w:jc w:val="center"/>
              <w:rPr>
                <w:rFonts w:eastAsia="맑은 고딕"/>
              </w:rPr>
            </w:pPr>
            <w:r w:rsidRPr="007F651F">
              <w:rPr>
                <w:rFonts w:eastAsia="맑은 고딕" w:hint="eastAsia"/>
              </w:rPr>
              <w:t>ASIL</w:t>
            </w:r>
          </w:p>
        </w:tc>
      </w:tr>
      <w:tr w:rsidR="00867701" w:rsidRPr="007F651F" w:rsidTr="00887A2D">
        <w:tc>
          <w:tcPr>
            <w:tcW w:w="7338" w:type="dxa"/>
            <w:gridSpan w:val="2"/>
            <w:vMerge/>
            <w:vAlign w:val="center"/>
          </w:tcPr>
          <w:p w:rsidR="00867701" w:rsidRPr="007F651F" w:rsidRDefault="00867701" w:rsidP="00887A2D">
            <w:pPr>
              <w:jc w:val="center"/>
              <w:rPr>
                <w:rFonts w:eastAsia="맑은 고딕"/>
              </w:rPr>
            </w:pPr>
          </w:p>
        </w:tc>
        <w:tc>
          <w:tcPr>
            <w:tcW w:w="636" w:type="dxa"/>
            <w:vAlign w:val="center"/>
          </w:tcPr>
          <w:p w:rsidR="00867701" w:rsidRPr="007F651F" w:rsidRDefault="00867701" w:rsidP="00887A2D">
            <w:pPr>
              <w:jc w:val="center"/>
              <w:rPr>
                <w:rFonts w:eastAsia="맑은 고딕"/>
              </w:rPr>
            </w:pPr>
            <w:r w:rsidRPr="007F651F">
              <w:rPr>
                <w:rFonts w:eastAsia="맑은 고딕" w:hint="eastAsia"/>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C</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D</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1a</w:t>
            </w:r>
          </w:p>
        </w:tc>
        <w:tc>
          <w:tcPr>
            <w:tcW w:w="6810" w:type="dxa"/>
          </w:tcPr>
          <w:p w:rsidR="00867701" w:rsidRPr="007F651F" w:rsidRDefault="00867701" w:rsidP="00887A2D">
            <w:pPr>
              <w:rPr>
                <w:rFonts w:eastAsia="맑은 고딕"/>
              </w:rPr>
            </w:pPr>
            <w:r w:rsidRPr="007F651F">
              <w:rPr>
                <w:rFonts w:eastAsia="맑은 고딕"/>
              </w:rPr>
              <w:t>Back-to-back test</w:t>
            </w:r>
            <w:r w:rsidRPr="007F651F">
              <w:rPr>
                <w:rFonts w:eastAsia="맑은 고딕" w:hint="eastAsia"/>
              </w:rPr>
              <w:t xml:space="preserve"> </w:t>
            </w:r>
            <w:r w:rsidRPr="007F651F">
              <w:rPr>
                <w:rFonts w:eastAsia="맑은 고딕"/>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o</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1b</w:t>
            </w:r>
          </w:p>
        </w:tc>
        <w:tc>
          <w:tcPr>
            <w:tcW w:w="6810" w:type="dxa"/>
          </w:tcPr>
          <w:p w:rsidR="00867701" w:rsidRPr="007F651F" w:rsidRDefault="00867701" w:rsidP="00887A2D">
            <w:pPr>
              <w:rPr>
                <w:rFonts w:eastAsia="맑은 고딕"/>
              </w:rPr>
            </w:pPr>
            <w:r w:rsidRPr="007F651F">
              <w:rPr>
                <w:rFonts w:eastAsia="맑은 고딕"/>
              </w:rPr>
              <w:t>Performance test</w:t>
            </w:r>
            <w:r w:rsidRPr="007F651F">
              <w:rPr>
                <w:rFonts w:eastAsia="맑은 고딕" w:hint="eastAsia"/>
              </w:rPr>
              <w:t xml:space="preserve"> </w:t>
            </w:r>
            <w:r w:rsidRPr="007F651F">
              <w:rPr>
                <w:rFonts w:eastAsia="맑은 고딕"/>
                <w:vertAlign w:val="superscript"/>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o</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9883" w:type="dxa"/>
            <w:gridSpan w:val="6"/>
          </w:tcPr>
          <w:p w:rsidR="00867701" w:rsidRPr="007F651F" w:rsidRDefault="00867701" w:rsidP="00887A2D">
            <w:pPr>
              <w:rPr>
                <w:rFonts w:eastAsia="맑은 고딕"/>
              </w:rPr>
            </w:pPr>
            <w:proofErr w:type="spellStart"/>
            <w:proofErr w:type="gramStart"/>
            <w:r w:rsidRPr="007F651F">
              <w:rPr>
                <w:rFonts w:eastAsia="맑은 고딕"/>
                <w:vertAlign w:val="superscript"/>
              </w:rPr>
              <w:t>a</w:t>
            </w:r>
            <w:proofErr w:type="spellEnd"/>
            <w:proofErr w:type="gramEnd"/>
            <w:r w:rsidRPr="007F651F">
              <w:rPr>
                <w:rFonts w:eastAsia="맑은 고딕"/>
              </w:rPr>
              <w:t xml:space="preserve"> </w:t>
            </w:r>
            <w:proofErr w:type="spellStart"/>
            <w:r w:rsidRPr="007F651F">
              <w:rPr>
                <w:rFonts w:eastAsia="맑은 고딕"/>
              </w:rPr>
              <w:t>A</w:t>
            </w:r>
            <w:proofErr w:type="spellEnd"/>
            <w:r w:rsidRPr="007F651F">
              <w:rPr>
                <w:rFonts w:eastAsia="맑은 고딕"/>
              </w:rPr>
              <w:t xml:space="preserve"> back-to-back test compares the responses of the test object with the responses of a simulation model to the same</w:t>
            </w:r>
            <w:r w:rsidRPr="007F651F">
              <w:rPr>
                <w:rFonts w:eastAsia="맑은 고딕" w:hint="eastAsia"/>
              </w:rPr>
              <w:t xml:space="preserve"> </w:t>
            </w:r>
            <w:r w:rsidRPr="007F651F">
              <w:rPr>
                <w:rFonts w:eastAsia="맑은 고딕"/>
              </w:rPr>
              <w:t xml:space="preserve">stimuli, to detect differences between the </w:t>
            </w:r>
            <w:proofErr w:type="spellStart"/>
            <w:r w:rsidRPr="007F651F">
              <w:rPr>
                <w:rFonts w:eastAsia="맑은 고딕"/>
              </w:rPr>
              <w:t>behaviour</w:t>
            </w:r>
            <w:proofErr w:type="spellEnd"/>
            <w:r w:rsidRPr="007F651F">
              <w:rPr>
                <w:rFonts w:eastAsia="맑은 고딕"/>
              </w:rPr>
              <w:t xml:space="preserve"> of the model and its implementation.</w:t>
            </w:r>
          </w:p>
          <w:p w:rsidR="00867701" w:rsidRPr="007F651F" w:rsidRDefault="00867701" w:rsidP="00887A2D">
            <w:pPr>
              <w:rPr>
                <w:rFonts w:eastAsia="맑은 고딕"/>
              </w:rPr>
            </w:pPr>
            <w:proofErr w:type="gramStart"/>
            <w:r w:rsidRPr="007F651F">
              <w:rPr>
                <w:rFonts w:eastAsia="맑은 고딕"/>
                <w:vertAlign w:val="superscript"/>
              </w:rPr>
              <w:t>b</w:t>
            </w:r>
            <w:proofErr w:type="gramEnd"/>
            <w:r w:rsidRPr="007F651F">
              <w:rPr>
                <w:rFonts w:eastAsia="맑은 고딕"/>
              </w:rPr>
              <w:t xml:space="preserve"> A performance test can verify the performance (e.g. task scheduling, timing, power output) in the context of the whole</w:t>
            </w:r>
            <w:r w:rsidRPr="007F651F">
              <w:rPr>
                <w:rFonts w:eastAsia="맑은 고딕" w:hint="eastAsia"/>
              </w:rPr>
              <w:t xml:space="preserve"> </w:t>
            </w:r>
            <w:r w:rsidRPr="007F651F">
              <w:rPr>
                <w:rFonts w:eastAsia="맑은 고딕"/>
              </w:rPr>
              <w:t>test object, and can verify the ability of the intended control software to run with the hardware.</w:t>
            </w:r>
          </w:p>
        </w:tc>
      </w:tr>
    </w:tbl>
    <w:p w:rsidR="00867701" w:rsidRPr="007F651F" w:rsidRDefault="00867701" w:rsidP="00FF513B">
      <w:pPr>
        <w:spacing w:after="200"/>
        <w:ind w:left="100" w:right="0" w:hangingChars="50" w:hanging="100"/>
        <w:jc w:val="left"/>
        <w:rPr>
          <w:rFonts w:eastAsia="맑은 고딕"/>
          <w:lang w:eastAsia="ko-KR"/>
        </w:rPr>
      </w:pPr>
      <w:r w:rsidRPr="007F651F">
        <w:rPr>
          <w:rFonts w:eastAsia="맑은 고딕"/>
          <w:lang w:eastAsia="ko-KR"/>
        </w:rPr>
        <w:t>Table 3: The correct functional performance, accuracy and timing of safety mechanisms at the system level</w:t>
      </w:r>
    </w:p>
    <w:p w:rsidR="00867701" w:rsidRPr="007F651F" w:rsidRDefault="00867701" w:rsidP="00867701">
      <w:pPr>
        <w:spacing w:after="200"/>
        <w:ind w:right="0"/>
        <w:jc w:val="left"/>
        <w:rPr>
          <w:rFonts w:eastAsia="맑은 고딕"/>
          <w:lang w:eastAsia="ko-KR"/>
        </w:rPr>
      </w:pPr>
      <w:r w:rsidRPr="007F651F">
        <w:rPr>
          <w:rFonts w:eastAsia="맑은 고딕"/>
          <w:lang w:eastAsia="ko-KR"/>
        </w:rPr>
        <w:t>The consistent and correct implementation of the external and internal interfaces at the system level shall be</w:t>
      </w:r>
      <w:r w:rsidRPr="007F651F">
        <w:rPr>
          <w:rFonts w:eastAsia="맑은 고딕" w:hint="eastAsia"/>
          <w:lang w:eastAsia="ko-KR"/>
        </w:rPr>
        <w:t xml:space="preserve"> </w:t>
      </w:r>
      <w:r w:rsidRPr="007F651F">
        <w:rPr>
          <w:rFonts w:eastAsia="맑은 고딕"/>
          <w:lang w:eastAsia="ko-KR"/>
        </w:rPr>
        <w:t>demonstrated using feasible test methods given in Table 4</w:t>
      </w:r>
    </w:p>
    <w:tbl>
      <w:tblPr>
        <w:tblStyle w:val="af5"/>
        <w:tblW w:w="9883" w:type="dxa"/>
        <w:tblLook w:val="04A0" w:firstRow="1" w:lastRow="0" w:firstColumn="1" w:lastColumn="0" w:noHBand="0" w:noVBand="1"/>
      </w:tblPr>
      <w:tblGrid>
        <w:gridCol w:w="528"/>
        <w:gridCol w:w="6810"/>
        <w:gridCol w:w="636"/>
        <w:gridCol w:w="636"/>
        <w:gridCol w:w="636"/>
        <w:gridCol w:w="637"/>
      </w:tblGrid>
      <w:tr w:rsidR="00867701" w:rsidRPr="007F651F" w:rsidTr="00887A2D">
        <w:tc>
          <w:tcPr>
            <w:tcW w:w="7338" w:type="dxa"/>
            <w:gridSpan w:val="2"/>
            <w:vMerge w:val="restart"/>
            <w:vAlign w:val="center"/>
          </w:tcPr>
          <w:p w:rsidR="00867701" w:rsidRPr="007F651F" w:rsidRDefault="00867701" w:rsidP="00887A2D">
            <w:pPr>
              <w:jc w:val="center"/>
              <w:rPr>
                <w:rFonts w:eastAsia="맑은 고딕"/>
              </w:rPr>
            </w:pPr>
            <w:r w:rsidRPr="007F651F">
              <w:rPr>
                <w:rFonts w:eastAsia="맑은 고딕" w:hint="eastAsia"/>
              </w:rPr>
              <w:t>Methods</w:t>
            </w:r>
          </w:p>
        </w:tc>
        <w:tc>
          <w:tcPr>
            <w:tcW w:w="2545" w:type="dxa"/>
            <w:gridSpan w:val="4"/>
            <w:vAlign w:val="center"/>
          </w:tcPr>
          <w:p w:rsidR="00867701" w:rsidRPr="007F651F" w:rsidRDefault="00867701" w:rsidP="00887A2D">
            <w:pPr>
              <w:jc w:val="center"/>
              <w:rPr>
                <w:rFonts w:eastAsia="맑은 고딕"/>
              </w:rPr>
            </w:pPr>
            <w:r w:rsidRPr="007F651F">
              <w:rPr>
                <w:rFonts w:eastAsia="맑은 고딕" w:hint="eastAsia"/>
              </w:rPr>
              <w:t>ASIL</w:t>
            </w:r>
          </w:p>
        </w:tc>
      </w:tr>
      <w:tr w:rsidR="00867701" w:rsidRPr="007F651F" w:rsidTr="00887A2D">
        <w:tc>
          <w:tcPr>
            <w:tcW w:w="7338" w:type="dxa"/>
            <w:gridSpan w:val="2"/>
            <w:vMerge/>
            <w:vAlign w:val="center"/>
          </w:tcPr>
          <w:p w:rsidR="00867701" w:rsidRPr="007F651F" w:rsidRDefault="00867701" w:rsidP="00887A2D">
            <w:pPr>
              <w:jc w:val="center"/>
              <w:rPr>
                <w:rFonts w:eastAsia="맑은 고딕"/>
              </w:rPr>
            </w:pPr>
          </w:p>
        </w:tc>
        <w:tc>
          <w:tcPr>
            <w:tcW w:w="636" w:type="dxa"/>
            <w:vAlign w:val="center"/>
          </w:tcPr>
          <w:p w:rsidR="00867701" w:rsidRPr="007F651F" w:rsidRDefault="00867701" w:rsidP="00887A2D">
            <w:pPr>
              <w:jc w:val="center"/>
              <w:rPr>
                <w:rFonts w:eastAsia="맑은 고딕"/>
              </w:rPr>
            </w:pPr>
            <w:r w:rsidRPr="007F651F">
              <w:rPr>
                <w:rFonts w:eastAsia="맑은 고딕" w:hint="eastAsia"/>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C</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D</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1a</w:t>
            </w:r>
          </w:p>
        </w:tc>
        <w:tc>
          <w:tcPr>
            <w:tcW w:w="6810" w:type="dxa"/>
          </w:tcPr>
          <w:p w:rsidR="00867701" w:rsidRPr="007F651F" w:rsidRDefault="00867701" w:rsidP="00887A2D">
            <w:pPr>
              <w:rPr>
                <w:rFonts w:eastAsia="맑은 고딕"/>
              </w:rPr>
            </w:pPr>
            <w:r w:rsidRPr="007F651F">
              <w:rPr>
                <w:rFonts w:eastAsia="맑은 고딕"/>
              </w:rPr>
              <w:t>Test of external interfaces</w:t>
            </w:r>
            <w:r w:rsidRPr="007F651F">
              <w:rPr>
                <w:rFonts w:eastAsia="맑은 고딕" w:hint="eastAsia"/>
              </w:rPr>
              <w:t xml:space="preserve"> </w:t>
            </w:r>
            <w:r w:rsidRPr="007F651F">
              <w:rPr>
                <w:rFonts w:eastAsia="맑은 고딕"/>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1b</w:t>
            </w:r>
          </w:p>
        </w:tc>
        <w:tc>
          <w:tcPr>
            <w:tcW w:w="6810" w:type="dxa"/>
          </w:tcPr>
          <w:p w:rsidR="00867701" w:rsidRPr="007F651F" w:rsidRDefault="00867701" w:rsidP="00887A2D">
            <w:pPr>
              <w:rPr>
                <w:rFonts w:eastAsia="맑은 고딕"/>
              </w:rPr>
            </w:pPr>
            <w:r w:rsidRPr="007F651F">
              <w:rPr>
                <w:rFonts w:eastAsia="맑은 고딕"/>
              </w:rPr>
              <w:t>Test of internal interfaces</w:t>
            </w:r>
            <w:r w:rsidRPr="007F651F">
              <w:rPr>
                <w:rFonts w:eastAsia="맑은 고딕" w:hint="eastAsia"/>
              </w:rPr>
              <w:t xml:space="preserve"> </w:t>
            </w:r>
            <w:r w:rsidRPr="007F651F">
              <w:rPr>
                <w:rFonts w:eastAsia="맑은 고딕" w:hint="eastAsia"/>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1c</w:t>
            </w:r>
          </w:p>
        </w:tc>
        <w:tc>
          <w:tcPr>
            <w:tcW w:w="6810" w:type="dxa"/>
          </w:tcPr>
          <w:p w:rsidR="00867701" w:rsidRPr="007F651F" w:rsidRDefault="00867701" w:rsidP="00887A2D">
            <w:pPr>
              <w:rPr>
                <w:rFonts w:eastAsia="맑은 고딕"/>
              </w:rPr>
            </w:pPr>
            <w:r w:rsidRPr="007F651F">
              <w:rPr>
                <w:rFonts w:eastAsia="맑은 고딕"/>
              </w:rPr>
              <w:t xml:space="preserve">Interface consistency check </w:t>
            </w:r>
            <w:r w:rsidRPr="007F651F">
              <w:rPr>
                <w:rFonts w:eastAsia="맑은 고딕"/>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o</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1d</w:t>
            </w:r>
          </w:p>
        </w:tc>
        <w:tc>
          <w:tcPr>
            <w:tcW w:w="6810" w:type="dxa"/>
          </w:tcPr>
          <w:p w:rsidR="00867701" w:rsidRPr="007F651F" w:rsidRDefault="00867701" w:rsidP="00887A2D">
            <w:pPr>
              <w:rPr>
                <w:rFonts w:eastAsia="맑은 고딕"/>
              </w:rPr>
            </w:pPr>
            <w:r w:rsidRPr="007F651F">
              <w:rPr>
                <w:rFonts w:eastAsia="맑은 고딕"/>
              </w:rPr>
              <w:t xml:space="preserve">Test of interaction/communication </w:t>
            </w:r>
            <w:r w:rsidRPr="007F651F">
              <w:rPr>
                <w:rFonts w:eastAsia="맑은 고딕"/>
                <w:vertAlign w:val="superscript"/>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9883" w:type="dxa"/>
            <w:gridSpan w:val="6"/>
          </w:tcPr>
          <w:p w:rsidR="00867701" w:rsidRPr="007F651F" w:rsidRDefault="00867701" w:rsidP="00887A2D">
            <w:pPr>
              <w:rPr>
                <w:rFonts w:eastAsia="맑은 고딕"/>
              </w:rPr>
            </w:pPr>
            <w:proofErr w:type="spellStart"/>
            <w:r w:rsidRPr="007F651F">
              <w:rPr>
                <w:rFonts w:eastAsia="맑은 고딕"/>
                <w:vertAlign w:val="superscript"/>
              </w:rPr>
              <w:t>a</w:t>
            </w:r>
            <w:proofErr w:type="spellEnd"/>
            <w:r w:rsidRPr="007F651F">
              <w:rPr>
                <w:rFonts w:eastAsia="맑은 고딕"/>
              </w:rPr>
              <w:t xml:space="preserve"> An interface test of the system includes tests of analogue and digital inputs and outputs, boundary tests, and</w:t>
            </w:r>
            <w:r w:rsidRPr="007F651F">
              <w:rPr>
                <w:rFonts w:eastAsia="맑은 고딕" w:hint="eastAsia"/>
              </w:rPr>
              <w:t xml:space="preserve"> </w:t>
            </w:r>
            <w:r w:rsidRPr="007F651F">
              <w:rPr>
                <w:rFonts w:eastAsia="맑은 고딕"/>
              </w:rPr>
              <w:t>equivalence-class tests, to completely test the specified interfaces, compatibility, timings, and other specified</w:t>
            </w:r>
            <w:r w:rsidRPr="007F651F">
              <w:rPr>
                <w:rFonts w:eastAsia="맑은 고딕" w:hint="eastAsia"/>
              </w:rPr>
              <w:t xml:space="preserve"> </w:t>
            </w:r>
            <w:r w:rsidRPr="007F651F">
              <w:rPr>
                <w:rFonts w:eastAsia="맑은 고딕"/>
              </w:rPr>
              <w:t>characteristics of the system. Internal interfaces of the system can be tested by static tests, (e.g. match of plug</w:t>
            </w:r>
            <w:r w:rsidRPr="007F651F">
              <w:rPr>
                <w:rFonts w:eastAsia="맑은 고딕" w:hint="eastAsia"/>
              </w:rPr>
              <w:t xml:space="preserve"> </w:t>
            </w:r>
            <w:r w:rsidRPr="007F651F">
              <w:rPr>
                <w:rFonts w:eastAsia="맑은 고딕"/>
              </w:rPr>
              <w:t>connectors) as well as by dynamic tests concerning bus communications or any other interface between system</w:t>
            </w:r>
            <w:r w:rsidRPr="007F651F">
              <w:rPr>
                <w:rFonts w:eastAsia="맑은 고딕" w:hint="eastAsia"/>
              </w:rPr>
              <w:t xml:space="preserve"> </w:t>
            </w:r>
            <w:r w:rsidRPr="007F651F">
              <w:rPr>
                <w:rFonts w:eastAsia="맑은 고딕"/>
              </w:rPr>
              <w:t>elements.</w:t>
            </w:r>
          </w:p>
          <w:p w:rsidR="00867701" w:rsidRPr="007F651F" w:rsidRDefault="00867701" w:rsidP="00887A2D">
            <w:pPr>
              <w:rPr>
                <w:rFonts w:eastAsia="맑은 고딕"/>
              </w:rPr>
            </w:pPr>
            <w:proofErr w:type="gramStart"/>
            <w:r w:rsidRPr="007F651F">
              <w:rPr>
                <w:rFonts w:eastAsia="맑은 고딕"/>
                <w:vertAlign w:val="superscript"/>
              </w:rPr>
              <w:lastRenderedPageBreak/>
              <w:t>b</w:t>
            </w:r>
            <w:proofErr w:type="gramEnd"/>
            <w:r w:rsidRPr="007F651F">
              <w:rPr>
                <w:rFonts w:eastAsia="맑은 고딕"/>
              </w:rPr>
              <w:t xml:space="preserve"> A communication and interaction test includes tests of the communication between the system elements, as well as</w:t>
            </w:r>
            <w:r w:rsidRPr="007F651F">
              <w:rPr>
                <w:rFonts w:eastAsia="맑은 고딕" w:hint="eastAsia"/>
              </w:rPr>
              <w:t xml:space="preserve"> </w:t>
            </w:r>
            <w:r w:rsidRPr="007F651F">
              <w:rPr>
                <w:rFonts w:eastAsia="맑은 고딕"/>
              </w:rPr>
              <w:t>between the system under test and other vehicle systems during runtime, against the functional and non-functional</w:t>
            </w:r>
            <w:r w:rsidRPr="007F651F">
              <w:rPr>
                <w:rFonts w:eastAsia="맑은 고딕" w:hint="eastAsia"/>
              </w:rPr>
              <w:t xml:space="preserve"> </w:t>
            </w:r>
            <w:r w:rsidRPr="007F651F">
              <w:rPr>
                <w:rFonts w:eastAsia="맑은 고딕"/>
              </w:rPr>
              <w:t>requirements.</w:t>
            </w:r>
          </w:p>
        </w:tc>
      </w:tr>
    </w:tbl>
    <w:p w:rsidR="00867701" w:rsidRPr="007F651F" w:rsidRDefault="00867701" w:rsidP="00867701">
      <w:pPr>
        <w:spacing w:after="200"/>
        <w:ind w:right="0"/>
        <w:jc w:val="left"/>
        <w:rPr>
          <w:rFonts w:eastAsia="맑은 고딕"/>
          <w:lang w:eastAsia="ko-KR"/>
        </w:rPr>
      </w:pPr>
      <w:r w:rsidRPr="007F651F">
        <w:rPr>
          <w:rFonts w:eastAsia="맑은 고딕"/>
          <w:lang w:eastAsia="ko-KR"/>
        </w:rPr>
        <w:lastRenderedPageBreak/>
        <w:t>Table 4: The consistent and correct implementation of external and internal interfaces at the sys</w:t>
      </w:r>
      <w:r w:rsidRPr="007F651F">
        <w:rPr>
          <w:rFonts w:eastAsia="맑은 고딕" w:hint="eastAsia"/>
          <w:lang w:eastAsia="ko-KR"/>
        </w:rPr>
        <w:t>t</w:t>
      </w:r>
      <w:r w:rsidRPr="007F651F">
        <w:rPr>
          <w:rFonts w:eastAsia="맑은 고딕"/>
          <w:lang w:eastAsia="ko-KR"/>
        </w:rPr>
        <w:t>em level</w:t>
      </w:r>
    </w:p>
    <w:p w:rsidR="00867701" w:rsidRPr="007F651F" w:rsidRDefault="00867701" w:rsidP="00867701">
      <w:pPr>
        <w:spacing w:after="200"/>
        <w:ind w:right="0"/>
        <w:jc w:val="left"/>
        <w:rPr>
          <w:rFonts w:eastAsia="맑은 고딕"/>
          <w:lang w:eastAsia="ko-KR"/>
        </w:rPr>
      </w:pPr>
      <w:r w:rsidRPr="007F651F">
        <w:rPr>
          <w:rFonts w:eastAsia="맑은 고딕"/>
          <w:lang w:eastAsia="ko-KR"/>
        </w:rPr>
        <w:t>The effectiveness of the safety mechanisms' failure coverage at the system level shall be demonstrated using</w:t>
      </w:r>
      <w:r w:rsidRPr="007F651F">
        <w:rPr>
          <w:rFonts w:eastAsia="맑은 고딕" w:hint="eastAsia"/>
          <w:lang w:eastAsia="ko-KR"/>
        </w:rPr>
        <w:t xml:space="preserve"> </w:t>
      </w:r>
      <w:r w:rsidRPr="007F651F">
        <w:rPr>
          <w:rFonts w:eastAsia="맑은 고딕"/>
          <w:lang w:eastAsia="ko-KR"/>
        </w:rPr>
        <w:t>feasible test methods given in Table 5</w:t>
      </w:r>
    </w:p>
    <w:tbl>
      <w:tblPr>
        <w:tblStyle w:val="af5"/>
        <w:tblW w:w="9883" w:type="dxa"/>
        <w:tblLook w:val="04A0" w:firstRow="1" w:lastRow="0" w:firstColumn="1" w:lastColumn="0" w:noHBand="0" w:noVBand="1"/>
      </w:tblPr>
      <w:tblGrid>
        <w:gridCol w:w="528"/>
        <w:gridCol w:w="6810"/>
        <w:gridCol w:w="636"/>
        <w:gridCol w:w="636"/>
        <w:gridCol w:w="636"/>
        <w:gridCol w:w="637"/>
      </w:tblGrid>
      <w:tr w:rsidR="00867701" w:rsidRPr="007F651F" w:rsidTr="00887A2D">
        <w:tc>
          <w:tcPr>
            <w:tcW w:w="7338" w:type="dxa"/>
            <w:gridSpan w:val="2"/>
            <w:vMerge w:val="restart"/>
            <w:vAlign w:val="center"/>
          </w:tcPr>
          <w:p w:rsidR="00867701" w:rsidRPr="007F651F" w:rsidRDefault="00867701" w:rsidP="00887A2D">
            <w:pPr>
              <w:jc w:val="center"/>
              <w:rPr>
                <w:rFonts w:eastAsia="맑은 고딕"/>
              </w:rPr>
            </w:pPr>
            <w:r w:rsidRPr="007F651F">
              <w:rPr>
                <w:rFonts w:eastAsia="맑은 고딕" w:hint="eastAsia"/>
              </w:rPr>
              <w:t>Methods</w:t>
            </w:r>
          </w:p>
        </w:tc>
        <w:tc>
          <w:tcPr>
            <w:tcW w:w="2545" w:type="dxa"/>
            <w:gridSpan w:val="4"/>
            <w:vAlign w:val="center"/>
          </w:tcPr>
          <w:p w:rsidR="00867701" w:rsidRPr="007F651F" w:rsidRDefault="00867701" w:rsidP="00887A2D">
            <w:pPr>
              <w:jc w:val="center"/>
              <w:rPr>
                <w:rFonts w:eastAsia="맑은 고딕"/>
              </w:rPr>
            </w:pPr>
            <w:r w:rsidRPr="007F651F">
              <w:rPr>
                <w:rFonts w:eastAsia="맑은 고딕" w:hint="eastAsia"/>
              </w:rPr>
              <w:t>ASIL</w:t>
            </w:r>
          </w:p>
        </w:tc>
      </w:tr>
      <w:tr w:rsidR="00867701" w:rsidRPr="007F651F" w:rsidTr="00887A2D">
        <w:tc>
          <w:tcPr>
            <w:tcW w:w="7338" w:type="dxa"/>
            <w:gridSpan w:val="2"/>
            <w:vMerge/>
            <w:vAlign w:val="center"/>
          </w:tcPr>
          <w:p w:rsidR="00867701" w:rsidRPr="007F651F" w:rsidRDefault="00867701" w:rsidP="00887A2D">
            <w:pPr>
              <w:jc w:val="center"/>
              <w:rPr>
                <w:rFonts w:eastAsia="맑은 고딕"/>
              </w:rPr>
            </w:pPr>
          </w:p>
        </w:tc>
        <w:tc>
          <w:tcPr>
            <w:tcW w:w="636" w:type="dxa"/>
            <w:vAlign w:val="center"/>
          </w:tcPr>
          <w:p w:rsidR="00867701" w:rsidRPr="007F651F" w:rsidRDefault="00867701" w:rsidP="00887A2D">
            <w:pPr>
              <w:jc w:val="center"/>
              <w:rPr>
                <w:rFonts w:eastAsia="맑은 고딕"/>
              </w:rPr>
            </w:pPr>
            <w:r w:rsidRPr="007F651F">
              <w:rPr>
                <w:rFonts w:eastAsia="맑은 고딕" w:hint="eastAsia"/>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C</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D</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1a</w:t>
            </w:r>
          </w:p>
        </w:tc>
        <w:tc>
          <w:tcPr>
            <w:tcW w:w="6810" w:type="dxa"/>
          </w:tcPr>
          <w:p w:rsidR="00867701" w:rsidRPr="007F651F" w:rsidRDefault="00867701" w:rsidP="00887A2D">
            <w:pPr>
              <w:rPr>
                <w:rFonts w:eastAsia="맑은 고딕"/>
              </w:rPr>
            </w:pPr>
            <w:r w:rsidRPr="007F651F">
              <w:rPr>
                <w:rFonts w:eastAsia="맑은 고딕"/>
              </w:rPr>
              <w:t>Fault injection test</w:t>
            </w:r>
            <w:r w:rsidRPr="007F651F">
              <w:rPr>
                <w:rFonts w:eastAsia="맑은 고딕" w:hint="eastAsia"/>
              </w:rPr>
              <w:t xml:space="preserve"> </w:t>
            </w:r>
            <w:r w:rsidRPr="007F651F">
              <w:rPr>
                <w:rFonts w:eastAsia="맑은 고딕"/>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1b</w:t>
            </w:r>
          </w:p>
        </w:tc>
        <w:tc>
          <w:tcPr>
            <w:tcW w:w="6810" w:type="dxa"/>
          </w:tcPr>
          <w:p w:rsidR="00867701" w:rsidRPr="007F651F" w:rsidRDefault="00867701" w:rsidP="00887A2D">
            <w:pPr>
              <w:rPr>
                <w:rFonts w:eastAsia="맑은 고딕"/>
              </w:rPr>
            </w:pPr>
            <w:r w:rsidRPr="007F651F">
              <w:rPr>
                <w:rFonts w:eastAsia="맑은 고딕"/>
              </w:rPr>
              <w:t>Error guessing (or Explorative testing)</w:t>
            </w:r>
            <w:r w:rsidRPr="007F651F">
              <w:rPr>
                <w:rFonts w:eastAsia="맑은 고딕" w:hint="eastAsia"/>
              </w:rPr>
              <w:t xml:space="preserve"> </w:t>
            </w:r>
            <w:r w:rsidRPr="007F651F">
              <w:rPr>
                <w:rFonts w:eastAsia="맑은 고딕"/>
                <w:vertAlign w:val="superscript"/>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1c</w:t>
            </w:r>
          </w:p>
        </w:tc>
        <w:tc>
          <w:tcPr>
            <w:tcW w:w="6810" w:type="dxa"/>
          </w:tcPr>
          <w:p w:rsidR="00867701" w:rsidRPr="007F651F" w:rsidRDefault="00867701" w:rsidP="00887A2D">
            <w:pPr>
              <w:rPr>
                <w:rFonts w:eastAsia="맑은 고딕"/>
              </w:rPr>
            </w:pPr>
            <w:r w:rsidRPr="007F651F">
              <w:rPr>
                <w:rFonts w:eastAsia="바탕" w:cs="Arial"/>
              </w:rPr>
              <w:t xml:space="preserve">Test derived from field experience </w:t>
            </w:r>
            <w:r w:rsidRPr="007F651F">
              <w:rPr>
                <w:rFonts w:eastAsia="바탕" w:cs="Arial"/>
                <w:sz w:val="13"/>
                <w:szCs w:val="13"/>
                <w:vertAlign w:val="superscript"/>
              </w:rPr>
              <w:t>c</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o</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9883" w:type="dxa"/>
            <w:gridSpan w:val="6"/>
          </w:tcPr>
          <w:p w:rsidR="00867701" w:rsidRPr="007F651F" w:rsidRDefault="00867701" w:rsidP="00887A2D">
            <w:pPr>
              <w:rPr>
                <w:rFonts w:eastAsia="맑은 고딕"/>
              </w:rPr>
            </w:pPr>
            <w:proofErr w:type="gramStart"/>
            <w:r w:rsidRPr="007F651F">
              <w:rPr>
                <w:rFonts w:eastAsia="맑은 고딕"/>
                <w:vertAlign w:val="superscript"/>
              </w:rPr>
              <w:t>a</w:t>
            </w:r>
            <w:proofErr w:type="gramEnd"/>
            <w:r w:rsidRPr="007F651F">
              <w:rPr>
                <w:rFonts w:eastAsia="맑은 고딕"/>
              </w:rPr>
              <w:t xml:space="preserve"> fault injection test uses special means to introduce faults into the system. This can be done within the system via a</w:t>
            </w:r>
            <w:r w:rsidRPr="007F651F">
              <w:rPr>
                <w:rFonts w:eastAsia="맑은 고딕" w:hint="eastAsia"/>
              </w:rPr>
              <w:t xml:space="preserve"> </w:t>
            </w:r>
            <w:r w:rsidRPr="007F651F">
              <w:rPr>
                <w:rFonts w:eastAsia="맑은 고딕"/>
              </w:rPr>
              <w:t>special test interface, specially prepared elements, or communication devices. The method is often used to improve</w:t>
            </w:r>
            <w:r w:rsidRPr="007F651F">
              <w:rPr>
                <w:rFonts w:eastAsia="맑은 고딕" w:hint="eastAsia"/>
              </w:rPr>
              <w:t xml:space="preserve"> </w:t>
            </w:r>
            <w:r w:rsidRPr="007F651F">
              <w:rPr>
                <w:rFonts w:eastAsia="맑은 고딕"/>
              </w:rPr>
              <w:t>the test coverage of the safety requirements, because during normal operation safety measures are not invoked.</w:t>
            </w:r>
          </w:p>
          <w:p w:rsidR="00867701" w:rsidRPr="007F651F" w:rsidRDefault="00867701" w:rsidP="00887A2D">
            <w:pPr>
              <w:rPr>
                <w:rFonts w:eastAsia="맑은 고딕"/>
              </w:rPr>
            </w:pPr>
            <w:proofErr w:type="gramStart"/>
            <w:r w:rsidRPr="007F651F">
              <w:rPr>
                <w:rFonts w:eastAsia="맑은 고딕"/>
                <w:vertAlign w:val="superscript"/>
              </w:rPr>
              <w:t>b</w:t>
            </w:r>
            <w:proofErr w:type="gramEnd"/>
            <w:r w:rsidRPr="007F651F">
              <w:rPr>
                <w:rFonts w:eastAsia="맑은 고딕"/>
              </w:rPr>
              <w:t xml:space="preserve"> An error guessing test uses expert knowledge and data collected through lessons learned and field experience to</w:t>
            </w:r>
            <w:r w:rsidRPr="007F651F">
              <w:rPr>
                <w:rFonts w:eastAsia="맑은 고딕" w:hint="eastAsia"/>
              </w:rPr>
              <w:t xml:space="preserve"> </w:t>
            </w:r>
            <w:r w:rsidRPr="007F651F">
              <w:rPr>
                <w:rFonts w:eastAsia="맑은 고딕"/>
              </w:rPr>
              <w:t>anticipate errors in the system. Then a set of tests along with adequate test facilities is designed to check for these</w:t>
            </w:r>
            <w:r w:rsidRPr="007F651F">
              <w:rPr>
                <w:rFonts w:eastAsia="맑은 고딕" w:hint="eastAsia"/>
              </w:rPr>
              <w:t xml:space="preserve"> </w:t>
            </w:r>
            <w:r w:rsidRPr="007F651F">
              <w:rPr>
                <w:rFonts w:eastAsia="맑은 고딕"/>
              </w:rPr>
              <w:t>errors. Error guessing is an effective method given a tester who has previous experience with similar systems.</w:t>
            </w:r>
          </w:p>
          <w:p w:rsidR="00867701" w:rsidRPr="007F651F" w:rsidRDefault="00867701" w:rsidP="00887A2D">
            <w:pPr>
              <w:rPr>
                <w:rFonts w:eastAsia="맑은 고딕"/>
              </w:rPr>
            </w:pPr>
            <w:r w:rsidRPr="007F651F">
              <w:rPr>
                <w:rFonts w:eastAsia="맑은 고딕"/>
              </w:rPr>
              <w:t>MHE remark: Alternative to Error guessing the method Explorative testing can be applied.</w:t>
            </w:r>
          </w:p>
          <w:p w:rsidR="00867701" w:rsidRPr="007F651F" w:rsidRDefault="00867701" w:rsidP="00FF513B">
            <w:pPr>
              <w:rPr>
                <w:rFonts w:eastAsia="맑은 고딕"/>
              </w:rPr>
            </w:pPr>
            <w:proofErr w:type="gramStart"/>
            <w:r w:rsidRPr="007F651F">
              <w:rPr>
                <w:rFonts w:eastAsia="맑은 고딕" w:hint="eastAsia"/>
                <w:vertAlign w:val="superscript"/>
              </w:rPr>
              <w:t>c</w:t>
            </w:r>
            <w:r w:rsidRPr="007F651F">
              <w:rPr>
                <w:rFonts w:eastAsia="맑은 고딕"/>
              </w:rPr>
              <w:t xml:space="preserve"> ??</w:t>
            </w:r>
            <w:proofErr w:type="gramEnd"/>
            <w:r w:rsidRPr="007F651F">
              <w:rPr>
                <w:rFonts w:eastAsia="맑은 고딕"/>
              </w:rPr>
              <w:t xml:space="preserve"> </w:t>
            </w:r>
          </w:p>
        </w:tc>
      </w:tr>
    </w:tbl>
    <w:p w:rsidR="00867701" w:rsidRPr="007F651F" w:rsidRDefault="00867701" w:rsidP="00867701">
      <w:pPr>
        <w:spacing w:after="200"/>
        <w:ind w:right="0"/>
        <w:jc w:val="left"/>
        <w:rPr>
          <w:rFonts w:eastAsia="맑은 고딕"/>
          <w:lang w:eastAsia="ko-KR"/>
        </w:rPr>
      </w:pPr>
      <w:r w:rsidRPr="007F651F">
        <w:rPr>
          <w:rFonts w:eastAsia="맑은 고딕"/>
          <w:lang w:eastAsia="ko-KR"/>
        </w:rPr>
        <w:t>Table 5: The effectiveness of a safety mechanism's failure coverage at the system level</w:t>
      </w:r>
    </w:p>
    <w:p w:rsidR="00867701" w:rsidRPr="007F651F" w:rsidRDefault="00867701" w:rsidP="00867701">
      <w:pPr>
        <w:spacing w:after="200"/>
        <w:ind w:right="0"/>
        <w:jc w:val="left"/>
        <w:rPr>
          <w:rFonts w:eastAsia="맑은 고딕"/>
          <w:lang w:eastAsia="ko-KR"/>
        </w:rPr>
      </w:pPr>
      <w:r w:rsidRPr="007F651F">
        <w:rPr>
          <w:rFonts w:eastAsia="맑은 고딕"/>
          <w:lang w:eastAsia="ko-KR"/>
        </w:rPr>
        <w:t>The level of robustness at the system level shall be demonstrated using feasible test methods given in Table</w:t>
      </w:r>
    </w:p>
    <w:p w:rsidR="00867701" w:rsidRPr="007F651F" w:rsidRDefault="00867701" w:rsidP="00867701">
      <w:pPr>
        <w:spacing w:after="200"/>
        <w:ind w:right="0"/>
        <w:jc w:val="left"/>
        <w:rPr>
          <w:rFonts w:eastAsia="맑은 고딕"/>
          <w:lang w:eastAsia="ko-KR"/>
        </w:rPr>
      </w:pPr>
      <w:r w:rsidRPr="007F651F">
        <w:rPr>
          <w:rFonts w:eastAsia="맑은 고딕"/>
          <w:lang w:eastAsia="ko-KR"/>
        </w:rPr>
        <w:t>6.</w:t>
      </w:r>
    </w:p>
    <w:tbl>
      <w:tblPr>
        <w:tblStyle w:val="af5"/>
        <w:tblW w:w="9883" w:type="dxa"/>
        <w:tblLook w:val="04A0" w:firstRow="1" w:lastRow="0" w:firstColumn="1" w:lastColumn="0" w:noHBand="0" w:noVBand="1"/>
      </w:tblPr>
      <w:tblGrid>
        <w:gridCol w:w="528"/>
        <w:gridCol w:w="6810"/>
        <w:gridCol w:w="636"/>
        <w:gridCol w:w="636"/>
        <w:gridCol w:w="636"/>
        <w:gridCol w:w="637"/>
      </w:tblGrid>
      <w:tr w:rsidR="00867701" w:rsidRPr="007F651F" w:rsidTr="00887A2D">
        <w:tc>
          <w:tcPr>
            <w:tcW w:w="7338" w:type="dxa"/>
            <w:gridSpan w:val="2"/>
            <w:vMerge w:val="restart"/>
            <w:vAlign w:val="center"/>
          </w:tcPr>
          <w:p w:rsidR="00867701" w:rsidRPr="007F651F" w:rsidRDefault="00867701" w:rsidP="00887A2D">
            <w:pPr>
              <w:jc w:val="center"/>
              <w:rPr>
                <w:rFonts w:eastAsia="맑은 고딕"/>
              </w:rPr>
            </w:pPr>
            <w:r w:rsidRPr="007F651F">
              <w:rPr>
                <w:rFonts w:eastAsia="맑은 고딕" w:hint="eastAsia"/>
              </w:rPr>
              <w:t>Methods</w:t>
            </w:r>
          </w:p>
        </w:tc>
        <w:tc>
          <w:tcPr>
            <w:tcW w:w="2545" w:type="dxa"/>
            <w:gridSpan w:val="4"/>
            <w:vAlign w:val="center"/>
          </w:tcPr>
          <w:p w:rsidR="00867701" w:rsidRPr="007F651F" w:rsidRDefault="00867701" w:rsidP="00887A2D">
            <w:pPr>
              <w:jc w:val="center"/>
              <w:rPr>
                <w:rFonts w:eastAsia="맑은 고딕"/>
              </w:rPr>
            </w:pPr>
            <w:r w:rsidRPr="007F651F">
              <w:rPr>
                <w:rFonts w:eastAsia="맑은 고딕" w:hint="eastAsia"/>
              </w:rPr>
              <w:t>ASIL</w:t>
            </w:r>
          </w:p>
        </w:tc>
      </w:tr>
      <w:tr w:rsidR="00867701" w:rsidRPr="007F651F" w:rsidTr="00887A2D">
        <w:tc>
          <w:tcPr>
            <w:tcW w:w="7338" w:type="dxa"/>
            <w:gridSpan w:val="2"/>
            <w:vMerge/>
            <w:vAlign w:val="center"/>
          </w:tcPr>
          <w:p w:rsidR="00867701" w:rsidRPr="007F651F" w:rsidRDefault="00867701" w:rsidP="00887A2D">
            <w:pPr>
              <w:jc w:val="center"/>
              <w:rPr>
                <w:rFonts w:eastAsia="맑은 고딕"/>
              </w:rPr>
            </w:pPr>
          </w:p>
        </w:tc>
        <w:tc>
          <w:tcPr>
            <w:tcW w:w="636" w:type="dxa"/>
            <w:vAlign w:val="center"/>
          </w:tcPr>
          <w:p w:rsidR="00867701" w:rsidRPr="007F651F" w:rsidRDefault="00867701" w:rsidP="00887A2D">
            <w:pPr>
              <w:jc w:val="center"/>
              <w:rPr>
                <w:rFonts w:eastAsia="맑은 고딕"/>
              </w:rPr>
            </w:pPr>
            <w:r w:rsidRPr="007F651F">
              <w:rPr>
                <w:rFonts w:eastAsia="맑은 고딕" w:hint="eastAsia"/>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C</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D</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1a</w:t>
            </w:r>
          </w:p>
        </w:tc>
        <w:tc>
          <w:tcPr>
            <w:tcW w:w="6810" w:type="dxa"/>
          </w:tcPr>
          <w:p w:rsidR="00867701" w:rsidRPr="007F651F" w:rsidRDefault="00867701" w:rsidP="00887A2D">
            <w:pPr>
              <w:rPr>
                <w:rFonts w:eastAsia="맑은 고딕"/>
              </w:rPr>
            </w:pPr>
            <w:r w:rsidRPr="007F651F">
              <w:rPr>
                <w:rFonts w:eastAsia="맑은 고딕"/>
              </w:rPr>
              <w:t>Resource usage test</w:t>
            </w:r>
            <w:r w:rsidRPr="007F651F">
              <w:rPr>
                <w:rFonts w:eastAsia="맑은 고딕" w:hint="eastAsia"/>
              </w:rPr>
              <w:t xml:space="preserve"> </w:t>
            </w:r>
            <w:r w:rsidRPr="007F651F">
              <w:rPr>
                <w:rFonts w:eastAsia="맑은 고딕"/>
                <w:vertAlign w:val="superscript"/>
              </w:rPr>
              <w:t>a</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o</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1b</w:t>
            </w:r>
          </w:p>
        </w:tc>
        <w:tc>
          <w:tcPr>
            <w:tcW w:w="6810" w:type="dxa"/>
          </w:tcPr>
          <w:p w:rsidR="00867701" w:rsidRPr="007F651F" w:rsidRDefault="00867701" w:rsidP="00887A2D">
            <w:pPr>
              <w:rPr>
                <w:rFonts w:eastAsia="맑은 고딕"/>
              </w:rPr>
            </w:pPr>
            <w:r w:rsidRPr="007F651F">
              <w:rPr>
                <w:rFonts w:eastAsia="맑은 고딕"/>
              </w:rPr>
              <w:t>Stress test</w:t>
            </w:r>
            <w:r w:rsidRPr="007F651F">
              <w:rPr>
                <w:rFonts w:eastAsia="맑은 고딕" w:hint="eastAsia"/>
              </w:rPr>
              <w:t xml:space="preserve"> </w:t>
            </w:r>
            <w:r w:rsidRPr="007F651F">
              <w:rPr>
                <w:rFonts w:eastAsia="맑은 고딕"/>
                <w:vertAlign w:val="superscript"/>
              </w:rPr>
              <w:t>b</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o</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528" w:type="dxa"/>
          </w:tcPr>
          <w:p w:rsidR="00867701" w:rsidRPr="007F651F" w:rsidRDefault="00867701" w:rsidP="00887A2D">
            <w:pPr>
              <w:rPr>
                <w:rFonts w:eastAsia="맑은 고딕"/>
              </w:rPr>
            </w:pPr>
            <w:r w:rsidRPr="007F651F">
              <w:rPr>
                <w:rFonts w:eastAsia="맑은 고딕" w:hint="eastAsia"/>
              </w:rPr>
              <w:t>1c</w:t>
            </w:r>
          </w:p>
        </w:tc>
        <w:tc>
          <w:tcPr>
            <w:tcW w:w="6810" w:type="dxa"/>
          </w:tcPr>
          <w:p w:rsidR="00867701" w:rsidRPr="007F651F" w:rsidRDefault="00867701" w:rsidP="00887A2D">
            <w:pPr>
              <w:rPr>
                <w:rFonts w:eastAsia="맑은 고딕"/>
              </w:rPr>
            </w:pPr>
            <w:r w:rsidRPr="007F651F">
              <w:rPr>
                <w:rFonts w:eastAsia="맑은 고딕"/>
              </w:rPr>
              <w:t>Test for interference resistance and robustness under certain environmental</w:t>
            </w:r>
            <w:r w:rsidRPr="007F651F">
              <w:rPr>
                <w:rFonts w:eastAsia="맑은 고딕" w:hint="eastAsia"/>
              </w:rPr>
              <w:t xml:space="preserve"> </w:t>
            </w:r>
            <w:r w:rsidRPr="007F651F">
              <w:rPr>
                <w:rFonts w:eastAsia="맑은 고딕"/>
              </w:rPr>
              <w:t xml:space="preserve">conditions </w:t>
            </w:r>
            <w:r w:rsidRPr="007F651F">
              <w:rPr>
                <w:rFonts w:eastAsia="맑은 고딕"/>
                <w:vertAlign w:val="superscript"/>
              </w:rPr>
              <w:t>c</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6" w:type="dxa"/>
            <w:vAlign w:val="center"/>
          </w:tcPr>
          <w:p w:rsidR="00867701" w:rsidRPr="007F651F" w:rsidRDefault="00867701" w:rsidP="00887A2D">
            <w:pPr>
              <w:jc w:val="center"/>
              <w:rPr>
                <w:rFonts w:eastAsia="맑은 고딕"/>
              </w:rPr>
            </w:pPr>
            <w:r w:rsidRPr="007F651F">
              <w:rPr>
                <w:rFonts w:eastAsia="맑은 고딕" w:hint="eastAsia"/>
              </w:rPr>
              <w:t>++</w:t>
            </w:r>
          </w:p>
        </w:tc>
        <w:tc>
          <w:tcPr>
            <w:tcW w:w="637" w:type="dxa"/>
            <w:vAlign w:val="center"/>
          </w:tcPr>
          <w:p w:rsidR="00867701" w:rsidRPr="007F651F" w:rsidRDefault="00867701" w:rsidP="00887A2D">
            <w:pPr>
              <w:jc w:val="center"/>
              <w:rPr>
                <w:rFonts w:eastAsia="맑은 고딕"/>
              </w:rPr>
            </w:pPr>
            <w:r w:rsidRPr="007F651F">
              <w:rPr>
                <w:rFonts w:eastAsia="맑은 고딕" w:hint="eastAsia"/>
              </w:rPr>
              <w:t>++</w:t>
            </w:r>
          </w:p>
        </w:tc>
      </w:tr>
      <w:tr w:rsidR="00867701" w:rsidRPr="007F651F" w:rsidTr="00887A2D">
        <w:tc>
          <w:tcPr>
            <w:tcW w:w="9883" w:type="dxa"/>
            <w:gridSpan w:val="6"/>
          </w:tcPr>
          <w:p w:rsidR="00867701" w:rsidRPr="007F651F" w:rsidRDefault="00867701" w:rsidP="00887A2D">
            <w:pPr>
              <w:rPr>
                <w:rFonts w:eastAsia="맑은 고딕"/>
              </w:rPr>
            </w:pPr>
            <w:proofErr w:type="spellStart"/>
            <w:proofErr w:type="gramStart"/>
            <w:r w:rsidRPr="007F651F">
              <w:rPr>
                <w:rFonts w:eastAsia="맑은 고딕"/>
                <w:vertAlign w:val="superscript"/>
              </w:rPr>
              <w:t>a</w:t>
            </w:r>
            <w:proofErr w:type="spellEnd"/>
            <w:proofErr w:type="gramEnd"/>
            <w:r w:rsidRPr="007F651F">
              <w:rPr>
                <w:rFonts w:eastAsia="맑은 고딕"/>
              </w:rPr>
              <w:t xml:space="preserve"> At the system level resource usage testing is usually performed in dynamic environments (e.g. lab cars or prototypes).</w:t>
            </w:r>
            <w:r w:rsidRPr="007F651F">
              <w:rPr>
                <w:rFonts w:eastAsia="맑은 고딕" w:hint="eastAsia"/>
              </w:rPr>
              <w:t xml:space="preserve"> </w:t>
            </w:r>
            <w:r w:rsidRPr="007F651F">
              <w:rPr>
                <w:rFonts w:eastAsia="맑은 고딕"/>
              </w:rPr>
              <w:t>Issues to test include power consumption and bus load.</w:t>
            </w:r>
          </w:p>
          <w:p w:rsidR="00867701" w:rsidRPr="007F651F" w:rsidRDefault="00867701" w:rsidP="00887A2D">
            <w:pPr>
              <w:rPr>
                <w:rFonts w:eastAsia="맑은 고딕"/>
              </w:rPr>
            </w:pPr>
            <w:proofErr w:type="gramStart"/>
            <w:r w:rsidRPr="007F651F">
              <w:rPr>
                <w:rFonts w:eastAsia="맑은 고딕"/>
                <w:vertAlign w:val="superscript"/>
              </w:rPr>
              <w:t>b</w:t>
            </w:r>
            <w:proofErr w:type="gramEnd"/>
            <w:r w:rsidRPr="007F651F">
              <w:rPr>
                <w:rFonts w:eastAsia="맑은 고딕"/>
              </w:rPr>
              <w:t xml:space="preserve"> A stress test verifies the correct operation of the system under high operational loads or high demands from the</w:t>
            </w:r>
            <w:r w:rsidRPr="007F651F">
              <w:rPr>
                <w:rFonts w:eastAsia="맑은 고딕" w:hint="eastAsia"/>
              </w:rPr>
              <w:t xml:space="preserve"> </w:t>
            </w:r>
            <w:r w:rsidRPr="007F651F">
              <w:rPr>
                <w:rFonts w:eastAsia="맑은 고딕"/>
              </w:rPr>
              <w:t>environment. Therefore, tests under high loads on the system, or with extreme user inputs or requests from other</w:t>
            </w:r>
            <w:r w:rsidRPr="007F651F">
              <w:rPr>
                <w:rFonts w:eastAsia="맑은 고딕" w:hint="eastAsia"/>
              </w:rPr>
              <w:t xml:space="preserve"> </w:t>
            </w:r>
            <w:r w:rsidRPr="007F651F">
              <w:rPr>
                <w:rFonts w:eastAsia="맑은 고딕"/>
              </w:rPr>
              <w:t>systems, as well as tests with extreme temperatures, humidity or mechanical shocks, can be applied.</w:t>
            </w:r>
          </w:p>
          <w:p w:rsidR="00867701" w:rsidRPr="007F651F" w:rsidRDefault="00867701" w:rsidP="00887A2D">
            <w:pPr>
              <w:rPr>
                <w:rFonts w:eastAsia="맑은 고딕"/>
              </w:rPr>
            </w:pPr>
            <w:proofErr w:type="gramStart"/>
            <w:r w:rsidRPr="007F651F">
              <w:rPr>
                <w:rFonts w:eastAsia="맑은 고딕" w:hint="eastAsia"/>
                <w:vertAlign w:val="superscript"/>
              </w:rPr>
              <w:t>c</w:t>
            </w:r>
            <w:proofErr w:type="gramEnd"/>
            <w:r w:rsidRPr="007F651F">
              <w:rPr>
                <w:rFonts w:eastAsia="맑은 고딕"/>
              </w:rPr>
              <w:t xml:space="preserve"> A test for interference resistance and robustness, under certain environmental conditions, is a special case of stress</w:t>
            </w:r>
            <w:r w:rsidRPr="007F651F">
              <w:rPr>
                <w:rFonts w:eastAsia="맑은 고딕" w:hint="eastAsia"/>
              </w:rPr>
              <w:t xml:space="preserve"> </w:t>
            </w:r>
            <w:r w:rsidRPr="007F651F">
              <w:rPr>
                <w:rFonts w:eastAsia="맑은 고딕"/>
              </w:rPr>
              <w:t>testing. This includes EMC and ESD tests (e.g. see [2], [3])</w:t>
            </w:r>
          </w:p>
        </w:tc>
      </w:tr>
    </w:tbl>
    <w:p w:rsidR="00867701" w:rsidRPr="007F651F" w:rsidRDefault="00867701" w:rsidP="00867701">
      <w:pPr>
        <w:spacing w:after="200"/>
        <w:ind w:right="0"/>
        <w:jc w:val="left"/>
        <w:rPr>
          <w:rFonts w:eastAsia="맑은 고딕"/>
          <w:lang w:eastAsia="ko-KR"/>
        </w:rPr>
      </w:pPr>
      <w:r w:rsidRPr="007F651F">
        <w:rPr>
          <w:rFonts w:eastAsia="맑은 고딕"/>
          <w:lang w:eastAsia="ko-KR"/>
        </w:rPr>
        <w:t>Table 6: The level of robustness at the system level</w:t>
      </w:r>
    </w:p>
    <w:p w:rsidR="00867701" w:rsidRPr="007F651F" w:rsidRDefault="00867701" w:rsidP="00867701">
      <w:pPr>
        <w:rPr>
          <w:rFonts w:eastAsia="맑은 고딕"/>
          <w:lang w:eastAsia="ko-KR"/>
        </w:rPr>
      </w:pPr>
    </w:p>
    <w:p w:rsidR="00867701" w:rsidRPr="007F651F" w:rsidRDefault="00867701" w:rsidP="00867701">
      <w:pPr>
        <w:rPr>
          <w:rFonts w:eastAsia="맑은 고딕"/>
          <w:lang w:eastAsia="ko-KR"/>
        </w:rPr>
      </w:pPr>
      <w:r w:rsidRPr="007F651F">
        <w:rPr>
          <w:rFonts w:eastAsia="맑은 고딕"/>
          <w:lang w:eastAsia="ko-KR"/>
        </w:rPr>
        <w:t>The verification planning shall define the pass and fail criteria for testing. This is defined in this process task by</w:t>
      </w:r>
    </w:p>
    <w:p w:rsidR="00867701" w:rsidRPr="007F651F" w:rsidRDefault="00FF513B" w:rsidP="00867701">
      <w:pPr>
        <w:pStyle w:val="a6"/>
        <w:numPr>
          <w:ilvl w:val="0"/>
          <w:numId w:val="45"/>
        </w:numPr>
        <w:rPr>
          <w:rFonts w:eastAsia="맑은 고딕"/>
          <w:lang w:eastAsia="ko-KR"/>
        </w:rPr>
      </w:pPr>
      <w:r w:rsidRPr="007F651F">
        <w:rPr>
          <w:rFonts w:eastAsia="맑은 고딕" w:hint="eastAsia"/>
          <w:lang w:eastAsia="ko-KR"/>
        </w:rPr>
        <w:t>D</w:t>
      </w:r>
      <w:r w:rsidR="00867701" w:rsidRPr="007F651F">
        <w:rPr>
          <w:rFonts w:eastAsia="맑은 고딕"/>
          <w:lang w:eastAsia="ko-KR"/>
        </w:rPr>
        <w:t>efining the test exit criteria</w:t>
      </w:r>
    </w:p>
    <w:p w:rsidR="00867701" w:rsidRPr="007F651F" w:rsidRDefault="00867701" w:rsidP="00867701">
      <w:pPr>
        <w:rPr>
          <w:rFonts w:eastAsia="맑은 고딕"/>
          <w:lang w:eastAsia="ko-KR"/>
        </w:rPr>
      </w:pPr>
      <w:r w:rsidRPr="007F651F">
        <w:rPr>
          <w:rFonts w:eastAsia="맑은 고딕"/>
          <w:lang w:eastAsia="ko-KR"/>
        </w:rPr>
        <w:t>The verification planning shall define the actions to be taken if anomalies are detected. This is defined in this</w:t>
      </w:r>
      <w:r w:rsidRPr="007F651F">
        <w:rPr>
          <w:rFonts w:eastAsia="맑은 고딕" w:hint="eastAsia"/>
          <w:lang w:eastAsia="ko-KR"/>
        </w:rPr>
        <w:t xml:space="preserve"> </w:t>
      </w:r>
      <w:r w:rsidRPr="007F651F">
        <w:rPr>
          <w:rFonts w:eastAsia="맑은 고딕"/>
          <w:lang w:eastAsia="ko-KR"/>
        </w:rPr>
        <w:t>process task by</w:t>
      </w:r>
    </w:p>
    <w:p w:rsidR="00867701" w:rsidRPr="007F651F" w:rsidRDefault="00FF513B" w:rsidP="00867701">
      <w:pPr>
        <w:pStyle w:val="a6"/>
        <w:numPr>
          <w:ilvl w:val="0"/>
          <w:numId w:val="45"/>
        </w:numPr>
        <w:rPr>
          <w:rFonts w:eastAsia="맑은 고딕"/>
          <w:lang w:eastAsia="ko-KR"/>
        </w:rPr>
      </w:pPr>
      <w:r w:rsidRPr="007F651F">
        <w:rPr>
          <w:rFonts w:eastAsia="맑은 고딕" w:hint="eastAsia"/>
          <w:lang w:eastAsia="ko-KR"/>
        </w:rPr>
        <w:lastRenderedPageBreak/>
        <w:t>D</w:t>
      </w:r>
      <w:r w:rsidR="00867701" w:rsidRPr="007F651F">
        <w:rPr>
          <w:rFonts w:eastAsia="맑은 고딕"/>
          <w:lang w:eastAsia="ko-KR"/>
        </w:rPr>
        <w:t>efining particularities of the incident handling</w:t>
      </w:r>
    </w:p>
    <w:p w:rsidR="00867701" w:rsidRPr="007F651F" w:rsidRDefault="00867701" w:rsidP="00867701">
      <w:pPr>
        <w:rPr>
          <w:rFonts w:eastAsia="맑은 고딕"/>
          <w:lang w:eastAsia="ko-KR"/>
        </w:rPr>
      </w:pPr>
      <w:r w:rsidRPr="007F651F">
        <w:rPr>
          <w:rFonts w:eastAsia="맑은 고딕"/>
          <w:lang w:eastAsia="ko-KR"/>
        </w:rPr>
        <w:t>The verification planning shall define the actions to be taken after changes of the system. This is done in this</w:t>
      </w:r>
      <w:r w:rsidRPr="007F651F">
        <w:rPr>
          <w:rFonts w:eastAsia="맑은 고딕" w:hint="eastAsia"/>
          <w:lang w:eastAsia="ko-KR"/>
        </w:rPr>
        <w:t xml:space="preserve"> </w:t>
      </w:r>
      <w:r w:rsidRPr="007F651F">
        <w:rPr>
          <w:rFonts w:eastAsia="맑은 고딕"/>
          <w:lang w:eastAsia="ko-KR"/>
        </w:rPr>
        <w:t>process task by</w:t>
      </w:r>
    </w:p>
    <w:p w:rsidR="004701E8" w:rsidRPr="007F651F" w:rsidRDefault="00FF513B" w:rsidP="00867701">
      <w:pPr>
        <w:pStyle w:val="a6"/>
        <w:numPr>
          <w:ilvl w:val="0"/>
          <w:numId w:val="45"/>
        </w:numPr>
        <w:rPr>
          <w:rFonts w:eastAsia="맑은 고딕" w:cs="Arial"/>
          <w:lang w:eastAsia="ko-KR"/>
        </w:rPr>
      </w:pPr>
      <w:r w:rsidRPr="007F651F">
        <w:rPr>
          <w:rFonts w:eastAsia="맑은 고딕" w:hint="eastAsia"/>
          <w:lang w:eastAsia="ko-KR"/>
        </w:rPr>
        <w:t>D</w:t>
      </w:r>
      <w:r w:rsidR="00867701" w:rsidRPr="007F651F">
        <w:rPr>
          <w:rFonts w:eastAsia="맑은 고딕"/>
          <w:lang w:eastAsia="ko-KR"/>
        </w:rPr>
        <w:t>efining the re- and regression test strategy</w:t>
      </w:r>
      <w:r w:rsidR="00867701" w:rsidRPr="007F651F">
        <w:rPr>
          <w:rFonts w:eastAsia="맑은 고딕" w:hint="eastAsia"/>
          <w:lang w:eastAsia="ko-KR"/>
        </w:rPr>
        <w:t xml:space="preserve"> </w:t>
      </w:r>
      <w:r w:rsidR="00867701" w:rsidRPr="007F651F">
        <w:rPr>
          <w:rFonts w:eastAsia="맑은 고딕"/>
          <w:lang w:eastAsia="ko-KR"/>
        </w:rPr>
        <w:t>(A regression strategy specifies how verification is repeated after changes have been made to the item</w:t>
      </w:r>
      <w:r w:rsidR="00867701" w:rsidRPr="007F651F">
        <w:rPr>
          <w:rFonts w:eastAsia="맑은 고딕" w:hint="eastAsia"/>
          <w:lang w:eastAsia="ko-KR"/>
        </w:rPr>
        <w:t xml:space="preserve"> </w:t>
      </w:r>
      <w:r w:rsidR="00867701" w:rsidRPr="007F651F">
        <w:rPr>
          <w:rFonts w:eastAsia="맑은 고딕"/>
          <w:lang w:eastAsia="ko-KR"/>
        </w:rPr>
        <w:t>or element. Verification can be repeated fully or partially and can include other items or elements that</w:t>
      </w:r>
      <w:r w:rsidR="00867701" w:rsidRPr="007F651F">
        <w:rPr>
          <w:rFonts w:eastAsia="맑은 고딕" w:hint="eastAsia"/>
          <w:lang w:eastAsia="ko-KR"/>
        </w:rPr>
        <w:t xml:space="preserve"> </w:t>
      </w:r>
      <w:r w:rsidR="00867701" w:rsidRPr="007F651F">
        <w:rPr>
          <w:rFonts w:eastAsia="맑은 고딕"/>
          <w:lang w:eastAsia="ko-KR"/>
        </w:rPr>
        <w:t>might affect the results of the verification.)</w:t>
      </w:r>
    </w:p>
    <w:p w:rsidR="004701E8" w:rsidRPr="007F651F" w:rsidRDefault="004701E8" w:rsidP="004701E8">
      <w:pPr>
        <w:rPr>
          <w:rFonts w:eastAsia="맑은 고딕" w:cs="Arial"/>
          <w:lang w:eastAsia="ko-KR"/>
        </w:rPr>
      </w:pPr>
    </w:p>
    <w:p w:rsidR="00665B9F" w:rsidRPr="007F651F" w:rsidRDefault="00665B9F" w:rsidP="000860F3">
      <w:pPr>
        <w:pStyle w:val="3"/>
        <w:rPr>
          <w:rFonts w:cs="Arial"/>
        </w:rPr>
      </w:pPr>
      <w:bookmarkStart w:id="16" w:name="_Toc500324109"/>
      <w:r w:rsidRPr="007F651F">
        <w:rPr>
          <w:rFonts w:cs="Arial"/>
        </w:rPr>
        <w:t xml:space="preserve">Task </w:t>
      </w:r>
      <w:r w:rsidR="00B41CD2" w:rsidRPr="007F651F">
        <w:rPr>
          <w:rFonts w:eastAsia="맑은 고딕" w:cs="Arial"/>
          <w:lang w:eastAsia="ko-KR"/>
        </w:rPr>
        <w:t>4</w:t>
      </w:r>
      <w:r w:rsidRPr="007F651F">
        <w:rPr>
          <w:rFonts w:cs="Arial"/>
        </w:rPr>
        <w:t xml:space="preserve">: </w:t>
      </w:r>
      <w:r w:rsidR="00852271" w:rsidRPr="007F651F">
        <w:rPr>
          <w:rFonts w:cs="Arial"/>
        </w:rPr>
        <w:t>Organize test project</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665B9F" w:rsidRPr="007F651F" w:rsidTr="00735425">
        <w:tc>
          <w:tcPr>
            <w:tcW w:w="2493" w:type="dxa"/>
            <w:gridSpan w:val="2"/>
            <w:vAlign w:val="center"/>
          </w:tcPr>
          <w:p w:rsidR="00665B9F" w:rsidRPr="007F651F" w:rsidRDefault="00665B9F" w:rsidP="000860F3">
            <w:pPr>
              <w:rPr>
                <w:rFonts w:cs="Arial"/>
              </w:rPr>
            </w:pPr>
            <w:r w:rsidRPr="007F651F">
              <w:rPr>
                <w:rFonts w:cs="Arial"/>
              </w:rPr>
              <w:t>Input</w:t>
            </w:r>
          </w:p>
        </w:tc>
        <w:tc>
          <w:tcPr>
            <w:tcW w:w="7362" w:type="dxa"/>
            <w:gridSpan w:val="6"/>
            <w:vAlign w:val="center"/>
          </w:tcPr>
          <w:p w:rsidR="00665B9F" w:rsidRPr="007F651F" w:rsidRDefault="00665B9F" w:rsidP="000860F3">
            <w:pPr>
              <w:pStyle w:val="af2"/>
              <w:rPr>
                <w:rFonts w:eastAsia="굴림체" w:cs="Arial"/>
                <w:lang w:eastAsia="ko-KR"/>
              </w:rPr>
            </w:pPr>
          </w:p>
        </w:tc>
      </w:tr>
      <w:tr w:rsidR="00665B9F" w:rsidRPr="007F651F" w:rsidTr="00735425">
        <w:tc>
          <w:tcPr>
            <w:tcW w:w="2493" w:type="dxa"/>
            <w:gridSpan w:val="2"/>
            <w:vAlign w:val="center"/>
          </w:tcPr>
          <w:p w:rsidR="00665B9F" w:rsidRPr="007F651F" w:rsidRDefault="00665B9F" w:rsidP="000860F3">
            <w:pPr>
              <w:rPr>
                <w:rFonts w:cs="Arial"/>
              </w:rPr>
            </w:pPr>
            <w:r w:rsidRPr="007F651F">
              <w:rPr>
                <w:rFonts w:cs="Arial"/>
              </w:rPr>
              <w:t>Output</w:t>
            </w:r>
          </w:p>
        </w:tc>
        <w:tc>
          <w:tcPr>
            <w:tcW w:w="7362" w:type="dxa"/>
            <w:gridSpan w:val="6"/>
            <w:vAlign w:val="center"/>
          </w:tcPr>
          <w:p w:rsidR="00665B9F" w:rsidRPr="007F651F" w:rsidRDefault="00B74A24" w:rsidP="00447175">
            <w:pPr>
              <w:rPr>
                <w:rFonts w:eastAsia="굴림체" w:cs="Arial"/>
              </w:rPr>
            </w:pPr>
            <w:r w:rsidRPr="007F651F">
              <w:rPr>
                <w:rFonts w:eastAsia="굴림체" w:cs="Arial" w:hint="eastAsia"/>
                <w:lang w:eastAsia="ko-KR"/>
              </w:rPr>
              <w:t>System</w:t>
            </w:r>
            <w:r w:rsidR="009F5C8E" w:rsidRPr="007F651F">
              <w:rPr>
                <w:rFonts w:eastAsia="굴림체" w:cs="Arial"/>
                <w:lang w:eastAsia="ko-KR"/>
              </w:rPr>
              <w:t xml:space="preserve"> Test Plan</w:t>
            </w:r>
          </w:p>
        </w:tc>
      </w:tr>
      <w:tr w:rsidR="00447175" w:rsidRPr="007F651F" w:rsidTr="00735425">
        <w:tc>
          <w:tcPr>
            <w:tcW w:w="330" w:type="dxa"/>
            <w:tcBorders>
              <w:right w:val="nil"/>
            </w:tcBorders>
            <w:vAlign w:val="center"/>
          </w:tcPr>
          <w:p w:rsidR="00665B9F" w:rsidRPr="007F651F" w:rsidRDefault="00665B9F"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665B9F" w:rsidRPr="007F651F" w:rsidRDefault="00665B9F" w:rsidP="000860F3">
            <w:pPr>
              <w:rPr>
                <w:rFonts w:cs="Arial"/>
              </w:rPr>
            </w:pPr>
          </w:p>
        </w:tc>
        <w:tc>
          <w:tcPr>
            <w:tcW w:w="420" w:type="dxa"/>
            <w:tcBorders>
              <w:right w:val="nil"/>
            </w:tcBorders>
            <w:vAlign w:val="center"/>
          </w:tcPr>
          <w:p w:rsidR="00665B9F" w:rsidRPr="007F651F" w:rsidRDefault="00665B9F"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665B9F" w:rsidRPr="007F651F" w:rsidRDefault="00852271" w:rsidP="000860F3">
            <w:pPr>
              <w:rPr>
                <w:rFonts w:eastAsia="맑은 고딕" w:cs="Arial"/>
                <w:lang w:eastAsia="ko-KR"/>
              </w:rPr>
            </w:pPr>
            <w:r w:rsidRPr="007F651F">
              <w:rPr>
                <w:rFonts w:eastAsia="맑은 고딕" w:cs="Arial"/>
                <w:lang w:eastAsia="ko-KR"/>
              </w:rPr>
              <w:t>Test Manager</w:t>
            </w:r>
          </w:p>
        </w:tc>
        <w:tc>
          <w:tcPr>
            <w:tcW w:w="315" w:type="dxa"/>
            <w:tcBorders>
              <w:top w:val="nil"/>
              <w:right w:val="nil"/>
            </w:tcBorders>
            <w:vAlign w:val="center"/>
          </w:tcPr>
          <w:p w:rsidR="00665B9F" w:rsidRPr="007F651F" w:rsidRDefault="00665B9F"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852271" w:rsidRPr="007F651F" w:rsidRDefault="00852271" w:rsidP="000860F3">
            <w:pPr>
              <w:pStyle w:val="Default"/>
              <w:rPr>
                <w:rFonts w:ascii="Arial" w:eastAsia="맑은 고딕" w:hAnsi="Arial" w:cs="Arial"/>
                <w:sz w:val="20"/>
                <w:lang w:eastAsia="ko-KR"/>
              </w:rPr>
            </w:pPr>
            <w:r w:rsidRPr="007F651F">
              <w:rPr>
                <w:rFonts w:ascii="Arial" w:eastAsia="맑은 고딕" w:hAnsi="Arial" w:cs="Arial"/>
                <w:sz w:val="20"/>
                <w:lang w:eastAsia="ko-KR"/>
              </w:rPr>
              <w:t xml:space="preserve">PM, </w:t>
            </w:r>
            <w:r w:rsidR="00B74A24" w:rsidRPr="007F651F">
              <w:rPr>
                <w:rFonts w:ascii="Arial" w:eastAsia="맑은 고딕" w:hAnsi="Arial" w:cs="Arial"/>
                <w:sz w:val="20"/>
                <w:lang w:eastAsia="ko-KR"/>
              </w:rPr>
              <w:t xml:space="preserve">System </w:t>
            </w:r>
            <w:r w:rsidRPr="007F651F">
              <w:rPr>
                <w:rFonts w:ascii="Arial" w:eastAsia="맑은 고딕" w:hAnsi="Arial" w:cs="Arial"/>
                <w:sz w:val="20"/>
                <w:lang w:eastAsia="ko-KR"/>
              </w:rPr>
              <w:t>Test Designer,</w:t>
            </w:r>
            <w:r w:rsidR="00447175" w:rsidRPr="007F651F">
              <w:rPr>
                <w:rFonts w:ascii="Arial" w:eastAsia="맑은 고딕" w:hAnsi="Arial" w:cs="Arial" w:hint="eastAsia"/>
                <w:sz w:val="20"/>
                <w:lang w:eastAsia="ko-KR"/>
              </w:rPr>
              <w:t xml:space="preserve"> </w:t>
            </w:r>
            <w:r w:rsidR="00B74A24" w:rsidRPr="007F651F">
              <w:rPr>
                <w:rFonts w:ascii="Arial" w:eastAsia="맑은 고딕" w:hAnsi="Arial" w:cs="Arial"/>
                <w:sz w:val="20"/>
                <w:lang w:eastAsia="ko-KR"/>
              </w:rPr>
              <w:t xml:space="preserve">System </w:t>
            </w:r>
            <w:r w:rsidRPr="007F651F">
              <w:rPr>
                <w:rFonts w:ascii="Arial" w:eastAsia="맑은 고딕" w:hAnsi="Arial" w:cs="Arial"/>
                <w:sz w:val="20"/>
                <w:lang w:eastAsia="ko-KR"/>
              </w:rPr>
              <w:t>Tester,</w:t>
            </w:r>
            <w:r w:rsidR="00447175" w:rsidRPr="007F651F">
              <w:rPr>
                <w:rFonts w:ascii="Arial" w:eastAsia="맑은 고딕" w:hAnsi="Arial" w:cs="Arial" w:hint="eastAsia"/>
                <w:sz w:val="20"/>
                <w:lang w:eastAsia="ko-KR"/>
              </w:rPr>
              <w:t xml:space="preserve"> </w:t>
            </w:r>
            <w:r w:rsidR="00B74A24" w:rsidRPr="007F651F">
              <w:rPr>
                <w:rFonts w:ascii="Arial" w:eastAsia="맑은 고딕" w:hAnsi="Arial" w:cs="Arial"/>
                <w:sz w:val="20"/>
                <w:lang w:eastAsia="ko-KR"/>
              </w:rPr>
              <w:t xml:space="preserve">System </w:t>
            </w:r>
            <w:r w:rsidRPr="007F651F">
              <w:rPr>
                <w:rFonts w:ascii="Arial" w:eastAsia="맑은 고딕" w:hAnsi="Arial" w:cs="Arial"/>
                <w:sz w:val="20"/>
                <w:lang w:eastAsia="ko-KR"/>
              </w:rPr>
              <w:t>Test</w:t>
            </w:r>
          </w:p>
          <w:p w:rsidR="00852271" w:rsidRPr="007F651F" w:rsidRDefault="00852271" w:rsidP="000860F3">
            <w:pPr>
              <w:pStyle w:val="Default"/>
              <w:rPr>
                <w:rFonts w:ascii="Arial" w:eastAsia="맑은 고딕" w:hAnsi="Arial" w:cs="Arial"/>
                <w:sz w:val="20"/>
                <w:lang w:eastAsia="ko-KR"/>
              </w:rPr>
            </w:pPr>
            <w:r w:rsidRPr="007F651F">
              <w:rPr>
                <w:rFonts w:ascii="Arial" w:eastAsia="맑은 고딕" w:hAnsi="Arial" w:cs="Arial"/>
                <w:sz w:val="20"/>
                <w:lang w:eastAsia="ko-KR"/>
              </w:rPr>
              <w:t>Automation Engineer,</w:t>
            </w:r>
          </w:p>
          <w:p w:rsidR="00665B9F" w:rsidRPr="007F651F" w:rsidRDefault="00852271" w:rsidP="00447175">
            <w:pPr>
              <w:pStyle w:val="Default"/>
              <w:rPr>
                <w:rFonts w:ascii="Arial" w:eastAsia="맑은 고딕" w:hAnsi="Arial" w:cs="Arial"/>
                <w:sz w:val="20"/>
                <w:lang w:eastAsia="ko-KR"/>
              </w:rPr>
            </w:pPr>
            <w:r w:rsidRPr="007F651F">
              <w:rPr>
                <w:rFonts w:ascii="Arial" w:eastAsia="맑은 고딕" w:hAnsi="Arial" w:cs="Arial"/>
                <w:sz w:val="20"/>
                <w:lang w:eastAsia="ko-KR"/>
              </w:rPr>
              <w:t>Safety Manager</w:t>
            </w:r>
          </w:p>
        </w:tc>
        <w:tc>
          <w:tcPr>
            <w:tcW w:w="315" w:type="dxa"/>
            <w:tcBorders>
              <w:right w:val="nil"/>
            </w:tcBorders>
            <w:vAlign w:val="center"/>
          </w:tcPr>
          <w:p w:rsidR="00665B9F" w:rsidRPr="007F651F" w:rsidRDefault="00665B9F"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665B9F" w:rsidRPr="007F651F" w:rsidRDefault="00665B9F" w:rsidP="000860F3">
            <w:pPr>
              <w:rPr>
                <w:rFonts w:cs="Arial"/>
              </w:rPr>
            </w:pPr>
          </w:p>
        </w:tc>
      </w:tr>
      <w:tr w:rsidR="00447175" w:rsidRPr="007F651F" w:rsidTr="00735425">
        <w:tc>
          <w:tcPr>
            <w:tcW w:w="2493" w:type="dxa"/>
            <w:gridSpan w:val="2"/>
            <w:vAlign w:val="center"/>
          </w:tcPr>
          <w:p w:rsidR="00665B9F" w:rsidRPr="007F651F" w:rsidRDefault="00665B9F"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665B9F" w:rsidRPr="007F651F" w:rsidRDefault="00665B9F"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665B9F" w:rsidRPr="007F651F" w:rsidRDefault="00665B9F"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665B9F" w:rsidRPr="007F651F" w:rsidRDefault="00665B9F" w:rsidP="000860F3">
            <w:pPr>
              <w:rPr>
                <w:rFonts w:eastAsia="맑은 고딕" w:cs="Arial"/>
                <w:lang w:eastAsia="ko-KR"/>
              </w:rPr>
            </w:pPr>
            <w:r w:rsidRPr="007F651F">
              <w:rPr>
                <w:rFonts w:eastAsia="맑은 고딕" w:cs="Arial"/>
                <w:lang w:eastAsia="ko-KR"/>
              </w:rPr>
              <w:t>I = Information</w:t>
            </w:r>
          </w:p>
        </w:tc>
      </w:tr>
    </w:tbl>
    <w:p w:rsidR="00665B9F" w:rsidRPr="007F651F" w:rsidRDefault="00665B9F" w:rsidP="000860F3">
      <w:pPr>
        <w:jc w:val="left"/>
        <w:rPr>
          <w:rFonts w:eastAsia="맑은 고딕" w:cs="Arial"/>
          <w:lang w:eastAsia="ko-KR"/>
        </w:rPr>
      </w:pPr>
    </w:p>
    <w:p w:rsidR="00BA7890" w:rsidRPr="007F651F" w:rsidRDefault="00BA7890" w:rsidP="000860F3">
      <w:pPr>
        <w:rPr>
          <w:rFonts w:eastAsia="맑은 고딕" w:cs="Arial"/>
          <w:lang w:eastAsia="ko-KR"/>
        </w:rPr>
      </w:pPr>
      <w:r w:rsidRPr="007F651F">
        <w:rPr>
          <w:rFonts w:eastAsia="맑은 고딕" w:cs="Arial"/>
          <w:lang w:eastAsia="ko-KR"/>
        </w:rPr>
        <w:t>The aim of this task is to define and to set up the internal project structure for the test activities. This includes:</w:t>
      </w:r>
    </w:p>
    <w:p w:rsidR="00BA7890" w:rsidRPr="007F651F" w:rsidRDefault="00BA7890" w:rsidP="000860F3">
      <w:pPr>
        <w:pStyle w:val="a6"/>
        <w:numPr>
          <w:ilvl w:val="0"/>
          <w:numId w:val="15"/>
        </w:numPr>
        <w:rPr>
          <w:rFonts w:eastAsia="맑은 고딕" w:cs="Arial"/>
          <w:lang w:eastAsia="ko-KR"/>
        </w:rPr>
      </w:pPr>
      <w:r w:rsidRPr="007F651F">
        <w:rPr>
          <w:rFonts w:eastAsia="맑은 고딕" w:cs="Arial"/>
          <w:lang w:eastAsia="ko-KR"/>
        </w:rPr>
        <w:t>To define and establish test organization, including role assignments, trainings needs, team meetings and team communication</w:t>
      </w:r>
    </w:p>
    <w:p w:rsidR="00BA7890" w:rsidRPr="007F651F" w:rsidRDefault="00BA7890" w:rsidP="000860F3">
      <w:pPr>
        <w:pStyle w:val="a6"/>
        <w:numPr>
          <w:ilvl w:val="0"/>
          <w:numId w:val="15"/>
        </w:numPr>
        <w:rPr>
          <w:rFonts w:eastAsia="맑은 고딕" w:cs="Arial"/>
          <w:lang w:eastAsia="ko-KR"/>
        </w:rPr>
      </w:pPr>
      <w:r w:rsidRPr="007F651F">
        <w:rPr>
          <w:rFonts w:eastAsia="맑은 고딕" w:cs="Arial"/>
          <w:lang w:eastAsia="ko-KR"/>
        </w:rPr>
        <w:t>To estimate the test effort and setup the temporal planning (incl. the resource assignment to work packages)</w:t>
      </w:r>
    </w:p>
    <w:p w:rsidR="00BA7890" w:rsidRPr="007F651F" w:rsidRDefault="00BA7890" w:rsidP="000860F3">
      <w:pPr>
        <w:pStyle w:val="a6"/>
        <w:numPr>
          <w:ilvl w:val="0"/>
          <w:numId w:val="15"/>
        </w:numPr>
        <w:rPr>
          <w:rFonts w:eastAsia="맑은 고딕" w:cs="Arial"/>
          <w:lang w:eastAsia="ko-KR"/>
        </w:rPr>
      </w:pPr>
      <w:r w:rsidRPr="007F651F">
        <w:rPr>
          <w:rFonts w:eastAsia="맑은 고딕" w:cs="Arial"/>
          <w:lang w:eastAsia="ko-KR"/>
        </w:rPr>
        <w:t>To define approach to ensure bilateral traceability between the requirements and the corresponding test cases.</w:t>
      </w:r>
    </w:p>
    <w:p w:rsidR="00BA7890" w:rsidRPr="007F651F" w:rsidRDefault="00BA7890" w:rsidP="000860F3">
      <w:pPr>
        <w:pStyle w:val="a6"/>
        <w:numPr>
          <w:ilvl w:val="0"/>
          <w:numId w:val="15"/>
        </w:numPr>
        <w:jc w:val="left"/>
        <w:rPr>
          <w:rFonts w:eastAsia="맑은 고딕" w:cs="Arial"/>
          <w:lang w:eastAsia="ko-KR"/>
        </w:rPr>
      </w:pPr>
      <w:r w:rsidRPr="007F651F">
        <w:rPr>
          <w:rFonts w:eastAsia="맑은 고딕" w:cs="Arial"/>
          <w:lang w:eastAsia="ko-KR"/>
        </w:rPr>
        <w:t xml:space="preserve">Determining project specific procedures as “How </w:t>
      </w:r>
      <w:proofErr w:type="spellStart"/>
      <w:r w:rsidRPr="007F651F">
        <w:rPr>
          <w:rFonts w:eastAsia="맑은 고딕" w:cs="Arial"/>
          <w:lang w:eastAsia="ko-KR"/>
        </w:rPr>
        <w:t>to’s</w:t>
      </w:r>
      <w:proofErr w:type="spellEnd"/>
      <w:r w:rsidRPr="007F651F">
        <w:rPr>
          <w:rFonts w:eastAsia="맑은 고딕" w:cs="Arial"/>
          <w:lang w:eastAsia="ko-KR"/>
        </w:rPr>
        <w:t>” like:</w:t>
      </w:r>
      <w:r w:rsidRPr="007F651F">
        <w:rPr>
          <w:rFonts w:eastAsia="맑은 고딕" w:cs="Arial"/>
          <w:lang w:eastAsia="ko-KR"/>
        </w:rPr>
        <w:br/>
        <w:t>- assignment of requirements to test level</w:t>
      </w:r>
      <w:r w:rsidRPr="007F651F">
        <w:rPr>
          <w:rFonts w:eastAsia="맑은 고딕" w:cs="Arial"/>
          <w:lang w:eastAsia="ko-KR"/>
        </w:rPr>
        <w:br/>
        <w:t>- to define particularities of the incident handling</w:t>
      </w:r>
    </w:p>
    <w:p w:rsidR="00BA7890" w:rsidRPr="007F651F" w:rsidRDefault="00BA7890" w:rsidP="000860F3">
      <w:pPr>
        <w:pStyle w:val="a6"/>
        <w:numPr>
          <w:ilvl w:val="0"/>
          <w:numId w:val="15"/>
        </w:numPr>
        <w:jc w:val="left"/>
        <w:rPr>
          <w:rFonts w:eastAsia="맑은 고딕" w:cs="Arial"/>
          <w:lang w:eastAsia="ko-KR"/>
        </w:rPr>
      </w:pPr>
      <w:r w:rsidRPr="007F651F">
        <w:rPr>
          <w:rFonts w:eastAsia="맑은 고딕" w:cs="Arial"/>
          <w:lang w:eastAsia="ko-KR"/>
        </w:rPr>
        <w:t>To determine the document planning like test deliverables,</w:t>
      </w:r>
    </w:p>
    <w:p w:rsidR="00BA7890" w:rsidRPr="007F651F" w:rsidRDefault="00BA7890" w:rsidP="000860F3">
      <w:pPr>
        <w:pStyle w:val="a6"/>
        <w:numPr>
          <w:ilvl w:val="0"/>
          <w:numId w:val="15"/>
        </w:numPr>
        <w:jc w:val="left"/>
        <w:rPr>
          <w:rFonts w:eastAsia="맑은 고딕" w:cs="Arial"/>
          <w:lang w:eastAsia="ko-KR"/>
        </w:rPr>
      </w:pPr>
      <w:r w:rsidRPr="007F651F">
        <w:rPr>
          <w:rFonts w:eastAsia="맑은 고딕" w:cs="Arial"/>
          <w:lang w:eastAsia="ko-KR"/>
        </w:rPr>
        <w:t>To define the necessary test environment and the demands on this environment</w:t>
      </w:r>
    </w:p>
    <w:p w:rsidR="00BA7890" w:rsidRPr="007F651F" w:rsidRDefault="00BA7890" w:rsidP="000860F3">
      <w:pPr>
        <w:pStyle w:val="a6"/>
        <w:numPr>
          <w:ilvl w:val="0"/>
          <w:numId w:val="15"/>
        </w:numPr>
        <w:jc w:val="left"/>
        <w:rPr>
          <w:rFonts w:eastAsia="맑은 고딕" w:cs="Arial"/>
          <w:lang w:eastAsia="ko-KR"/>
        </w:rPr>
      </w:pPr>
      <w:r w:rsidRPr="007F651F">
        <w:rPr>
          <w:rFonts w:eastAsia="맑은 고딕" w:cs="Arial"/>
          <w:lang w:eastAsia="ko-KR"/>
        </w:rPr>
        <w:t>To define the necessary tools</w:t>
      </w:r>
    </w:p>
    <w:p w:rsidR="007A3253" w:rsidRPr="007F651F" w:rsidRDefault="00BA7890" w:rsidP="000860F3">
      <w:pPr>
        <w:pStyle w:val="a6"/>
        <w:numPr>
          <w:ilvl w:val="0"/>
          <w:numId w:val="15"/>
        </w:numPr>
        <w:jc w:val="left"/>
        <w:rPr>
          <w:rFonts w:eastAsia="HY그래픽M" w:cs="Arial"/>
          <w:lang w:eastAsia="ko-KR"/>
        </w:rPr>
      </w:pPr>
      <w:r w:rsidRPr="007F651F">
        <w:rPr>
          <w:rFonts w:eastAsia="맑은 고딕" w:cs="Arial"/>
          <w:lang w:eastAsia="ko-KR"/>
        </w:rPr>
        <w:t>To define how to manage, to supervise, and to report the test progress. This includes determining whether additional people, in addition to those already defined by default, must be informed about the test status. Furthermore metrics should be applied as control measure.</w:t>
      </w:r>
    </w:p>
    <w:p w:rsidR="00BA7890" w:rsidRPr="007F651F" w:rsidRDefault="00BA7890" w:rsidP="000860F3">
      <w:pPr>
        <w:rPr>
          <w:rFonts w:eastAsia="HY그래픽M" w:cs="Arial"/>
          <w:lang w:eastAsia="ko-KR"/>
        </w:rPr>
      </w:pPr>
    </w:p>
    <w:p w:rsidR="00BA7890" w:rsidRPr="007F651F" w:rsidRDefault="00BA7890" w:rsidP="000860F3">
      <w:pPr>
        <w:rPr>
          <w:rFonts w:eastAsia="HY그래픽M" w:cs="Arial"/>
          <w:lang w:eastAsia="ko-KR"/>
        </w:rPr>
      </w:pPr>
      <w:r w:rsidRPr="007F651F">
        <w:rPr>
          <w:rFonts w:eastAsia="HY그래픽M" w:cs="Arial"/>
          <w:lang w:eastAsia="ko-KR"/>
        </w:rPr>
        <w:t>For safety related systems, the Safety Plan, the Guidelines to apply t</w:t>
      </w:r>
      <w:r w:rsidR="00632733" w:rsidRPr="007F651F">
        <w:rPr>
          <w:rFonts w:eastAsia="HY그래픽M" w:cs="Arial"/>
          <w:lang w:eastAsia="ko-KR"/>
        </w:rPr>
        <w:t>est methods conform to ISO26262</w:t>
      </w:r>
      <w:r w:rsidRPr="007F651F">
        <w:rPr>
          <w:rFonts w:eastAsia="HY그래픽M" w:cs="Arial"/>
          <w:lang w:eastAsia="ko-KR"/>
        </w:rPr>
        <w:t>, and specific time schedules must be considered to determine the organization of the test project.</w:t>
      </w:r>
    </w:p>
    <w:p w:rsidR="00BA7890" w:rsidRPr="007F651F" w:rsidRDefault="00BA7890" w:rsidP="000860F3">
      <w:pPr>
        <w:rPr>
          <w:rFonts w:eastAsia="HY그래픽M" w:cs="Arial"/>
          <w:lang w:eastAsia="ko-KR"/>
        </w:rPr>
      </w:pPr>
      <w:r w:rsidRPr="007F651F">
        <w:rPr>
          <w:rFonts w:eastAsia="HY그래픽M" w:cs="Arial"/>
          <w:lang w:eastAsia="ko-KR"/>
        </w:rPr>
        <w:t>Additionally specific monitoring and communication needs must be determined.</w:t>
      </w:r>
    </w:p>
    <w:p w:rsidR="00A03504" w:rsidRPr="007F651F" w:rsidRDefault="00A03504" w:rsidP="000860F3">
      <w:pPr>
        <w:rPr>
          <w:rFonts w:eastAsia="HY그래픽M" w:cs="Arial"/>
          <w:lang w:eastAsia="ko-KR"/>
        </w:rPr>
      </w:pPr>
    </w:p>
    <w:p w:rsidR="00236B0B" w:rsidRPr="007F651F" w:rsidRDefault="00236B0B" w:rsidP="00236B0B">
      <w:pPr>
        <w:rPr>
          <w:rFonts w:eastAsia="맑은 고딕"/>
          <w:lang w:eastAsia="ko-KR"/>
        </w:rPr>
      </w:pPr>
      <w:r w:rsidRPr="007F651F">
        <w:rPr>
          <w:rFonts w:eastAsia="맑은 고딕"/>
          <w:lang w:eastAsia="ko-KR"/>
        </w:rPr>
        <w:t>The test planning shall determine the test environment and the tools used for testing, if applicable. This is</w:t>
      </w:r>
      <w:r w:rsidRPr="007F651F">
        <w:rPr>
          <w:rFonts w:eastAsia="맑은 고딕" w:hint="eastAsia"/>
          <w:lang w:eastAsia="ko-KR"/>
        </w:rPr>
        <w:t xml:space="preserve"> </w:t>
      </w:r>
      <w:r w:rsidRPr="007F651F">
        <w:rPr>
          <w:rFonts w:eastAsia="맑은 고딕"/>
          <w:lang w:eastAsia="ko-KR"/>
        </w:rPr>
        <w:t>done in this process task by</w:t>
      </w:r>
    </w:p>
    <w:p w:rsidR="00A03504" w:rsidRPr="007F651F" w:rsidRDefault="00B458BC" w:rsidP="00236B0B">
      <w:pPr>
        <w:pStyle w:val="a6"/>
        <w:numPr>
          <w:ilvl w:val="0"/>
          <w:numId w:val="33"/>
        </w:numPr>
        <w:rPr>
          <w:rFonts w:eastAsia="HY그래픽M" w:cs="Arial"/>
          <w:lang w:eastAsia="ko-KR"/>
        </w:rPr>
      </w:pPr>
      <w:r w:rsidRPr="007F651F">
        <w:rPr>
          <w:rFonts w:eastAsia="맑은 고딕" w:hint="eastAsia"/>
          <w:lang w:eastAsia="ko-KR"/>
        </w:rPr>
        <w:t>D</w:t>
      </w:r>
      <w:r w:rsidR="00236B0B" w:rsidRPr="007F651F">
        <w:rPr>
          <w:rFonts w:eastAsia="맑은 고딕"/>
          <w:lang w:eastAsia="ko-KR"/>
        </w:rPr>
        <w:t>efining the demands on test environment</w:t>
      </w:r>
    </w:p>
    <w:p w:rsidR="00A03504" w:rsidRPr="007F651F" w:rsidRDefault="00A03504" w:rsidP="000860F3">
      <w:pPr>
        <w:rPr>
          <w:rFonts w:eastAsia="HY그래픽M" w:cs="Arial"/>
          <w:lang w:eastAsia="ko-KR"/>
        </w:rPr>
      </w:pPr>
    </w:p>
    <w:p w:rsidR="008F74FF" w:rsidRPr="007F651F" w:rsidRDefault="00BA7890" w:rsidP="000860F3">
      <w:pPr>
        <w:rPr>
          <w:rFonts w:eastAsia="HY그래픽M" w:cs="Arial"/>
          <w:lang w:eastAsia="ko-KR"/>
        </w:rPr>
      </w:pPr>
      <w:r w:rsidRPr="007F651F">
        <w:rPr>
          <w:rFonts w:eastAsia="HY그래픽M" w:cs="Arial"/>
          <w:lang w:eastAsia="ko-KR"/>
        </w:rPr>
        <w:t xml:space="preserve">The results are documented in the </w:t>
      </w:r>
      <w:r w:rsidR="00236B0B" w:rsidRPr="007F651F">
        <w:rPr>
          <w:rFonts w:eastAsia="맑은 고딕" w:cs="Arial"/>
          <w:lang w:eastAsia="ko-KR"/>
        </w:rPr>
        <w:t xml:space="preserve">System </w:t>
      </w:r>
      <w:r w:rsidRPr="007F651F">
        <w:rPr>
          <w:rFonts w:eastAsia="HY그래픽M" w:cs="Arial"/>
          <w:lang w:eastAsia="ko-KR"/>
        </w:rPr>
        <w:t>Test Plan, chapter 5: Test organization and chapter 6: Test environment / infrastructure.</w:t>
      </w:r>
    </w:p>
    <w:p w:rsidR="00BA7890" w:rsidRPr="007F651F" w:rsidRDefault="00BA7890" w:rsidP="000860F3">
      <w:pPr>
        <w:rPr>
          <w:rFonts w:eastAsia="HY그래픽M" w:cs="Arial"/>
          <w:lang w:eastAsia="ko-KR"/>
        </w:rPr>
      </w:pPr>
    </w:p>
    <w:p w:rsidR="00602969" w:rsidRPr="007F651F" w:rsidRDefault="00602969" w:rsidP="000860F3">
      <w:pPr>
        <w:pStyle w:val="3"/>
        <w:rPr>
          <w:rFonts w:cs="Arial"/>
        </w:rPr>
      </w:pPr>
      <w:bookmarkStart w:id="17" w:name="_Toc500324110"/>
      <w:r w:rsidRPr="007F651F">
        <w:rPr>
          <w:rFonts w:cs="Arial"/>
        </w:rPr>
        <w:lastRenderedPageBreak/>
        <w:t xml:space="preserve">Task </w:t>
      </w:r>
      <w:r w:rsidR="00DC6635" w:rsidRPr="007F651F">
        <w:rPr>
          <w:rFonts w:eastAsia="맑은 고딕" w:cs="Arial"/>
          <w:lang w:eastAsia="ko-KR"/>
        </w:rPr>
        <w:t>5</w:t>
      </w:r>
      <w:r w:rsidRPr="007F651F">
        <w:rPr>
          <w:rFonts w:cs="Arial"/>
        </w:rPr>
        <w:t xml:space="preserve">: </w:t>
      </w:r>
      <w:r w:rsidR="00373C8D" w:rsidRPr="007F651F">
        <w:rPr>
          <w:rFonts w:cs="Arial"/>
        </w:rPr>
        <w:t>Review and release test plan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5"/>
        <w:gridCol w:w="462"/>
        <w:gridCol w:w="2001"/>
        <w:gridCol w:w="462"/>
        <w:gridCol w:w="2101"/>
        <w:gridCol w:w="385"/>
        <w:gridCol w:w="1906"/>
      </w:tblGrid>
      <w:tr w:rsidR="00C37129" w:rsidRPr="007F651F" w:rsidTr="00735425">
        <w:tc>
          <w:tcPr>
            <w:tcW w:w="2493" w:type="dxa"/>
            <w:gridSpan w:val="2"/>
            <w:vAlign w:val="center"/>
          </w:tcPr>
          <w:p w:rsidR="00602969" w:rsidRPr="007F651F" w:rsidRDefault="00602969" w:rsidP="000860F3">
            <w:pPr>
              <w:rPr>
                <w:rFonts w:cs="Arial"/>
              </w:rPr>
            </w:pPr>
            <w:r w:rsidRPr="007F651F">
              <w:rPr>
                <w:rFonts w:cs="Arial"/>
              </w:rPr>
              <w:t>Input</w:t>
            </w:r>
          </w:p>
        </w:tc>
        <w:tc>
          <w:tcPr>
            <w:tcW w:w="7362" w:type="dxa"/>
            <w:gridSpan w:val="6"/>
            <w:vAlign w:val="center"/>
          </w:tcPr>
          <w:p w:rsidR="00602969" w:rsidRPr="007F651F" w:rsidRDefault="00602969" w:rsidP="000860F3">
            <w:pPr>
              <w:pStyle w:val="af2"/>
              <w:rPr>
                <w:rFonts w:eastAsia="굴림체" w:cs="Arial"/>
                <w:lang w:eastAsia="ko-KR"/>
              </w:rPr>
            </w:pPr>
          </w:p>
        </w:tc>
      </w:tr>
      <w:tr w:rsidR="00C37129" w:rsidRPr="007F651F" w:rsidTr="00735425">
        <w:tc>
          <w:tcPr>
            <w:tcW w:w="2493" w:type="dxa"/>
            <w:gridSpan w:val="2"/>
            <w:vAlign w:val="center"/>
          </w:tcPr>
          <w:p w:rsidR="00602969" w:rsidRPr="007F651F" w:rsidRDefault="00602969" w:rsidP="000860F3">
            <w:pPr>
              <w:rPr>
                <w:rFonts w:cs="Arial"/>
              </w:rPr>
            </w:pPr>
            <w:r w:rsidRPr="007F651F">
              <w:rPr>
                <w:rFonts w:cs="Arial"/>
              </w:rPr>
              <w:t>Output</w:t>
            </w:r>
          </w:p>
        </w:tc>
        <w:tc>
          <w:tcPr>
            <w:tcW w:w="7362" w:type="dxa"/>
            <w:gridSpan w:val="6"/>
            <w:vAlign w:val="center"/>
          </w:tcPr>
          <w:p w:rsidR="00602969" w:rsidRPr="007F651F" w:rsidRDefault="007E7CB2" w:rsidP="009F7C39">
            <w:pPr>
              <w:rPr>
                <w:rFonts w:eastAsia="굴림체" w:cs="Arial"/>
                <w:lang w:eastAsia="ko-KR"/>
              </w:rPr>
            </w:pPr>
            <w:r w:rsidRPr="007F651F">
              <w:rPr>
                <w:rFonts w:eastAsia="맑은 고딕" w:cs="Arial"/>
                <w:lang w:eastAsia="ko-KR"/>
              </w:rPr>
              <w:t xml:space="preserve">System </w:t>
            </w:r>
            <w:r w:rsidR="009F5C8E" w:rsidRPr="007F651F">
              <w:rPr>
                <w:rFonts w:eastAsia="굴림체" w:cs="Arial"/>
                <w:lang w:eastAsia="ko-KR"/>
              </w:rPr>
              <w:t>Test Plan</w:t>
            </w:r>
          </w:p>
        </w:tc>
      </w:tr>
      <w:tr w:rsidR="00C37129" w:rsidRPr="007F651F" w:rsidTr="00735425">
        <w:tc>
          <w:tcPr>
            <w:tcW w:w="330" w:type="dxa"/>
            <w:tcBorders>
              <w:right w:val="nil"/>
            </w:tcBorders>
            <w:vAlign w:val="center"/>
          </w:tcPr>
          <w:p w:rsidR="00602969" w:rsidRPr="007F651F" w:rsidRDefault="00602969"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373C8D" w:rsidRPr="007F651F" w:rsidRDefault="00373C8D" w:rsidP="000860F3">
            <w:pPr>
              <w:rPr>
                <w:rFonts w:cs="Arial"/>
              </w:rPr>
            </w:pPr>
            <w:r w:rsidRPr="007F651F">
              <w:rPr>
                <w:rFonts w:cs="Arial"/>
              </w:rPr>
              <w:t>Test Manager</w:t>
            </w:r>
            <w:r w:rsidR="00C37129" w:rsidRPr="007F651F">
              <w:rPr>
                <w:rFonts w:eastAsia="맑은 고딕" w:cs="Arial" w:hint="eastAsia"/>
                <w:lang w:eastAsia="ko-KR"/>
              </w:rPr>
              <w:t>,</w:t>
            </w:r>
          </w:p>
          <w:p w:rsidR="00602969" w:rsidRPr="007F651F" w:rsidRDefault="00373C8D" w:rsidP="00C37129">
            <w:pPr>
              <w:rPr>
                <w:rFonts w:cs="Arial"/>
              </w:rPr>
            </w:pPr>
            <w:r w:rsidRPr="007F651F">
              <w:rPr>
                <w:rFonts w:cs="Arial"/>
              </w:rPr>
              <w:t>Safety Manager</w:t>
            </w:r>
          </w:p>
        </w:tc>
        <w:tc>
          <w:tcPr>
            <w:tcW w:w="420" w:type="dxa"/>
            <w:tcBorders>
              <w:right w:val="nil"/>
            </w:tcBorders>
            <w:vAlign w:val="center"/>
          </w:tcPr>
          <w:p w:rsidR="00602969" w:rsidRPr="007F651F" w:rsidRDefault="00602969"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602969" w:rsidRPr="007F651F" w:rsidRDefault="00373C8D" w:rsidP="000860F3">
            <w:pPr>
              <w:rPr>
                <w:rFonts w:eastAsia="맑은 고딕" w:cs="Arial"/>
                <w:lang w:eastAsia="ko-KR"/>
              </w:rPr>
            </w:pPr>
            <w:r w:rsidRPr="007F651F">
              <w:rPr>
                <w:rFonts w:cs="Arial"/>
              </w:rPr>
              <w:t>Test Manager</w:t>
            </w:r>
          </w:p>
        </w:tc>
        <w:tc>
          <w:tcPr>
            <w:tcW w:w="315" w:type="dxa"/>
            <w:tcBorders>
              <w:top w:val="nil"/>
              <w:right w:val="nil"/>
            </w:tcBorders>
            <w:vAlign w:val="center"/>
          </w:tcPr>
          <w:p w:rsidR="00602969" w:rsidRPr="007F651F" w:rsidRDefault="00602969"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373C8D" w:rsidRPr="007F651F" w:rsidRDefault="00373C8D"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PM,</w:t>
            </w:r>
            <w:r w:rsidR="00497171" w:rsidRPr="007F651F">
              <w:rPr>
                <w:rFonts w:ascii="Arial" w:eastAsia="맑은 고딕" w:hAnsi="Arial" w:cs="Arial" w:hint="eastAsia"/>
                <w:sz w:val="20"/>
                <w:szCs w:val="20"/>
                <w:lang w:eastAsia="ko-KR"/>
              </w:rPr>
              <w:t xml:space="preserve"> </w:t>
            </w:r>
            <w:r w:rsidRPr="007F651F">
              <w:rPr>
                <w:rFonts w:ascii="Arial" w:eastAsia="맑은 고딕" w:hAnsi="Arial" w:cs="Arial"/>
                <w:sz w:val="20"/>
                <w:szCs w:val="20"/>
                <w:lang w:eastAsia="ko-KR"/>
              </w:rPr>
              <w:t>Quality</w:t>
            </w:r>
            <w:r w:rsidR="00C37129" w:rsidRPr="007F651F">
              <w:rPr>
                <w:rFonts w:ascii="Arial" w:eastAsia="맑은 고딕" w:hAnsi="Arial" w:cs="Arial" w:hint="eastAsia"/>
                <w:sz w:val="20"/>
                <w:szCs w:val="20"/>
                <w:lang w:eastAsia="ko-KR"/>
              </w:rPr>
              <w:t xml:space="preserve"> </w:t>
            </w:r>
            <w:r w:rsidRPr="007F651F">
              <w:rPr>
                <w:rFonts w:ascii="Arial" w:eastAsia="맑은 고딕" w:hAnsi="Arial" w:cs="Arial"/>
                <w:sz w:val="20"/>
                <w:szCs w:val="20"/>
                <w:lang w:eastAsia="ko-KR"/>
              </w:rPr>
              <w:t>Planner,</w:t>
            </w:r>
          </w:p>
          <w:p w:rsidR="00373C8D" w:rsidRPr="007F651F" w:rsidRDefault="007E7CB2" w:rsidP="000860F3">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373C8D" w:rsidRPr="007F651F">
              <w:rPr>
                <w:rFonts w:ascii="Arial" w:eastAsia="맑은 고딕" w:hAnsi="Arial" w:cs="Arial"/>
                <w:sz w:val="20"/>
                <w:szCs w:val="20"/>
                <w:lang w:eastAsia="ko-KR"/>
              </w:rPr>
              <w:t>Test</w:t>
            </w:r>
            <w:r w:rsidR="00C37129" w:rsidRPr="007F651F">
              <w:rPr>
                <w:rFonts w:ascii="Arial" w:eastAsia="맑은 고딕" w:hAnsi="Arial" w:cs="Arial" w:hint="eastAsia"/>
                <w:sz w:val="20"/>
                <w:szCs w:val="20"/>
                <w:lang w:eastAsia="ko-KR"/>
              </w:rPr>
              <w:t xml:space="preserve"> </w:t>
            </w:r>
            <w:r w:rsidR="00373C8D" w:rsidRPr="007F651F">
              <w:rPr>
                <w:rFonts w:ascii="Arial" w:eastAsia="맑은 고딕" w:hAnsi="Arial" w:cs="Arial"/>
                <w:sz w:val="20"/>
                <w:szCs w:val="20"/>
                <w:lang w:eastAsia="ko-KR"/>
              </w:rPr>
              <w:t xml:space="preserve">Designer , </w:t>
            </w:r>
            <w:r w:rsidRPr="007F651F">
              <w:rPr>
                <w:rFonts w:ascii="Arial" w:eastAsia="맑은 고딕" w:hAnsi="Arial" w:cs="Arial"/>
                <w:sz w:val="20"/>
                <w:lang w:eastAsia="ko-KR"/>
              </w:rPr>
              <w:t xml:space="preserve">System </w:t>
            </w:r>
            <w:r w:rsidR="00373C8D" w:rsidRPr="007F651F">
              <w:rPr>
                <w:rFonts w:ascii="Arial" w:eastAsia="맑은 고딕" w:hAnsi="Arial" w:cs="Arial"/>
                <w:sz w:val="20"/>
                <w:szCs w:val="20"/>
                <w:lang w:eastAsia="ko-KR"/>
              </w:rPr>
              <w:t>Tester,</w:t>
            </w:r>
          </w:p>
          <w:p w:rsidR="00602969" w:rsidRPr="007F651F" w:rsidRDefault="00373C8D" w:rsidP="00C37129">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Safety Manager</w:t>
            </w:r>
          </w:p>
        </w:tc>
        <w:tc>
          <w:tcPr>
            <w:tcW w:w="315" w:type="dxa"/>
            <w:tcBorders>
              <w:right w:val="nil"/>
            </w:tcBorders>
            <w:vAlign w:val="center"/>
          </w:tcPr>
          <w:p w:rsidR="00602969" w:rsidRPr="007F651F" w:rsidRDefault="00602969"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602969" w:rsidRPr="007F651F" w:rsidRDefault="00602969" w:rsidP="000860F3">
            <w:pPr>
              <w:rPr>
                <w:rFonts w:eastAsia="맑은 고딕" w:cs="Arial"/>
                <w:lang w:eastAsia="ko-KR"/>
              </w:rPr>
            </w:pPr>
          </w:p>
        </w:tc>
      </w:tr>
      <w:tr w:rsidR="00C37129" w:rsidRPr="007F651F" w:rsidTr="00735425">
        <w:tc>
          <w:tcPr>
            <w:tcW w:w="2493" w:type="dxa"/>
            <w:gridSpan w:val="2"/>
            <w:vAlign w:val="center"/>
          </w:tcPr>
          <w:p w:rsidR="00602969" w:rsidRPr="007F651F" w:rsidRDefault="00602969"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602969" w:rsidRPr="007F651F" w:rsidRDefault="00602969"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602969" w:rsidRPr="007F651F" w:rsidRDefault="00602969"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602969" w:rsidRPr="007F651F" w:rsidRDefault="00602969" w:rsidP="000860F3">
            <w:pPr>
              <w:rPr>
                <w:rFonts w:eastAsia="맑은 고딕" w:cs="Arial"/>
                <w:lang w:eastAsia="ko-KR"/>
              </w:rPr>
            </w:pPr>
            <w:r w:rsidRPr="007F651F">
              <w:rPr>
                <w:rFonts w:eastAsia="맑은 고딕" w:cs="Arial"/>
                <w:lang w:eastAsia="ko-KR"/>
              </w:rPr>
              <w:t>I = Information</w:t>
            </w:r>
          </w:p>
        </w:tc>
      </w:tr>
    </w:tbl>
    <w:p w:rsidR="00602969" w:rsidRPr="007F651F" w:rsidRDefault="00602969" w:rsidP="000860F3">
      <w:pPr>
        <w:jc w:val="left"/>
        <w:rPr>
          <w:rFonts w:eastAsia="맑은 고딕" w:cs="Arial"/>
          <w:lang w:eastAsia="ko-KR"/>
        </w:rPr>
      </w:pPr>
    </w:p>
    <w:p w:rsidR="00373C8D" w:rsidRPr="007F651F" w:rsidRDefault="00373C8D" w:rsidP="000860F3">
      <w:pPr>
        <w:rPr>
          <w:rFonts w:eastAsia="맑은 고딕" w:cs="Arial"/>
          <w:lang w:eastAsia="ko-KR"/>
        </w:rPr>
      </w:pPr>
      <w:r w:rsidRPr="007F651F">
        <w:rPr>
          <w:rFonts w:eastAsia="맑은 고딕" w:cs="Arial"/>
          <w:lang w:eastAsia="ko-KR"/>
        </w:rPr>
        <w:t>The aim i</w:t>
      </w:r>
      <w:r w:rsidR="009F5C8E" w:rsidRPr="007F651F">
        <w:rPr>
          <w:rFonts w:eastAsia="맑은 고딕" w:cs="Arial"/>
          <w:lang w:eastAsia="ko-KR"/>
        </w:rPr>
        <w:t xml:space="preserve">s to review and to release the </w:t>
      </w:r>
      <w:r w:rsidR="009C1A94" w:rsidRPr="007F651F">
        <w:rPr>
          <w:rFonts w:eastAsia="맑은 고딕" w:cs="Arial"/>
          <w:lang w:eastAsia="ko-KR"/>
        </w:rPr>
        <w:t xml:space="preserve">System </w:t>
      </w:r>
      <w:r w:rsidRPr="007F651F">
        <w:rPr>
          <w:rFonts w:eastAsia="맑은 고딕" w:cs="Arial"/>
          <w:lang w:eastAsia="ko-KR"/>
        </w:rPr>
        <w:t>Test Plan.</w:t>
      </w:r>
    </w:p>
    <w:p w:rsidR="00602969" w:rsidRPr="007F651F" w:rsidRDefault="00373C8D" w:rsidP="000860F3">
      <w:pPr>
        <w:rPr>
          <w:rFonts w:eastAsia="HY그래픽M" w:cs="Arial"/>
          <w:lang w:eastAsia="ko-KR"/>
        </w:rPr>
      </w:pPr>
      <w:r w:rsidRPr="007F651F">
        <w:rPr>
          <w:rFonts w:eastAsia="맑은 고딕" w:cs="Arial"/>
          <w:lang w:eastAsia="ko-KR"/>
        </w:rPr>
        <w:t xml:space="preserve">The result is documented in the Review Checklist </w:t>
      </w:r>
      <w:r w:rsidR="009C1A94" w:rsidRPr="007F651F">
        <w:rPr>
          <w:rFonts w:eastAsia="맑은 고딕" w:cs="Arial"/>
          <w:lang w:eastAsia="ko-KR"/>
        </w:rPr>
        <w:t xml:space="preserve">System </w:t>
      </w:r>
      <w:r w:rsidRPr="007F651F">
        <w:rPr>
          <w:rFonts w:eastAsia="맑은 고딕" w:cs="Arial"/>
          <w:lang w:eastAsia="ko-KR"/>
        </w:rPr>
        <w:t>Test Plan.</w:t>
      </w:r>
    </w:p>
    <w:p w:rsidR="00602969" w:rsidRPr="007F651F" w:rsidRDefault="00602969" w:rsidP="000860F3">
      <w:pPr>
        <w:rPr>
          <w:rFonts w:eastAsia="HY그래픽M" w:cs="Arial"/>
          <w:lang w:eastAsia="ko-KR"/>
        </w:rPr>
      </w:pPr>
    </w:p>
    <w:p w:rsidR="00026909" w:rsidRPr="007F651F" w:rsidRDefault="00026909" w:rsidP="000860F3">
      <w:pPr>
        <w:pStyle w:val="2"/>
        <w:rPr>
          <w:rFonts w:cs="Arial"/>
          <w:lang w:eastAsia="ko-KR"/>
        </w:rPr>
      </w:pPr>
      <w:bookmarkStart w:id="18" w:name="_Toc500324111"/>
      <w:r w:rsidRPr="007F651F">
        <w:rPr>
          <w:rFonts w:eastAsia="맑은 고딕" w:cs="Arial"/>
          <w:lang w:eastAsia="ko-KR"/>
        </w:rPr>
        <w:t>Test Control Phase</w:t>
      </w:r>
      <w:bookmarkEnd w:id="18"/>
    </w:p>
    <w:p w:rsidR="00026909" w:rsidRPr="007F651F" w:rsidRDefault="00026909" w:rsidP="000860F3">
      <w:pPr>
        <w:widowControl w:val="0"/>
        <w:autoSpaceDE w:val="0"/>
        <w:autoSpaceDN w:val="0"/>
        <w:adjustRightInd w:val="0"/>
        <w:spacing w:after="0"/>
        <w:ind w:right="0"/>
        <w:jc w:val="left"/>
        <w:rPr>
          <w:rFonts w:eastAsia="바탕" w:cs="Arial"/>
          <w:lang w:eastAsia="ko-KR"/>
        </w:rPr>
      </w:pPr>
      <w:r w:rsidRPr="007F651F">
        <w:rPr>
          <w:rFonts w:eastAsia="바탕" w:cs="Arial"/>
        </w:rPr>
        <w:t>As shown in Figure 1: Phase model of the test process the test control activities are running in parallel to the</w:t>
      </w:r>
      <w:r w:rsidRPr="007F651F">
        <w:rPr>
          <w:rFonts w:eastAsia="바탕" w:cs="Arial"/>
          <w:lang w:eastAsia="ko-KR"/>
        </w:rPr>
        <w:t xml:space="preserve"> </w:t>
      </w:r>
      <w:r w:rsidRPr="007F651F">
        <w:rPr>
          <w:rFonts w:eastAsia="바탕" w:cs="Arial"/>
        </w:rPr>
        <w:t>other phases of the test process. Control comprises the continuous monitoring of the test activities in</w:t>
      </w:r>
      <w:r w:rsidRPr="007F651F">
        <w:rPr>
          <w:rFonts w:eastAsia="바탕" w:cs="Arial"/>
          <w:lang w:eastAsia="ko-KR"/>
        </w:rPr>
        <w:t xml:space="preserve"> </w:t>
      </w:r>
      <w:r w:rsidRPr="007F651F">
        <w:rPr>
          <w:rFonts w:eastAsia="바탕" w:cs="Arial"/>
        </w:rPr>
        <w:t>comparison with the planning, the reporting of deviations or abortion, and the definition of counter measures in</w:t>
      </w:r>
      <w:r w:rsidRPr="007F651F">
        <w:rPr>
          <w:rFonts w:eastAsia="바탕" w:cs="Arial"/>
          <w:lang w:eastAsia="ko-KR"/>
        </w:rPr>
        <w:t xml:space="preserve"> </w:t>
      </w:r>
      <w:r w:rsidRPr="007F651F">
        <w:rPr>
          <w:rFonts w:eastAsia="바탕" w:cs="Arial"/>
        </w:rPr>
        <w:t>the case of deviations from the planned targets.</w:t>
      </w:r>
    </w:p>
    <w:p w:rsidR="00026909" w:rsidRPr="007F651F" w:rsidRDefault="00026909" w:rsidP="000860F3">
      <w:pPr>
        <w:rPr>
          <w:rFonts w:eastAsia="HY그래픽M" w:cs="Arial"/>
          <w:lang w:eastAsia="ko-KR"/>
        </w:rPr>
      </w:pPr>
    </w:p>
    <w:p w:rsidR="00D60D1D" w:rsidRPr="007F651F" w:rsidRDefault="00347C4A" w:rsidP="000860F3">
      <w:pPr>
        <w:pStyle w:val="3"/>
        <w:rPr>
          <w:rFonts w:cs="Arial"/>
        </w:rPr>
      </w:pPr>
      <w:bookmarkStart w:id="19" w:name="_Toc500324112"/>
      <w:r w:rsidRPr="007F651F">
        <w:rPr>
          <w:rFonts w:eastAsia="맑은 고딕" w:cs="Arial"/>
          <w:lang w:eastAsia="ko-KR"/>
        </w:rPr>
        <w:t>Task</w:t>
      </w:r>
      <w:r w:rsidR="00D60D1D" w:rsidRPr="007F651F">
        <w:rPr>
          <w:rFonts w:cs="Arial"/>
        </w:rPr>
        <w:t xml:space="preserve"> </w:t>
      </w:r>
      <w:r w:rsidR="002D21C4" w:rsidRPr="007F651F">
        <w:rPr>
          <w:rFonts w:eastAsia="맑은 고딕" w:cs="Arial"/>
          <w:lang w:eastAsia="ko-KR"/>
        </w:rPr>
        <w:t>6</w:t>
      </w:r>
      <w:r w:rsidR="00D60D1D" w:rsidRPr="007F651F">
        <w:rPr>
          <w:rFonts w:cs="Arial"/>
        </w:rPr>
        <w:t xml:space="preserve">: </w:t>
      </w:r>
      <w:r w:rsidRPr="007F651F">
        <w:rPr>
          <w:rFonts w:cs="Arial"/>
        </w:rPr>
        <w:t>Manage test team and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D60D1D" w:rsidRPr="007F651F" w:rsidTr="00735425">
        <w:tc>
          <w:tcPr>
            <w:tcW w:w="2493" w:type="dxa"/>
            <w:gridSpan w:val="2"/>
            <w:vAlign w:val="center"/>
          </w:tcPr>
          <w:p w:rsidR="00D60D1D" w:rsidRPr="007F651F" w:rsidRDefault="00D60D1D" w:rsidP="000860F3">
            <w:pPr>
              <w:rPr>
                <w:rFonts w:cs="Arial"/>
              </w:rPr>
            </w:pPr>
            <w:r w:rsidRPr="007F651F">
              <w:rPr>
                <w:rFonts w:cs="Arial"/>
              </w:rPr>
              <w:t>Input</w:t>
            </w:r>
          </w:p>
        </w:tc>
        <w:tc>
          <w:tcPr>
            <w:tcW w:w="7362" w:type="dxa"/>
            <w:gridSpan w:val="6"/>
            <w:vAlign w:val="center"/>
          </w:tcPr>
          <w:p w:rsidR="00D60D1D" w:rsidRPr="007F651F" w:rsidRDefault="00D60D1D" w:rsidP="000860F3">
            <w:pPr>
              <w:pStyle w:val="af2"/>
              <w:rPr>
                <w:rFonts w:eastAsia="굴림체" w:cs="Arial"/>
                <w:lang w:eastAsia="ko-KR"/>
              </w:rPr>
            </w:pPr>
          </w:p>
        </w:tc>
      </w:tr>
      <w:tr w:rsidR="00D60D1D" w:rsidRPr="007F651F" w:rsidTr="00735425">
        <w:tc>
          <w:tcPr>
            <w:tcW w:w="2493" w:type="dxa"/>
            <w:gridSpan w:val="2"/>
            <w:vAlign w:val="center"/>
          </w:tcPr>
          <w:p w:rsidR="00D60D1D" w:rsidRPr="007F651F" w:rsidRDefault="00D60D1D" w:rsidP="000860F3">
            <w:pPr>
              <w:rPr>
                <w:rFonts w:cs="Arial"/>
              </w:rPr>
            </w:pPr>
            <w:r w:rsidRPr="007F651F">
              <w:rPr>
                <w:rFonts w:cs="Arial"/>
              </w:rPr>
              <w:t>Output</w:t>
            </w:r>
          </w:p>
        </w:tc>
        <w:tc>
          <w:tcPr>
            <w:tcW w:w="7362" w:type="dxa"/>
            <w:gridSpan w:val="6"/>
            <w:vAlign w:val="center"/>
          </w:tcPr>
          <w:p w:rsidR="00D60D1D" w:rsidRPr="007F651F" w:rsidRDefault="00D60D1D" w:rsidP="000860F3">
            <w:pPr>
              <w:rPr>
                <w:rFonts w:eastAsia="굴림체" w:cs="Arial"/>
              </w:rPr>
            </w:pPr>
          </w:p>
        </w:tc>
      </w:tr>
      <w:tr w:rsidR="00D60D1D" w:rsidRPr="007F651F" w:rsidTr="00735425">
        <w:tc>
          <w:tcPr>
            <w:tcW w:w="330" w:type="dxa"/>
            <w:tcBorders>
              <w:right w:val="nil"/>
            </w:tcBorders>
            <w:vAlign w:val="center"/>
          </w:tcPr>
          <w:p w:rsidR="00D60D1D" w:rsidRPr="007F651F" w:rsidRDefault="00D60D1D"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D60D1D" w:rsidRPr="007F651F" w:rsidRDefault="00D60D1D" w:rsidP="000860F3">
            <w:pPr>
              <w:rPr>
                <w:rFonts w:cs="Arial"/>
              </w:rPr>
            </w:pPr>
          </w:p>
        </w:tc>
        <w:tc>
          <w:tcPr>
            <w:tcW w:w="420" w:type="dxa"/>
            <w:tcBorders>
              <w:right w:val="nil"/>
            </w:tcBorders>
            <w:vAlign w:val="center"/>
          </w:tcPr>
          <w:p w:rsidR="00D60D1D" w:rsidRPr="007F651F" w:rsidRDefault="00D60D1D"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D60D1D" w:rsidRPr="007F651F" w:rsidRDefault="00347C4A" w:rsidP="000860F3">
            <w:pPr>
              <w:rPr>
                <w:rFonts w:eastAsia="맑은 고딕" w:cs="Arial"/>
                <w:lang w:eastAsia="ko-KR"/>
              </w:rPr>
            </w:pPr>
            <w:r w:rsidRPr="007F651F">
              <w:rPr>
                <w:rFonts w:eastAsia="맑은 고딕" w:cs="Arial"/>
                <w:lang w:eastAsia="ko-KR"/>
              </w:rPr>
              <w:t>Test Manager</w:t>
            </w:r>
          </w:p>
        </w:tc>
        <w:tc>
          <w:tcPr>
            <w:tcW w:w="315" w:type="dxa"/>
            <w:tcBorders>
              <w:top w:val="nil"/>
              <w:right w:val="nil"/>
            </w:tcBorders>
            <w:vAlign w:val="center"/>
          </w:tcPr>
          <w:p w:rsidR="00D60D1D" w:rsidRPr="007F651F" w:rsidRDefault="00D60D1D"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347C4A" w:rsidRPr="007F651F" w:rsidRDefault="00C6313B" w:rsidP="000860F3">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347C4A" w:rsidRPr="007F651F">
              <w:rPr>
                <w:rFonts w:ascii="Arial" w:eastAsia="맑은 고딕" w:hAnsi="Arial" w:cs="Arial"/>
                <w:sz w:val="20"/>
                <w:szCs w:val="20"/>
                <w:lang w:eastAsia="ko-KR"/>
              </w:rPr>
              <w:t>Tester,</w:t>
            </w:r>
          </w:p>
          <w:p w:rsidR="00347C4A" w:rsidRPr="007F651F" w:rsidRDefault="00C6313B" w:rsidP="000860F3">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347C4A" w:rsidRPr="007F651F">
              <w:rPr>
                <w:rFonts w:ascii="Arial" w:eastAsia="맑은 고딕" w:hAnsi="Arial" w:cs="Arial"/>
                <w:sz w:val="20"/>
                <w:szCs w:val="20"/>
                <w:lang w:eastAsia="ko-KR"/>
              </w:rPr>
              <w:t>Test</w:t>
            </w:r>
            <w:r w:rsidR="0056465E" w:rsidRPr="007F651F">
              <w:rPr>
                <w:rFonts w:ascii="Arial" w:eastAsia="맑은 고딕" w:hAnsi="Arial" w:cs="Arial" w:hint="eastAsia"/>
                <w:sz w:val="20"/>
                <w:szCs w:val="20"/>
                <w:lang w:eastAsia="ko-KR"/>
              </w:rPr>
              <w:t xml:space="preserve"> </w:t>
            </w:r>
            <w:r w:rsidR="00347C4A" w:rsidRPr="007F651F">
              <w:rPr>
                <w:rFonts w:ascii="Arial" w:eastAsia="맑은 고딕" w:hAnsi="Arial" w:cs="Arial"/>
                <w:sz w:val="20"/>
                <w:szCs w:val="20"/>
                <w:lang w:eastAsia="ko-KR"/>
              </w:rPr>
              <w:t>Designer,</w:t>
            </w:r>
          </w:p>
          <w:p w:rsidR="00D60D1D" w:rsidRPr="007F651F" w:rsidRDefault="00C6313B" w:rsidP="0056465E">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347C4A" w:rsidRPr="007F651F">
              <w:rPr>
                <w:rFonts w:ascii="Arial" w:eastAsia="맑은 고딕" w:hAnsi="Arial" w:cs="Arial"/>
                <w:sz w:val="20"/>
                <w:szCs w:val="20"/>
                <w:lang w:eastAsia="ko-KR"/>
              </w:rPr>
              <w:t>Test</w:t>
            </w:r>
            <w:r w:rsidR="0056465E" w:rsidRPr="007F651F">
              <w:rPr>
                <w:rFonts w:ascii="Arial" w:eastAsia="맑은 고딕" w:hAnsi="Arial" w:cs="Arial" w:hint="eastAsia"/>
                <w:sz w:val="20"/>
                <w:szCs w:val="20"/>
                <w:lang w:eastAsia="ko-KR"/>
              </w:rPr>
              <w:t xml:space="preserve"> </w:t>
            </w:r>
            <w:r w:rsidR="00347C4A" w:rsidRPr="007F651F">
              <w:rPr>
                <w:rFonts w:ascii="Arial" w:eastAsia="맑은 고딕" w:hAnsi="Arial" w:cs="Arial"/>
                <w:sz w:val="20"/>
                <w:szCs w:val="20"/>
                <w:lang w:eastAsia="ko-KR"/>
              </w:rPr>
              <w:t>Automation Engineer</w:t>
            </w:r>
          </w:p>
        </w:tc>
        <w:tc>
          <w:tcPr>
            <w:tcW w:w="315" w:type="dxa"/>
            <w:tcBorders>
              <w:right w:val="nil"/>
            </w:tcBorders>
            <w:vAlign w:val="center"/>
          </w:tcPr>
          <w:p w:rsidR="00D60D1D" w:rsidRPr="007F651F" w:rsidRDefault="00D60D1D"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D60D1D" w:rsidRPr="007F651F" w:rsidRDefault="00D60D1D" w:rsidP="000860F3">
            <w:pPr>
              <w:rPr>
                <w:rFonts w:eastAsia="맑은 고딕" w:cs="Arial"/>
                <w:lang w:eastAsia="ko-KR"/>
              </w:rPr>
            </w:pPr>
          </w:p>
        </w:tc>
      </w:tr>
      <w:tr w:rsidR="00D60D1D" w:rsidRPr="007F651F" w:rsidTr="00735425">
        <w:tc>
          <w:tcPr>
            <w:tcW w:w="2493" w:type="dxa"/>
            <w:gridSpan w:val="2"/>
            <w:vAlign w:val="center"/>
          </w:tcPr>
          <w:p w:rsidR="00D60D1D" w:rsidRPr="007F651F" w:rsidRDefault="00D60D1D"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D60D1D" w:rsidRPr="007F651F" w:rsidRDefault="00D60D1D"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D60D1D" w:rsidRPr="007F651F" w:rsidRDefault="00D60D1D"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D60D1D" w:rsidRPr="007F651F" w:rsidRDefault="00D60D1D" w:rsidP="000860F3">
            <w:pPr>
              <w:rPr>
                <w:rFonts w:eastAsia="맑은 고딕" w:cs="Arial"/>
                <w:lang w:eastAsia="ko-KR"/>
              </w:rPr>
            </w:pPr>
            <w:r w:rsidRPr="007F651F">
              <w:rPr>
                <w:rFonts w:eastAsia="맑은 고딕" w:cs="Arial"/>
                <w:lang w:eastAsia="ko-KR"/>
              </w:rPr>
              <w:t>I = Information</w:t>
            </w:r>
          </w:p>
        </w:tc>
      </w:tr>
    </w:tbl>
    <w:p w:rsidR="00D60D1D" w:rsidRPr="007F651F" w:rsidRDefault="00D60D1D" w:rsidP="000860F3">
      <w:pPr>
        <w:jc w:val="left"/>
        <w:rPr>
          <w:rFonts w:eastAsia="맑은 고딕" w:cs="Arial"/>
          <w:lang w:eastAsia="ko-KR"/>
        </w:rPr>
      </w:pPr>
    </w:p>
    <w:p w:rsidR="00347C4A" w:rsidRPr="007F651F" w:rsidRDefault="00347C4A" w:rsidP="000860F3">
      <w:pPr>
        <w:rPr>
          <w:rFonts w:eastAsia="맑은 고딕" w:cs="Arial"/>
          <w:lang w:eastAsia="ko-KR"/>
        </w:rPr>
      </w:pPr>
      <w:r w:rsidRPr="007F651F">
        <w:rPr>
          <w:rFonts w:eastAsia="맑은 고딕" w:cs="Arial"/>
          <w:lang w:eastAsia="ko-KR"/>
        </w:rPr>
        <w:t>The aim of this task is to manage the test team and the test project in general and to determine counter measures in the case of deviations.</w:t>
      </w:r>
    </w:p>
    <w:p w:rsidR="00D60D1D" w:rsidRPr="007F651F" w:rsidRDefault="00347C4A" w:rsidP="000860F3">
      <w:pPr>
        <w:rPr>
          <w:rFonts w:eastAsia="HY그래픽M" w:cs="Arial"/>
          <w:lang w:eastAsia="ko-KR"/>
        </w:rPr>
      </w:pPr>
      <w:r w:rsidRPr="007F651F">
        <w:rPr>
          <w:rFonts w:eastAsia="맑은 고딕" w:cs="Arial"/>
          <w:lang w:eastAsia="ko-KR"/>
        </w:rPr>
        <w:t>The results are documented in dependence of the managed aspects or the counter measures.</w:t>
      </w:r>
    </w:p>
    <w:p w:rsidR="00A23142" w:rsidRPr="007F651F" w:rsidRDefault="00A23142" w:rsidP="000860F3">
      <w:pPr>
        <w:rPr>
          <w:rFonts w:eastAsia="HY그래픽M" w:cs="Arial"/>
          <w:lang w:eastAsia="ko-KR"/>
        </w:rPr>
      </w:pPr>
    </w:p>
    <w:p w:rsidR="00025643" w:rsidRPr="007F651F" w:rsidRDefault="00025643" w:rsidP="000860F3">
      <w:pPr>
        <w:pStyle w:val="3"/>
        <w:rPr>
          <w:rFonts w:cs="Arial"/>
        </w:rPr>
      </w:pPr>
      <w:bookmarkStart w:id="20" w:name="_Toc500324113"/>
      <w:r w:rsidRPr="007F651F">
        <w:rPr>
          <w:rFonts w:eastAsia="맑은 고딕" w:cs="Arial"/>
          <w:lang w:eastAsia="ko-KR"/>
        </w:rPr>
        <w:t>Task</w:t>
      </w:r>
      <w:r w:rsidRPr="007F651F">
        <w:rPr>
          <w:rFonts w:cs="Arial"/>
        </w:rPr>
        <w:t xml:space="preserve"> </w:t>
      </w:r>
      <w:r w:rsidR="002D21C4" w:rsidRPr="007F651F">
        <w:rPr>
          <w:rFonts w:eastAsia="맑은 고딕" w:cs="Arial"/>
          <w:lang w:eastAsia="ko-KR"/>
        </w:rPr>
        <w:t>7</w:t>
      </w:r>
      <w:r w:rsidRPr="007F651F">
        <w:rPr>
          <w:rFonts w:cs="Arial"/>
        </w:rPr>
        <w:t xml:space="preserve">: </w:t>
      </w:r>
      <w:r w:rsidR="00EC6591" w:rsidRPr="007F651F">
        <w:rPr>
          <w:rFonts w:cs="Arial"/>
        </w:rPr>
        <w:t>Monitor and communicate test progress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07"/>
        <w:gridCol w:w="462"/>
        <w:gridCol w:w="2116"/>
        <w:gridCol w:w="385"/>
        <w:gridCol w:w="1928"/>
      </w:tblGrid>
      <w:tr w:rsidR="00025643" w:rsidRPr="007F651F" w:rsidTr="00922EC8">
        <w:tc>
          <w:tcPr>
            <w:tcW w:w="2493" w:type="dxa"/>
            <w:gridSpan w:val="2"/>
            <w:vAlign w:val="center"/>
          </w:tcPr>
          <w:p w:rsidR="00025643" w:rsidRPr="007F651F" w:rsidRDefault="00025643" w:rsidP="000860F3">
            <w:pPr>
              <w:rPr>
                <w:rFonts w:cs="Arial"/>
              </w:rPr>
            </w:pPr>
            <w:r w:rsidRPr="007F651F">
              <w:rPr>
                <w:rFonts w:cs="Arial"/>
              </w:rPr>
              <w:t>Input</w:t>
            </w:r>
          </w:p>
        </w:tc>
        <w:tc>
          <w:tcPr>
            <w:tcW w:w="7362" w:type="dxa"/>
            <w:gridSpan w:val="6"/>
            <w:vAlign w:val="center"/>
          </w:tcPr>
          <w:p w:rsidR="00025643" w:rsidRPr="007F651F" w:rsidRDefault="00025643" w:rsidP="000860F3">
            <w:pPr>
              <w:pStyle w:val="af2"/>
              <w:rPr>
                <w:rFonts w:eastAsia="굴림체" w:cs="Arial"/>
                <w:lang w:eastAsia="ko-KR"/>
              </w:rPr>
            </w:pPr>
          </w:p>
        </w:tc>
      </w:tr>
      <w:tr w:rsidR="00025643" w:rsidRPr="007F651F" w:rsidTr="00922EC8">
        <w:tc>
          <w:tcPr>
            <w:tcW w:w="2493" w:type="dxa"/>
            <w:gridSpan w:val="2"/>
            <w:vAlign w:val="center"/>
          </w:tcPr>
          <w:p w:rsidR="00025643" w:rsidRPr="007F651F" w:rsidRDefault="00025643" w:rsidP="000860F3">
            <w:pPr>
              <w:rPr>
                <w:rFonts w:cs="Arial"/>
              </w:rPr>
            </w:pPr>
            <w:r w:rsidRPr="007F651F">
              <w:rPr>
                <w:rFonts w:cs="Arial"/>
              </w:rPr>
              <w:t>Output</w:t>
            </w:r>
          </w:p>
        </w:tc>
        <w:tc>
          <w:tcPr>
            <w:tcW w:w="7362" w:type="dxa"/>
            <w:gridSpan w:val="6"/>
            <w:vAlign w:val="center"/>
          </w:tcPr>
          <w:p w:rsidR="00025643" w:rsidRPr="007F651F" w:rsidRDefault="00025643" w:rsidP="000860F3">
            <w:pPr>
              <w:rPr>
                <w:rFonts w:eastAsia="굴림체" w:cs="Arial"/>
              </w:rPr>
            </w:pPr>
          </w:p>
        </w:tc>
      </w:tr>
      <w:tr w:rsidR="00E7569B" w:rsidRPr="007F651F" w:rsidTr="00922EC8">
        <w:tc>
          <w:tcPr>
            <w:tcW w:w="330" w:type="dxa"/>
            <w:tcBorders>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025643" w:rsidRPr="007F651F" w:rsidRDefault="00025643" w:rsidP="000860F3">
            <w:pPr>
              <w:rPr>
                <w:rFonts w:cs="Arial"/>
              </w:rPr>
            </w:pPr>
          </w:p>
        </w:tc>
        <w:tc>
          <w:tcPr>
            <w:tcW w:w="420" w:type="dxa"/>
            <w:tcBorders>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Test Manager</w:t>
            </w:r>
          </w:p>
        </w:tc>
        <w:tc>
          <w:tcPr>
            <w:tcW w:w="315" w:type="dxa"/>
            <w:tcBorders>
              <w:top w:val="nil"/>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EC6591" w:rsidRPr="007F651F" w:rsidRDefault="002F2995" w:rsidP="000860F3">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EC6591" w:rsidRPr="007F651F">
              <w:rPr>
                <w:rFonts w:ascii="Arial" w:eastAsia="맑은 고딕" w:hAnsi="Arial" w:cs="Arial"/>
                <w:sz w:val="20"/>
                <w:szCs w:val="20"/>
                <w:lang w:eastAsia="ko-KR"/>
              </w:rPr>
              <w:t>Tester,</w:t>
            </w:r>
          </w:p>
          <w:p w:rsidR="00EC6591" w:rsidRPr="007F651F" w:rsidRDefault="002F2995" w:rsidP="000860F3">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EC6591" w:rsidRPr="007F651F">
              <w:rPr>
                <w:rFonts w:ascii="Arial" w:eastAsia="맑은 고딕" w:hAnsi="Arial" w:cs="Arial"/>
                <w:sz w:val="20"/>
                <w:szCs w:val="20"/>
                <w:lang w:eastAsia="ko-KR"/>
              </w:rPr>
              <w:t>Test</w:t>
            </w:r>
            <w:r w:rsidR="00E7569B" w:rsidRPr="007F651F">
              <w:rPr>
                <w:rFonts w:ascii="Arial" w:eastAsia="맑은 고딕" w:hAnsi="Arial" w:cs="Arial" w:hint="eastAsia"/>
                <w:sz w:val="20"/>
                <w:szCs w:val="20"/>
                <w:lang w:eastAsia="ko-KR"/>
              </w:rPr>
              <w:t xml:space="preserve"> </w:t>
            </w:r>
            <w:r w:rsidR="00EC6591" w:rsidRPr="007F651F">
              <w:rPr>
                <w:rFonts w:ascii="Arial" w:eastAsia="맑은 고딕" w:hAnsi="Arial" w:cs="Arial"/>
                <w:sz w:val="20"/>
                <w:szCs w:val="20"/>
                <w:lang w:eastAsia="ko-KR"/>
              </w:rPr>
              <w:t xml:space="preserve">Designer, </w:t>
            </w:r>
            <w:r w:rsidRPr="007F651F">
              <w:rPr>
                <w:rFonts w:ascii="Arial" w:eastAsia="맑은 고딕" w:hAnsi="Arial" w:cs="Arial"/>
                <w:sz w:val="20"/>
                <w:lang w:eastAsia="ko-KR"/>
              </w:rPr>
              <w:t xml:space="preserve">System </w:t>
            </w:r>
            <w:r w:rsidR="00EC6591" w:rsidRPr="007F651F">
              <w:rPr>
                <w:rFonts w:ascii="Arial" w:eastAsia="맑은 고딕" w:hAnsi="Arial" w:cs="Arial"/>
                <w:sz w:val="20"/>
                <w:szCs w:val="20"/>
                <w:lang w:eastAsia="ko-KR"/>
              </w:rPr>
              <w:t>Test Automation</w:t>
            </w:r>
          </w:p>
          <w:p w:rsidR="00025643" w:rsidRPr="007F651F" w:rsidRDefault="00EC6591" w:rsidP="000860F3">
            <w:pPr>
              <w:pStyle w:val="Default"/>
              <w:jc w:val="both"/>
              <w:rPr>
                <w:rFonts w:ascii="Arial" w:eastAsia="맑은 고딕" w:hAnsi="Arial" w:cs="Arial"/>
                <w:sz w:val="20"/>
                <w:szCs w:val="20"/>
                <w:lang w:eastAsia="ko-KR"/>
              </w:rPr>
            </w:pPr>
            <w:r w:rsidRPr="007F651F">
              <w:rPr>
                <w:rFonts w:ascii="Arial" w:eastAsia="맑은 고딕" w:hAnsi="Arial" w:cs="Arial"/>
                <w:sz w:val="20"/>
                <w:szCs w:val="20"/>
                <w:lang w:eastAsia="ko-KR"/>
              </w:rPr>
              <w:t>Engineer</w:t>
            </w:r>
          </w:p>
        </w:tc>
        <w:tc>
          <w:tcPr>
            <w:tcW w:w="315" w:type="dxa"/>
            <w:tcBorders>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EC6591" w:rsidRPr="007F651F" w:rsidRDefault="00EC6591" w:rsidP="000860F3">
            <w:pPr>
              <w:jc w:val="left"/>
              <w:rPr>
                <w:rFonts w:eastAsia="맑은 고딕" w:cs="Arial"/>
                <w:lang w:eastAsia="ko-KR"/>
              </w:rPr>
            </w:pPr>
            <w:r w:rsidRPr="007F651F">
              <w:rPr>
                <w:rFonts w:eastAsia="맑은 고딕" w:cs="Arial"/>
                <w:lang w:eastAsia="ko-KR"/>
              </w:rPr>
              <w:t>PM,</w:t>
            </w:r>
          </w:p>
          <w:p w:rsidR="00025643" w:rsidRPr="007F651F" w:rsidRDefault="00EC6591" w:rsidP="00E7569B">
            <w:pPr>
              <w:jc w:val="left"/>
              <w:rPr>
                <w:rFonts w:eastAsia="맑은 고딕" w:cs="Arial"/>
                <w:lang w:eastAsia="ko-KR"/>
              </w:rPr>
            </w:pPr>
            <w:r w:rsidRPr="007F651F">
              <w:rPr>
                <w:rFonts w:eastAsia="맑은 고딕" w:cs="Arial"/>
                <w:lang w:eastAsia="ko-KR"/>
              </w:rPr>
              <w:t>Safety Manager</w:t>
            </w:r>
          </w:p>
        </w:tc>
      </w:tr>
      <w:tr w:rsidR="00E7569B" w:rsidRPr="007F651F" w:rsidTr="00922EC8">
        <w:tc>
          <w:tcPr>
            <w:tcW w:w="2493"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I = Information</w:t>
            </w:r>
          </w:p>
        </w:tc>
      </w:tr>
    </w:tbl>
    <w:p w:rsidR="00025643" w:rsidRPr="007F651F" w:rsidRDefault="00025643" w:rsidP="000860F3">
      <w:pPr>
        <w:jc w:val="left"/>
        <w:rPr>
          <w:rFonts w:eastAsia="맑은 고딕" w:cs="Arial"/>
          <w:lang w:eastAsia="ko-KR"/>
        </w:rPr>
      </w:pPr>
    </w:p>
    <w:p w:rsidR="009037C9" w:rsidRPr="007F651F" w:rsidRDefault="009037C9" w:rsidP="000860F3">
      <w:pPr>
        <w:rPr>
          <w:rFonts w:eastAsia="HY그래픽M" w:cs="Arial"/>
          <w:lang w:eastAsia="ko-KR"/>
        </w:rPr>
      </w:pPr>
      <w:r w:rsidRPr="007F651F">
        <w:rPr>
          <w:rFonts w:eastAsia="HY그래픽M" w:cs="Arial"/>
          <w:lang w:eastAsia="ko-KR"/>
        </w:rPr>
        <w:lastRenderedPageBreak/>
        <w:t xml:space="preserve">In this task, the test progress is assessed and test exit criteria are analyzed with regard to the actual test results. In contrast to “Task </w:t>
      </w:r>
      <w:r w:rsidR="005C09F7" w:rsidRPr="007F651F">
        <w:rPr>
          <w:rFonts w:eastAsia="HY그래픽M" w:cs="Arial" w:hint="eastAsia"/>
          <w:lang w:eastAsia="ko-KR"/>
        </w:rPr>
        <w:t>19</w:t>
      </w:r>
      <w:r w:rsidRPr="007F651F">
        <w:rPr>
          <w:rFonts w:eastAsia="HY그래픽M" w:cs="Arial"/>
          <w:lang w:eastAsia="ko-KR"/>
        </w:rPr>
        <w:t>: Analyze test results”, the analysis of the test exit criteria is here characterized more by the Test Manager’s point of view like timing aspects and test budget.</w:t>
      </w:r>
    </w:p>
    <w:p w:rsidR="009037C9" w:rsidRPr="007F651F" w:rsidRDefault="009037C9" w:rsidP="000860F3">
      <w:pPr>
        <w:rPr>
          <w:rFonts w:eastAsia="HY그래픽M" w:cs="Arial"/>
          <w:lang w:eastAsia="ko-KR"/>
        </w:rPr>
      </w:pPr>
      <w:r w:rsidRPr="007F651F">
        <w:rPr>
          <w:rFonts w:eastAsia="HY그래픽M" w:cs="Arial"/>
          <w:lang w:eastAsia="ko-KR"/>
        </w:rPr>
        <w:t xml:space="preserve">The input of this task is the project schedule; test exit criteria defined in the </w:t>
      </w:r>
      <w:r w:rsidR="000D6F3D" w:rsidRPr="007F651F">
        <w:rPr>
          <w:rFonts w:eastAsia="맑은 고딕" w:cs="Arial"/>
          <w:lang w:eastAsia="ko-KR"/>
        </w:rPr>
        <w:t xml:space="preserve">System </w:t>
      </w:r>
      <w:r w:rsidRPr="007F651F">
        <w:rPr>
          <w:rFonts w:eastAsia="HY그래픽M" w:cs="Arial"/>
          <w:lang w:eastAsia="ko-KR"/>
        </w:rPr>
        <w:t xml:space="preserve">Test Plan and the results logged in the </w:t>
      </w:r>
      <w:r w:rsidR="000D6F3D" w:rsidRPr="007F651F">
        <w:rPr>
          <w:rFonts w:eastAsia="맑은 고딕" w:cs="Arial"/>
          <w:lang w:eastAsia="ko-KR"/>
        </w:rPr>
        <w:t xml:space="preserve">System </w:t>
      </w:r>
      <w:r w:rsidRPr="007F651F">
        <w:rPr>
          <w:rFonts w:eastAsia="HY그래픽M" w:cs="Arial"/>
          <w:lang w:eastAsia="ko-KR"/>
        </w:rPr>
        <w:t>Test Report.</w:t>
      </w:r>
    </w:p>
    <w:p w:rsidR="009037C9" w:rsidRPr="007F651F" w:rsidRDefault="009037C9" w:rsidP="000860F3">
      <w:pPr>
        <w:rPr>
          <w:rFonts w:eastAsia="HY그래픽M" w:cs="Arial"/>
          <w:lang w:eastAsia="ko-KR"/>
        </w:rPr>
      </w:pPr>
      <w:r w:rsidRPr="007F651F">
        <w:rPr>
          <w:rFonts w:eastAsia="HY그래픽M" w:cs="Arial"/>
          <w:lang w:eastAsia="ko-KR"/>
        </w:rPr>
        <w:t>The states of the test progress are documented in the Project Cockpit Chart (8386).</w:t>
      </w:r>
    </w:p>
    <w:p w:rsidR="009037C9" w:rsidRPr="007F651F" w:rsidRDefault="009037C9" w:rsidP="000860F3">
      <w:pPr>
        <w:rPr>
          <w:rFonts w:eastAsia="HY그래픽M" w:cs="Arial"/>
          <w:lang w:eastAsia="ko-KR"/>
        </w:rPr>
      </w:pPr>
      <w:r w:rsidRPr="007F651F">
        <w:rPr>
          <w:rFonts w:eastAsia="HY그래픽M" w:cs="Arial"/>
          <w:lang w:eastAsia="ko-KR"/>
        </w:rPr>
        <w:t xml:space="preserve">Permanent changes to the test exit criteria must be documented in the </w:t>
      </w:r>
      <w:r w:rsidR="000D6F3D" w:rsidRPr="007F651F">
        <w:rPr>
          <w:rFonts w:eastAsia="맑은 고딕" w:cs="Arial"/>
          <w:lang w:eastAsia="ko-KR"/>
        </w:rPr>
        <w:t xml:space="preserve">System </w:t>
      </w:r>
      <w:r w:rsidRPr="007F651F">
        <w:rPr>
          <w:rFonts w:eastAsia="HY그래픽M" w:cs="Arial"/>
          <w:lang w:eastAsia="ko-KR"/>
        </w:rPr>
        <w:t xml:space="preserve">Test Plan; temporary changes in the </w:t>
      </w:r>
      <w:r w:rsidR="00624C6A" w:rsidRPr="007F651F">
        <w:rPr>
          <w:rFonts w:eastAsia="HY그래픽M" w:cs="Arial"/>
          <w:lang w:eastAsia="ko-KR"/>
        </w:rPr>
        <w:t>Test</w:t>
      </w:r>
      <w:r w:rsidRPr="007F651F">
        <w:rPr>
          <w:rFonts w:eastAsia="HY그래픽M" w:cs="Arial"/>
          <w:lang w:eastAsia="ko-KR"/>
        </w:rPr>
        <w:t xml:space="preserve"> </w:t>
      </w:r>
      <w:r w:rsidR="00D061BD" w:rsidRPr="007F651F">
        <w:rPr>
          <w:rFonts w:eastAsia="HY그래픽M" w:cs="Arial"/>
          <w:lang w:eastAsia="ko-KR"/>
        </w:rPr>
        <w:t>Report.</w:t>
      </w:r>
    </w:p>
    <w:p w:rsidR="00C36397" w:rsidRPr="007F651F" w:rsidRDefault="00C36397" w:rsidP="000860F3">
      <w:pPr>
        <w:rPr>
          <w:rFonts w:eastAsia="HY그래픽M" w:cs="Arial"/>
          <w:lang w:eastAsia="ko-KR"/>
        </w:rPr>
      </w:pPr>
    </w:p>
    <w:p w:rsidR="00805755" w:rsidRPr="007F651F" w:rsidRDefault="00805755" w:rsidP="000860F3">
      <w:pPr>
        <w:pStyle w:val="2"/>
        <w:rPr>
          <w:rFonts w:cs="Arial"/>
          <w:lang w:eastAsia="ko-KR"/>
        </w:rPr>
      </w:pPr>
      <w:bookmarkStart w:id="21" w:name="_Toc500324114"/>
      <w:r w:rsidRPr="007F651F">
        <w:rPr>
          <w:rFonts w:cs="Arial"/>
          <w:lang w:eastAsia="ko-KR"/>
        </w:rPr>
        <w:t>Test Infrastructure Phase</w:t>
      </w:r>
      <w:bookmarkEnd w:id="21"/>
    </w:p>
    <w:p w:rsidR="00805755" w:rsidRPr="007F651F" w:rsidRDefault="00805755" w:rsidP="000860F3">
      <w:pPr>
        <w:rPr>
          <w:rFonts w:eastAsia="HY그래픽M" w:cs="Arial"/>
          <w:lang w:eastAsia="ko-KR"/>
        </w:rPr>
      </w:pPr>
      <w:r w:rsidRPr="007F651F">
        <w:rPr>
          <w:rFonts w:eastAsia="HY그래픽M" w:cs="Arial"/>
          <w:lang w:eastAsia="ko-KR"/>
        </w:rPr>
        <w:t xml:space="preserve">In every project, requirements for the test infrastructure arise which cannot be covered with the standard infrastructure. The activities which must be executed within the test project are taken into account in this phase. This includes small customizations of the existing solutions done by the test team themselves as well as the initiation of parallel projects (like e.g. development of a </w:t>
      </w:r>
      <w:proofErr w:type="spellStart"/>
      <w:r w:rsidRPr="007F651F">
        <w:rPr>
          <w:rFonts w:eastAsia="HY그래픽M" w:cs="Arial"/>
          <w:lang w:eastAsia="ko-KR"/>
        </w:rPr>
        <w:t>HiL</w:t>
      </w:r>
      <w:proofErr w:type="spellEnd"/>
      <w:r w:rsidRPr="007F651F">
        <w:rPr>
          <w:rFonts w:eastAsia="HY그래픽M" w:cs="Arial"/>
          <w:lang w:eastAsia="ko-KR"/>
        </w:rPr>
        <w:t xml:space="preserve"> system) which must be initiated and tracked by the project.</w:t>
      </w:r>
    </w:p>
    <w:p w:rsidR="00805755" w:rsidRPr="007F651F" w:rsidRDefault="00805755" w:rsidP="000860F3">
      <w:pPr>
        <w:rPr>
          <w:rFonts w:eastAsia="HY그래픽M" w:cs="Arial"/>
          <w:lang w:eastAsia="ko-KR"/>
        </w:rPr>
      </w:pPr>
    </w:p>
    <w:p w:rsidR="00025643" w:rsidRPr="007F651F" w:rsidRDefault="00025643" w:rsidP="000860F3">
      <w:pPr>
        <w:pStyle w:val="3"/>
        <w:rPr>
          <w:rFonts w:cs="Arial"/>
        </w:rPr>
      </w:pPr>
      <w:bookmarkStart w:id="22" w:name="_Toc500324115"/>
      <w:r w:rsidRPr="007F651F">
        <w:rPr>
          <w:rFonts w:eastAsia="맑은 고딕" w:cs="Arial"/>
          <w:lang w:eastAsia="ko-KR"/>
        </w:rPr>
        <w:t>Task</w:t>
      </w:r>
      <w:r w:rsidRPr="007F651F">
        <w:rPr>
          <w:rFonts w:cs="Arial"/>
        </w:rPr>
        <w:t xml:space="preserve"> </w:t>
      </w:r>
      <w:r w:rsidR="00C36397" w:rsidRPr="007F651F">
        <w:rPr>
          <w:rFonts w:eastAsia="맑은 고딕" w:cs="Arial"/>
          <w:lang w:eastAsia="ko-KR"/>
        </w:rPr>
        <w:t>8</w:t>
      </w:r>
      <w:r w:rsidRPr="007F651F">
        <w:rPr>
          <w:rFonts w:cs="Arial"/>
        </w:rPr>
        <w:t xml:space="preserve">: </w:t>
      </w:r>
      <w:r w:rsidR="009C5BD2" w:rsidRPr="007F651F">
        <w:rPr>
          <w:rFonts w:cs="Arial"/>
        </w:rPr>
        <w:t>Specify infrastructure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28"/>
        <w:gridCol w:w="462"/>
        <w:gridCol w:w="2105"/>
        <w:gridCol w:w="385"/>
        <w:gridCol w:w="1915"/>
      </w:tblGrid>
      <w:tr w:rsidR="00025643" w:rsidRPr="007F651F" w:rsidTr="00922EC8">
        <w:tc>
          <w:tcPr>
            <w:tcW w:w="2493" w:type="dxa"/>
            <w:gridSpan w:val="2"/>
            <w:vAlign w:val="center"/>
          </w:tcPr>
          <w:p w:rsidR="00025643" w:rsidRPr="007F651F" w:rsidRDefault="00025643" w:rsidP="000860F3">
            <w:pPr>
              <w:rPr>
                <w:rFonts w:cs="Arial"/>
              </w:rPr>
            </w:pPr>
            <w:r w:rsidRPr="007F651F">
              <w:rPr>
                <w:rFonts w:cs="Arial"/>
              </w:rPr>
              <w:t>Input</w:t>
            </w:r>
          </w:p>
        </w:tc>
        <w:tc>
          <w:tcPr>
            <w:tcW w:w="7362" w:type="dxa"/>
            <w:gridSpan w:val="6"/>
            <w:vAlign w:val="center"/>
          </w:tcPr>
          <w:p w:rsidR="00025643" w:rsidRPr="007F651F" w:rsidRDefault="00025643" w:rsidP="000860F3">
            <w:pPr>
              <w:pStyle w:val="af2"/>
              <w:rPr>
                <w:rFonts w:eastAsia="굴림체" w:cs="Arial"/>
                <w:lang w:eastAsia="ko-KR"/>
              </w:rPr>
            </w:pPr>
          </w:p>
        </w:tc>
      </w:tr>
      <w:tr w:rsidR="00025643" w:rsidRPr="007F651F" w:rsidTr="00922EC8">
        <w:tc>
          <w:tcPr>
            <w:tcW w:w="2493" w:type="dxa"/>
            <w:gridSpan w:val="2"/>
            <w:vAlign w:val="center"/>
          </w:tcPr>
          <w:p w:rsidR="00025643" w:rsidRPr="007F651F" w:rsidRDefault="00025643" w:rsidP="000860F3">
            <w:pPr>
              <w:rPr>
                <w:rFonts w:cs="Arial"/>
              </w:rPr>
            </w:pPr>
            <w:r w:rsidRPr="007F651F">
              <w:rPr>
                <w:rFonts w:cs="Arial"/>
              </w:rPr>
              <w:t>Output</w:t>
            </w:r>
          </w:p>
        </w:tc>
        <w:tc>
          <w:tcPr>
            <w:tcW w:w="7362" w:type="dxa"/>
            <w:gridSpan w:val="6"/>
            <w:vAlign w:val="center"/>
          </w:tcPr>
          <w:p w:rsidR="00025643" w:rsidRPr="007F651F" w:rsidRDefault="00025643" w:rsidP="000860F3">
            <w:pPr>
              <w:rPr>
                <w:rFonts w:eastAsia="굴림체" w:cs="Arial"/>
              </w:rPr>
            </w:pPr>
          </w:p>
        </w:tc>
      </w:tr>
      <w:tr w:rsidR="00070C2F" w:rsidRPr="007F651F" w:rsidTr="00922EC8">
        <w:tc>
          <w:tcPr>
            <w:tcW w:w="330" w:type="dxa"/>
            <w:tcBorders>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025643" w:rsidRPr="007F651F" w:rsidRDefault="00025643" w:rsidP="000860F3">
            <w:pPr>
              <w:rPr>
                <w:rFonts w:cs="Arial"/>
              </w:rPr>
            </w:pPr>
          </w:p>
        </w:tc>
        <w:tc>
          <w:tcPr>
            <w:tcW w:w="420" w:type="dxa"/>
            <w:tcBorders>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070C2F" w:rsidP="00070C2F">
            <w:pPr>
              <w:jc w:val="left"/>
              <w:rPr>
                <w:rFonts w:eastAsia="맑은 고딕" w:cs="Arial"/>
                <w:lang w:eastAsia="ko-KR"/>
              </w:rPr>
            </w:pPr>
            <w:r w:rsidRPr="007F651F">
              <w:rPr>
                <w:rFonts w:eastAsia="맑은 고딕" w:cs="Arial"/>
                <w:lang w:eastAsia="ko-KR"/>
              </w:rPr>
              <w:t xml:space="preserve">System </w:t>
            </w:r>
            <w:r w:rsidR="009C5BD2" w:rsidRPr="007F651F">
              <w:rPr>
                <w:rFonts w:eastAsia="맑은 고딕" w:cs="Arial"/>
                <w:lang w:eastAsia="ko-KR"/>
              </w:rPr>
              <w:t>Test</w:t>
            </w:r>
          </w:p>
          <w:p w:rsidR="00025643" w:rsidRPr="007F651F" w:rsidRDefault="009C5BD2" w:rsidP="000860F3">
            <w:pPr>
              <w:rPr>
                <w:rFonts w:eastAsia="맑은 고딕" w:cs="Arial"/>
                <w:lang w:eastAsia="ko-KR"/>
              </w:rPr>
            </w:pPr>
            <w:r w:rsidRPr="007F651F">
              <w:rPr>
                <w:rFonts w:eastAsia="맑은 고딕" w:cs="Arial"/>
                <w:lang w:eastAsia="ko-KR"/>
              </w:rPr>
              <w:t>Automation Engineer</w:t>
            </w:r>
          </w:p>
        </w:tc>
        <w:tc>
          <w:tcPr>
            <w:tcW w:w="315" w:type="dxa"/>
            <w:tcBorders>
              <w:top w:val="nil"/>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070C2F" w:rsidP="000860F3">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9C5BD2" w:rsidRPr="007F651F">
              <w:rPr>
                <w:rFonts w:ascii="Arial" w:eastAsia="맑은 고딕" w:hAnsi="Arial" w:cs="Arial"/>
                <w:sz w:val="20"/>
                <w:szCs w:val="20"/>
                <w:lang w:eastAsia="ko-KR"/>
              </w:rPr>
              <w:t>Test</w:t>
            </w:r>
          </w:p>
          <w:p w:rsidR="009C5BD2" w:rsidRPr="007F651F" w:rsidRDefault="009C5BD2"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Designer,</w:t>
            </w:r>
          </w:p>
          <w:p w:rsidR="00025643" w:rsidRPr="007F651F" w:rsidRDefault="009C5BD2" w:rsidP="00070C2F">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Safety Manager</w:t>
            </w:r>
          </w:p>
        </w:tc>
        <w:tc>
          <w:tcPr>
            <w:tcW w:w="315" w:type="dxa"/>
            <w:tcBorders>
              <w:right w:val="nil"/>
            </w:tcBorders>
            <w:vAlign w:val="center"/>
          </w:tcPr>
          <w:p w:rsidR="00025643" w:rsidRPr="007F651F" w:rsidRDefault="00025643"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025643" w:rsidRPr="007F651F" w:rsidRDefault="00025643" w:rsidP="000860F3">
            <w:pPr>
              <w:rPr>
                <w:rFonts w:eastAsia="맑은 고딕" w:cs="Arial"/>
                <w:lang w:eastAsia="ko-KR"/>
              </w:rPr>
            </w:pPr>
          </w:p>
        </w:tc>
      </w:tr>
      <w:tr w:rsidR="00070C2F" w:rsidRPr="007F651F" w:rsidTr="00922EC8">
        <w:tc>
          <w:tcPr>
            <w:tcW w:w="2493"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025643" w:rsidRPr="007F651F" w:rsidRDefault="00025643" w:rsidP="000860F3">
            <w:pPr>
              <w:rPr>
                <w:rFonts w:eastAsia="맑은 고딕" w:cs="Arial"/>
                <w:lang w:eastAsia="ko-KR"/>
              </w:rPr>
            </w:pPr>
            <w:r w:rsidRPr="007F651F">
              <w:rPr>
                <w:rFonts w:eastAsia="맑은 고딕" w:cs="Arial"/>
                <w:lang w:eastAsia="ko-KR"/>
              </w:rPr>
              <w:t>I = Information</w:t>
            </w:r>
          </w:p>
        </w:tc>
      </w:tr>
    </w:tbl>
    <w:p w:rsidR="00025643" w:rsidRPr="007F651F" w:rsidRDefault="00025643" w:rsidP="000860F3">
      <w:pPr>
        <w:jc w:val="left"/>
        <w:rPr>
          <w:rFonts w:eastAsia="맑은 고딕" w:cs="Arial"/>
          <w:lang w:eastAsia="ko-KR"/>
        </w:rPr>
      </w:pPr>
    </w:p>
    <w:p w:rsidR="00856C4E" w:rsidRPr="007F651F" w:rsidRDefault="00856C4E" w:rsidP="000860F3">
      <w:pPr>
        <w:rPr>
          <w:rFonts w:eastAsia="HY그래픽M" w:cs="Arial"/>
          <w:lang w:eastAsia="ko-KR"/>
        </w:rPr>
      </w:pPr>
      <w:r w:rsidRPr="007F651F">
        <w:rPr>
          <w:rFonts w:eastAsia="HY그래픽M" w:cs="Arial"/>
          <w:lang w:eastAsia="ko-KR"/>
        </w:rPr>
        <w:t xml:space="preserve">During the test planning phase, “Task </w:t>
      </w:r>
      <w:r w:rsidR="00C36397" w:rsidRPr="007F651F">
        <w:rPr>
          <w:rFonts w:eastAsia="HY그래픽M" w:cs="Arial"/>
          <w:lang w:eastAsia="ko-KR"/>
        </w:rPr>
        <w:t>4</w:t>
      </w:r>
      <w:r w:rsidRPr="007F651F">
        <w:rPr>
          <w:rFonts w:eastAsia="HY그래픽M" w:cs="Arial"/>
          <w:lang w:eastAsia="ko-KR"/>
        </w:rPr>
        <w:t xml:space="preserve">: Organize test project” the requirements on the test environment were defined in the </w:t>
      </w:r>
      <w:r w:rsidR="00070C2F" w:rsidRPr="007F651F">
        <w:rPr>
          <w:rFonts w:eastAsia="맑은 고딕" w:cs="Arial"/>
          <w:lang w:eastAsia="ko-KR"/>
        </w:rPr>
        <w:t xml:space="preserve">System </w:t>
      </w:r>
      <w:r w:rsidRPr="007F651F">
        <w:rPr>
          <w:rFonts w:eastAsia="HY그래픽M" w:cs="Arial"/>
          <w:lang w:eastAsia="ko-KR"/>
        </w:rPr>
        <w:t>Test Plan. The aim of this task is to specify the required test environment with the necessary degree of detail.</w:t>
      </w:r>
    </w:p>
    <w:p w:rsidR="00856C4E" w:rsidRPr="007F651F" w:rsidRDefault="00856C4E" w:rsidP="000860F3">
      <w:pPr>
        <w:rPr>
          <w:rFonts w:eastAsia="HY그래픽M" w:cs="Arial"/>
          <w:lang w:eastAsia="ko-KR"/>
        </w:rPr>
      </w:pPr>
      <w:r w:rsidRPr="007F651F">
        <w:rPr>
          <w:rFonts w:eastAsia="HY그래픽M" w:cs="Arial"/>
          <w:lang w:eastAsia="ko-KR"/>
        </w:rPr>
        <w:t xml:space="preserve">The test environment is documented in the </w:t>
      </w:r>
      <w:r w:rsidR="00070C2F" w:rsidRPr="007F651F">
        <w:rPr>
          <w:rFonts w:eastAsia="맑은 고딕" w:cs="Arial"/>
          <w:lang w:eastAsia="ko-KR"/>
        </w:rPr>
        <w:t xml:space="preserve">System </w:t>
      </w:r>
      <w:r w:rsidRPr="007F651F">
        <w:rPr>
          <w:rFonts w:eastAsia="HY그래픽M" w:cs="Arial"/>
          <w:lang w:eastAsia="ko-KR"/>
        </w:rPr>
        <w:t>Test Specification or in a separate document, depending on the content of the necessary infrastructure.</w:t>
      </w:r>
    </w:p>
    <w:p w:rsidR="00025643" w:rsidRPr="007F651F" w:rsidRDefault="00856C4E" w:rsidP="000860F3">
      <w:pPr>
        <w:rPr>
          <w:rFonts w:eastAsia="HY그래픽M" w:cs="Arial"/>
          <w:lang w:eastAsia="ko-KR"/>
        </w:rPr>
      </w:pPr>
      <w:r w:rsidRPr="007F651F">
        <w:rPr>
          <w:rFonts w:eastAsia="HY그래픽M" w:cs="Arial"/>
          <w:lang w:eastAsia="ko-KR"/>
        </w:rPr>
        <w:t>For safety related systems, specific demands on the test infrastructure must be determined.</w:t>
      </w:r>
    </w:p>
    <w:p w:rsidR="00025643" w:rsidRPr="007F651F" w:rsidRDefault="00025643" w:rsidP="000860F3">
      <w:pPr>
        <w:rPr>
          <w:rFonts w:eastAsia="HY그래픽M" w:cs="Arial"/>
          <w:lang w:eastAsia="ko-KR"/>
        </w:rPr>
      </w:pPr>
    </w:p>
    <w:p w:rsidR="00991965" w:rsidRPr="007F651F" w:rsidRDefault="00991965" w:rsidP="00991965">
      <w:pPr>
        <w:rPr>
          <w:rFonts w:eastAsia="HY그래픽M" w:cs="Arial"/>
          <w:lang w:eastAsia="ko-KR"/>
        </w:rPr>
      </w:pPr>
      <w:r w:rsidRPr="007F651F">
        <w:rPr>
          <w:rFonts w:eastAsia="맑은 고딕"/>
          <w:lang w:eastAsia="ko-KR"/>
        </w:rPr>
        <w:t>The test planning shall determine the demands on the test environment, if applicable. The activities of Task 7:</w:t>
      </w:r>
      <w:r w:rsidRPr="007F651F">
        <w:rPr>
          <w:rFonts w:eastAsia="맑은 고딕" w:hint="eastAsia"/>
          <w:lang w:eastAsia="ko-KR"/>
        </w:rPr>
        <w:t xml:space="preserve"> </w:t>
      </w:r>
      <w:r w:rsidRPr="007F651F">
        <w:rPr>
          <w:rFonts w:eastAsia="맑은 고딕"/>
          <w:lang w:eastAsia="ko-KR"/>
        </w:rPr>
        <w:t>Organize test project are continued by specifying in this process task and in the following tasks.</w:t>
      </w:r>
    </w:p>
    <w:p w:rsidR="00991965" w:rsidRPr="007F651F" w:rsidRDefault="00991965" w:rsidP="000860F3">
      <w:pPr>
        <w:rPr>
          <w:rFonts w:eastAsia="HY그래픽M" w:cs="Arial"/>
          <w:lang w:eastAsia="ko-KR"/>
        </w:rPr>
      </w:pPr>
    </w:p>
    <w:p w:rsidR="009C5BD2" w:rsidRPr="007F651F" w:rsidRDefault="009C5BD2" w:rsidP="000860F3">
      <w:pPr>
        <w:pStyle w:val="3"/>
        <w:rPr>
          <w:rFonts w:cs="Arial"/>
        </w:rPr>
      </w:pPr>
      <w:bookmarkStart w:id="23" w:name="_Toc500324116"/>
      <w:r w:rsidRPr="007F651F">
        <w:rPr>
          <w:rFonts w:eastAsia="맑은 고딕" w:cs="Arial"/>
          <w:lang w:eastAsia="ko-KR"/>
        </w:rPr>
        <w:t>Task</w:t>
      </w:r>
      <w:r w:rsidRPr="007F651F">
        <w:rPr>
          <w:rFonts w:cs="Arial"/>
        </w:rPr>
        <w:t xml:space="preserve"> </w:t>
      </w:r>
      <w:r w:rsidR="00350E26" w:rsidRPr="007F651F">
        <w:rPr>
          <w:rFonts w:eastAsia="맑은 고딕" w:cs="Arial"/>
          <w:lang w:eastAsia="ko-KR"/>
        </w:rPr>
        <w:t>9</w:t>
      </w:r>
      <w:r w:rsidRPr="007F651F">
        <w:rPr>
          <w:rFonts w:cs="Arial"/>
        </w:rPr>
        <w:t xml:space="preserve">: </w:t>
      </w:r>
      <w:r w:rsidR="00A85AC6" w:rsidRPr="007F651F">
        <w:rPr>
          <w:rFonts w:cs="Arial"/>
        </w:rPr>
        <w:t>Realize infrastructure</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0"/>
        <w:gridCol w:w="462"/>
        <w:gridCol w:w="2035"/>
        <w:gridCol w:w="462"/>
        <w:gridCol w:w="2072"/>
        <w:gridCol w:w="385"/>
        <w:gridCol w:w="1926"/>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9C5BD2" w:rsidP="000860F3">
            <w:pPr>
              <w:rPr>
                <w:rFonts w:eastAsia="굴림체" w:cs="Arial"/>
              </w:rPr>
            </w:pP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8C4A03" w:rsidP="00845B86">
            <w:pPr>
              <w:jc w:val="left"/>
              <w:rPr>
                <w:rFonts w:eastAsia="맑은 고딕" w:cs="Arial"/>
                <w:lang w:eastAsia="ko-KR"/>
              </w:rPr>
            </w:pPr>
            <w:r w:rsidRPr="007F651F">
              <w:rPr>
                <w:rFonts w:eastAsia="맑은 고딕" w:cs="Arial"/>
                <w:lang w:eastAsia="ko-KR"/>
              </w:rPr>
              <w:t xml:space="preserve">System </w:t>
            </w:r>
            <w:r w:rsidR="00A85AC6" w:rsidRPr="007F651F">
              <w:rPr>
                <w:rFonts w:eastAsia="맑은 고딕" w:cs="Arial"/>
                <w:lang w:eastAsia="ko-KR"/>
              </w:rPr>
              <w:t>Test</w:t>
            </w:r>
            <w:r w:rsidR="00845B86" w:rsidRPr="007F651F">
              <w:rPr>
                <w:rFonts w:eastAsia="맑은 고딕" w:cs="Arial" w:hint="eastAsia"/>
                <w:lang w:eastAsia="ko-KR"/>
              </w:rPr>
              <w:t xml:space="preserve"> A</w:t>
            </w:r>
            <w:r w:rsidR="00A85AC6" w:rsidRPr="007F651F">
              <w:rPr>
                <w:rFonts w:eastAsia="맑은 고딕" w:cs="Arial"/>
                <w:lang w:eastAsia="ko-KR"/>
              </w:rPr>
              <w:t xml:space="preserve">utomation </w:t>
            </w:r>
            <w:r w:rsidR="00845B86" w:rsidRPr="007F651F">
              <w:rPr>
                <w:rFonts w:eastAsia="맑은 고딕" w:cs="Arial" w:hint="eastAsia"/>
                <w:lang w:eastAsia="ko-KR"/>
              </w:rPr>
              <w:t>E</w:t>
            </w:r>
            <w:r w:rsidR="00A85AC6" w:rsidRPr="007F651F">
              <w:rPr>
                <w:rFonts w:eastAsia="맑은 고딕" w:cs="Arial"/>
                <w:lang w:eastAsia="ko-KR"/>
              </w:rPr>
              <w:t>ngineer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9C5BD2" w:rsidP="000860F3">
            <w:pPr>
              <w:rPr>
                <w:rFonts w:eastAsia="맑은 고딕" w:cs="Arial"/>
                <w:lang w:eastAsia="ko-KR"/>
              </w:rPr>
            </w:pP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9C5BD2" w:rsidRPr="007F651F" w:rsidRDefault="00DF4FD3" w:rsidP="000860F3">
      <w:pPr>
        <w:rPr>
          <w:rFonts w:eastAsia="HY그래픽M" w:cs="Arial"/>
          <w:lang w:eastAsia="ko-KR"/>
        </w:rPr>
      </w:pPr>
      <w:r w:rsidRPr="007F651F">
        <w:rPr>
          <w:rFonts w:eastAsia="HY그래픽M" w:cs="Arial"/>
          <w:lang w:eastAsia="ko-KR"/>
        </w:rPr>
        <w:t>Aim of this task is to implement the required infrastructure by project - if the implementation will be done by the project team - or to initiate and control the realization outside of the project.</w:t>
      </w:r>
    </w:p>
    <w:p w:rsidR="00DF4FD3" w:rsidRPr="007F651F" w:rsidRDefault="00DF4FD3" w:rsidP="000860F3">
      <w:pPr>
        <w:rPr>
          <w:rFonts w:eastAsia="HY그래픽M" w:cs="Arial"/>
          <w:lang w:eastAsia="ko-KR"/>
        </w:rPr>
      </w:pPr>
    </w:p>
    <w:p w:rsidR="009C5BD2" w:rsidRPr="007F651F" w:rsidRDefault="009C5BD2" w:rsidP="000860F3">
      <w:pPr>
        <w:pStyle w:val="3"/>
        <w:rPr>
          <w:rFonts w:cs="Arial"/>
        </w:rPr>
      </w:pPr>
      <w:bookmarkStart w:id="24" w:name="_Toc500324117"/>
      <w:r w:rsidRPr="007F651F">
        <w:rPr>
          <w:rFonts w:eastAsia="맑은 고딕" w:cs="Arial"/>
          <w:lang w:eastAsia="ko-KR"/>
        </w:rPr>
        <w:t>Task</w:t>
      </w:r>
      <w:r w:rsidRPr="007F651F">
        <w:rPr>
          <w:rFonts w:cs="Arial"/>
        </w:rPr>
        <w:t xml:space="preserve"> </w:t>
      </w:r>
      <w:r w:rsidR="00F43EA6" w:rsidRPr="007F651F">
        <w:rPr>
          <w:rFonts w:eastAsia="맑은 고딕" w:cs="Arial"/>
          <w:lang w:eastAsia="ko-KR"/>
        </w:rPr>
        <w:t>10</w:t>
      </w:r>
      <w:r w:rsidRPr="007F651F">
        <w:rPr>
          <w:rFonts w:cs="Arial"/>
        </w:rPr>
        <w:t xml:space="preserve">: </w:t>
      </w:r>
      <w:r w:rsidR="00DF4FD3" w:rsidRPr="007F651F">
        <w:rPr>
          <w:rFonts w:cs="Arial"/>
        </w:rPr>
        <w:t>Putting infrastructure into operation</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26"/>
        <w:gridCol w:w="462"/>
        <w:gridCol w:w="1998"/>
        <w:gridCol w:w="462"/>
        <w:gridCol w:w="2118"/>
        <w:gridCol w:w="385"/>
        <w:gridCol w:w="1930"/>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9C5BD2" w:rsidP="000860F3">
            <w:pPr>
              <w:rPr>
                <w:rFonts w:eastAsia="굴림체" w:cs="Arial"/>
              </w:rPr>
            </w:pP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9862B5" w:rsidP="000130C2">
            <w:pPr>
              <w:rPr>
                <w:rFonts w:eastAsia="맑은 고딕" w:cs="Arial"/>
                <w:lang w:eastAsia="ko-KR"/>
              </w:rPr>
            </w:pPr>
            <w:r w:rsidRPr="007F651F">
              <w:rPr>
                <w:rFonts w:eastAsia="맑은 고딕" w:cs="Arial"/>
                <w:lang w:eastAsia="ko-KR"/>
              </w:rPr>
              <w:t xml:space="preserve">System </w:t>
            </w:r>
            <w:r w:rsidR="00DF4FD3" w:rsidRPr="007F651F">
              <w:rPr>
                <w:rFonts w:eastAsia="맑은 고딕" w:cs="Arial"/>
                <w:lang w:eastAsia="ko-KR"/>
              </w:rPr>
              <w:t>Tester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862B5" w:rsidP="000130C2">
            <w:pPr>
              <w:pStyle w:val="Default"/>
              <w:rPr>
                <w:rFonts w:ascii="Arial" w:eastAsia="맑은 고딕" w:hAnsi="Arial" w:cs="Arial"/>
                <w:sz w:val="20"/>
                <w:szCs w:val="20"/>
                <w:lang w:eastAsia="ko-KR"/>
              </w:rPr>
            </w:pPr>
            <w:r w:rsidRPr="007F651F">
              <w:rPr>
                <w:rFonts w:ascii="Arial" w:eastAsia="맑은 고딕" w:hAnsi="Arial" w:cs="Arial"/>
                <w:sz w:val="20"/>
                <w:lang w:eastAsia="ko-KR"/>
              </w:rPr>
              <w:t xml:space="preserve">System </w:t>
            </w:r>
            <w:r w:rsidR="00DF4FD3" w:rsidRPr="007F651F">
              <w:rPr>
                <w:rFonts w:ascii="Arial" w:eastAsia="맑은 고딕" w:hAnsi="Arial" w:cs="Arial"/>
                <w:sz w:val="20"/>
                <w:szCs w:val="20"/>
                <w:lang w:eastAsia="ko-KR"/>
              </w:rPr>
              <w:t>Test</w:t>
            </w:r>
            <w:r w:rsidR="000130C2" w:rsidRPr="007F651F">
              <w:rPr>
                <w:rFonts w:ascii="Arial" w:eastAsia="맑은 고딕" w:hAnsi="Arial" w:cs="Arial" w:hint="eastAsia"/>
                <w:sz w:val="20"/>
                <w:szCs w:val="20"/>
                <w:lang w:eastAsia="ko-KR"/>
              </w:rPr>
              <w:t xml:space="preserve"> </w:t>
            </w:r>
            <w:r w:rsidR="00DF4FD3" w:rsidRPr="007F651F">
              <w:rPr>
                <w:rFonts w:ascii="Arial" w:eastAsia="맑은 고딕" w:hAnsi="Arial" w:cs="Arial"/>
                <w:sz w:val="20"/>
                <w:szCs w:val="20"/>
                <w:lang w:eastAsia="ko-KR"/>
              </w:rPr>
              <w:t>Automation Engineer</w:t>
            </w: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DF4FD3" w:rsidP="000860F3">
            <w:pPr>
              <w:rPr>
                <w:rFonts w:eastAsia="맑은 고딕" w:cs="Arial"/>
                <w:lang w:eastAsia="ko-KR"/>
              </w:rPr>
            </w:pPr>
            <w:r w:rsidRPr="007F651F">
              <w:rPr>
                <w:rFonts w:eastAsia="맑은 고딕" w:cs="Arial"/>
                <w:lang w:eastAsia="ko-KR"/>
              </w:rPr>
              <w:t>Test Manager</w:t>
            </w: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DF4FD3" w:rsidRPr="007F651F" w:rsidRDefault="00DF4FD3" w:rsidP="000860F3">
      <w:pPr>
        <w:rPr>
          <w:rFonts w:eastAsia="HY그래픽M" w:cs="Arial"/>
          <w:lang w:eastAsia="ko-KR"/>
        </w:rPr>
      </w:pPr>
      <w:r w:rsidRPr="007F651F">
        <w:rPr>
          <w:rFonts w:eastAsia="HY그래픽M" w:cs="Arial"/>
          <w:lang w:eastAsia="ko-KR"/>
        </w:rPr>
        <w:t>The aim of this task is to put the test infrastructure into operation in accordance with the specification, as defined in Task 11: Specify infrastructure.</w:t>
      </w:r>
    </w:p>
    <w:p w:rsidR="009C5BD2" w:rsidRPr="007F651F" w:rsidRDefault="00DF4FD3" w:rsidP="000860F3">
      <w:pPr>
        <w:rPr>
          <w:rFonts w:eastAsia="HY그래픽M" w:cs="Arial"/>
          <w:lang w:eastAsia="ko-KR"/>
        </w:rPr>
      </w:pPr>
      <w:r w:rsidRPr="007F651F">
        <w:rPr>
          <w:rFonts w:eastAsia="HY그래픽M" w:cs="Arial"/>
          <w:lang w:eastAsia="ko-KR"/>
        </w:rPr>
        <w:t>The result is communicated to the Test Manager.</w:t>
      </w:r>
    </w:p>
    <w:p w:rsidR="00DF4FD3" w:rsidRPr="007F651F" w:rsidRDefault="00DF4FD3" w:rsidP="000860F3">
      <w:pPr>
        <w:rPr>
          <w:rFonts w:eastAsia="HY그래픽M" w:cs="Arial"/>
          <w:lang w:eastAsia="ko-KR"/>
        </w:rPr>
      </w:pPr>
    </w:p>
    <w:p w:rsidR="0095344F" w:rsidRPr="007F651F" w:rsidRDefault="0095344F" w:rsidP="000860F3">
      <w:pPr>
        <w:pStyle w:val="2"/>
        <w:rPr>
          <w:rFonts w:cs="Arial"/>
          <w:lang w:eastAsia="ko-KR"/>
        </w:rPr>
      </w:pPr>
      <w:bookmarkStart w:id="25" w:name="_Toc500324118"/>
      <w:r w:rsidRPr="007F651F">
        <w:rPr>
          <w:rFonts w:cs="Arial"/>
          <w:lang w:eastAsia="ko-KR"/>
        </w:rPr>
        <w:t>Test Analysis and Design Phase</w:t>
      </w:r>
      <w:bookmarkEnd w:id="25"/>
    </w:p>
    <w:p w:rsidR="0095344F" w:rsidRPr="007F651F" w:rsidRDefault="0095344F" w:rsidP="000860F3">
      <w:pPr>
        <w:rPr>
          <w:rFonts w:eastAsia="HY그래픽M" w:cs="Arial"/>
          <w:lang w:eastAsia="ko-KR"/>
        </w:rPr>
      </w:pPr>
      <w:r w:rsidRPr="007F651F">
        <w:rPr>
          <w:rFonts w:eastAsia="HY그래픽M" w:cs="Arial"/>
          <w:lang w:eastAsia="ko-KR"/>
        </w:rPr>
        <w:t>In the test analysis and design phase, the test basis is examined with regard to testability first and then the test cases are specified. The te</w:t>
      </w:r>
      <w:r w:rsidR="00720373" w:rsidRPr="007F651F">
        <w:rPr>
          <w:rFonts w:eastAsia="HY그래픽M" w:cs="Arial"/>
          <w:lang w:eastAsia="ko-KR"/>
        </w:rPr>
        <w:t xml:space="preserve">st cases are documented in the </w:t>
      </w:r>
      <w:r w:rsidR="009862B5" w:rsidRPr="007F651F">
        <w:rPr>
          <w:rFonts w:eastAsia="맑은 고딕" w:cs="Arial"/>
          <w:lang w:eastAsia="ko-KR"/>
        </w:rPr>
        <w:t xml:space="preserve">System </w:t>
      </w:r>
      <w:r w:rsidRPr="007F651F">
        <w:rPr>
          <w:rFonts w:eastAsia="HY그래픽M" w:cs="Arial"/>
          <w:lang w:eastAsia="ko-KR"/>
        </w:rPr>
        <w:t>Test Specification</w:t>
      </w:r>
      <w:r w:rsidR="00525BED" w:rsidRPr="007F651F">
        <w:rPr>
          <w:rFonts w:eastAsia="HY그래픽M" w:cs="Arial" w:hint="eastAsia"/>
          <w:lang w:eastAsia="ko-KR"/>
        </w:rPr>
        <w:t>.</w:t>
      </w:r>
    </w:p>
    <w:p w:rsidR="0095344F" w:rsidRPr="007F651F" w:rsidRDefault="0095344F" w:rsidP="000860F3">
      <w:pPr>
        <w:rPr>
          <w:rFonts w:eastAsia="HY그래픽M" w:cs="Arial"/>
          <w:lang w:eastAsia="ko-KR"/>
        </w:rPr>
      </w:pPr>
    </w:p>
    <w:p w:rsidR="009C5BD2" w:rsidRPr="007F651F" w:rsidRDefault="009C5BD2" w:rsidP="000860F3">
      <w:pPr>
        <w:pStyle w:val="3"/>
        <w:rPr>
          <w:rFonts w:cs="Arial"/>
        </w:rPr>
      </w:pPr>
      <w:bookmarkStart w:id="26" w:name="_Toc500324119"/>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11</w:t>
      </w:r>
      <w:r w:rsidRPr="007F651F">
        <w:rPr>
          <w:rFonts w:cs="Arial"/>
        </w:rPr>
        <w:t xml:space="preserve">: </w:t>
      </w:r>
      <w:r w:rsidR="00907DC8" w:rsidRPr="007F651F">
        <w:rPr>
          <w:rFonts w:cs="Arial"/>
        </w:rPr>
        <w:t>Analyze test basis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09"/>
        <w:gridCol w:w="462"/>
        <w:gridCol w:w="2109"/>
        <w:gridCol w:w="385"/>
        <w:gridCol w:w="1930"/>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9862B5" w:rsidP="00720373">
            <w:pPr>
              <w:rPr>
                <w:rFonts w:eastAsia="굴림체" w:cs="Arial"/>
                <w:lang w:eastAsia="ko-KR"/>
              </w:rPr>
            </w:pPr>
            <w:r w:rsidRPr="007F651F">
              <w:rPr>
                <w:rFonts w:eastAsia="맑은 고딕" w:cs="Arial"/>
                <w:lang w:eastAsia="ko-KR"/>
              </w:rPr>
              <w:t xml:space="preserve">System </w:t>
            </w:r>
            <w:r w:rsidR="00DE2583" w:rsidRPr="007F651F">
              <w:rPr>
                <w:rFonts w:eastAsia="굴림체" w:cs="Arial"/>
                <w:lang w:eastAsia="ko-KR"/>
              </w:rPr>
              <w:t>Test Specification</w:t>
            </w: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07DC8" w:rsidRPr="007F651F" w:rsidRDefault="002C4D87" w:rsidP="000860F3">
            <w:pPr>
              <w:rPr>
                <w:rFonts w:eastAsia="맑은 고딕" w:cs="Arial"/>
                <w:lang w:eastAsia="ko-KR"/>
              </w:rPr>
            </w:pPr>
            <w:r w:rsidRPr="007F651F">
              <w:rPr>
                <w:rFonts w:eastAsia="맑은 고딕" w:cs="Arial"/>
                <w:lang w:eastAsia="ko-KR"/>
              </w:rPr>
              <w:t xml:space="preserve">SW </w:t>
            </w:r>
            <w:r w:rsidR="00907DC8" w:rsidRPr="007F651F">
              <w:rPr>
                <w:rFonts w:eastAsia="맑은 고딕" w:cs="Arial"/>
                <w:lang w:eastAsia="ko-KR"/>
              </w:rPr>
              <w:t>Test</w:t>
            </w:r>
          </w:p>
          <w:p w:rsidR="009C5BD2" w:rsidRPr="007F651F" w:rsidRDefault="00907DC8" w:rsidP="000860F3">
            <w:pPr>
              <w:rPr>
                <w:rFonts w:eastAsia="맑은 고딕" w:cs="Arial"/>
                <w:lang w:eastAsia="ko-KR"/>
              </w:rPr>
            </w:pPr>
            <w:r w:rsidRPr="007F651F">
              <w:rPr>
                <w:rFonts w:eastAsia="맑은 고딕" w:cs="Arial"/>
                <w:lang w:eastAsia="ko-KR"/>
              </w:rPr>
              <w:t>Designer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07DC8" w:rsidRPr="007F651F" w:rsidRDefault="00907DC8"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Architect, Analyst or</w:t>
            </w:r>
          </w:p>
          <w:p w:rsidR="009C5BD2" w:rsidRPr="007F651F" w:rsidRDefault="00907DC8" w:rsidP="000860F3">
            <w:pPr>
              <w:pStyle w:val="Default"/>
              <w:jc w:val="both"/>
              <w:rPr>
                <w:rFonts w:ascii="Arial" w:eastAsia="맑은 고딕" w:hAnsi="Arial" w:cs="Arial"/>
                <w:sz w:val="20"/>
                <w:szCs w:val="20"/>
                <w:lang w:eastAsia="ko-KR"/>
              </w:rPr>
            </w:pPr>
            <w:r w:rsidRPr="007F651F">
              <w:rPr>
                <w:rFonts w:ascii="Arial" w:eastAsia="맑은 고딕" w:hAnsi="Arial" w:cs="Arial"/>
                <w:sz w:val="20"/>
                <w:szCs w:val="20"/>
                <w:lang w:eastAsia="ko-KR"/>
              </w:rPr>
              <w:t>Developer</w:t>
            </w: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07DC8" w:rsidRPr="007F651F" w:rsidRDefault="00907DC8" w:rsidP="000860F3">
            <w:pPr>
              <w:jc w:val="left"/>
              <w:rPr>
                <w:rFonts w:eastAsia="맑은 고딕" w:cs="Arial"/>
                <w:lang w:eastAsia="ko-KR"/>
              </w:rPr>
            </w:pPr>
            <w:r w:rsidRPr="007F651F">
              <w:rPr>
                <w:rFonts w:eastAsia="맑은 고딕" w:cs="Arial"/>
                <w:lang w:eastAsia="ko-KR"/>
              </w:rPr>
              <w:t>PM</w:t>
            </w:r>
            <w:r w:rsidR="00720373" w:rsidRPr="007F651F">
              <w:rPr>
                <w:rFonts w:eastAsia="맑은 고딕" w:cs="Arial" w:hint="eastAsia"/>
                <w:lang w:eastAsia="ko-KR"/>
              </w:rPr>
              <w:t>,</w:t>
            </w:r>
          </w:p>
          <w:p w:rsidR="009C5BD2" w:rsidRPr="007F651F" w:rsidRDefault="00907DC8" w:rsidP="000860F3">
            <w:pPr>
              <w:jc w:val="left"/>
              <w:rPr>
                <w:rFonts w:eastAsia="맑은 고딕" w:cs="Arial"/>
                <w:lang w:eastAsia="ko-KR"/>
              </w:rPr>
            </w:pPr>
            <w:r w:rsidRPr="007F651F">
              <w:rPr>
                <w:rFonts w:eastAsia="맑은 고딕" w:cs="Arial"/>
                <w:lang w:eastAsia="ko-KR"/>
              </w:rPr>
              <w:t>Test Manager</w:t>
            </w: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907DC8" w:rsidRPr="007F651F" w:rsidRDefault="00907DC8" w:rsidP="000860F3">
      <w:pPr>
        <w:jc w:val="left"/>
        <w:rPr>
          <w:rFonts w:eastAsia="맑은 고딕" w:cs="Arial"/>
          <w:lang w:eastAsia="ko-KR"/>
        </w:rPr>
      </w:pPr>
      <w:r w:rsidRPr="007F651F">
        <w:rPr>
          <w:rFonts w:eastAsia="맑은 고딕" w:cs="Arial"/>
          <w:lang w:eastAsia="ko-KR"/>
        </w:rPr>
        <w:t xml:space="preserve">The aim of this task is to analyze the test basis to see whether test cases can be derived from the </w:t>
      </w:r>
      <w:r w:rsidR="00612F16" w:rsidRPr="007F651F">
        <w:rPr>
          <w:rFonts w:eastAsia="맑은 고딕" w:cs="Arial"/>
          <w:lang w:eastAsia="ko-KR"/>
        </w:rPr>
        <w:t>d</w:t>
      </w:r>
      <w:r w:rsidRPr="007F651F">
        <w:rPr>
          <w:rFonts w:eastAsia="맑은 고딕" w:cs="Arial"/>
          <w:lang w:eastAsia="ko-KR"/>
        </w:rPr>
        <w:t>ocuments.</w:t>
      </w:r>
    </w:p>
    <w:p w:rsidR="00907DC8" w:rsidRPr="007F651F" w:rsidRDefault="00907DC8" w:rsidP="000860F3">
      <w:pPr>
        <w:jc w:val="left"/>
        <w:rPr>
          <w:rFonts w:eastAsia="맑은 고딕" w:cs="Arial"/>
          <w:lang w:eastAsia="ko-KR"/>
        </w:rPr>
      </w:pPr>
      <w:r w:rsidRPr="007F651F">
        <w:rPr>
          <w:rFonts w:eastAsia="맑은 고딕" w:cs="Arial"/>
          <w:lang w:eastAsia="ko-KR"/>
        </w:rPr>
        <w:t>If the test basis is not sufficient for the construction of test cases and for test execution, suitable measures</w:t>
      </w:r>
      <w:r w:rsidR="00612F16" w:rsidRPr="007F651F">
        <w:rPr>
          <w:rFonts w:eastAsia="맑은 고딕" w:cs="Arial"/>
          <w:lang w:eastAsia="ko-KR"/>
        </w:rPr>
        <w:t xml:space="preserve"> </w:t>
      </w:r>
      <w:r w:rsidRPr="007F651F">
        <w:rPr>
          <w:rFonts w:eastAsia="맑은 고딕" w:cs="Arial"/>
          <w:lang w:eastAsia="ko-KR"/>
        </w:rPr>
        <w:t>must be initiated by the test manager.</w:t>
      </w:r>
    </w:p>
    <w:p w:rsidR="00907DC8" w:rsidRPr="007F651F" w:rsidRDefault="00907DC8" w:rsidP="000860F3">
      <w:pPr>
        <w:jc w:val="left"/>
        <w:rPr>
          <w:rFonts w:eastAsia="맑은 고딕" w:cs="Arial"/>
          <w:lang w:eastAsia="ko-KR"/>
        </w:rPr>
      </w:pPr>
      <w:r w:rsidRPr="007F651F">
        <w:rPr>
          <w:rFonts w:eastAsia="맑은 고딕" w:cs="Arial"/>
          <w:lang w:eastAsia="ko-KR"/>
        </w:rPr>
        <w:t>The inputs to this task are the necessary documents defined in the test planning phase, “Task 5: Determine</w:t>
      </w:r>
      <w:r w:rsidR="00612F16" w:rsidRPr="007F651F">
        <w:rPr>
          <w:rFonts w:eastAsia="맑은 고딕" w:cs="Arial"/>
          <w:lang w:eastAsia="ko-KR"/>
        </w:rPr>
        <w:t xml:space="preserve"> </w:t>
      </w:r>
      <w:r w:rsidRPr="007F651F">
        <w:rPr>
          <w:rFonts w:eastAsia="맑은 고딕" w:cs="Arial"/>
          <w:lang w:eastAsia="ko-KR"/>
        </w:rPr>
        <w:t>content of test (level)”. These reference documents compose the test basis.</w:t>
      </w:r>
    </w:p>
    <w:p w:rsidR="00907DC8" w:rsidRPr="007F651F" w:rsidRDefault="00907DC8" w:rsidP="000860F3">
      <w:pPr>
        <w:jc w:val="left"/>
        <w:rPr>
          <w:rFonts w:eastAsia="맑은 고딕" w:cs="Arial"/>
          <w:lang w:eastAsia="ko-KR"/>
        </w:rPr>
      </w:pPr>
      <w:r w:rsidRPr="007F651F">
        <w:rPr>
          <w:rFonts w:eastAsia="맑은 고딕" w:cs="Arial"/>
          <w:lang w:eastAsia="ko-KR"/>
        </w:rPr>
        <w:t xml:space="preserve">The results shall be assigned with the documents, describing the test basis and summarized in the </w:t>
      </w:r>
      <w:r w:rsidR="00B60CBA" w:rsidRPr="007F651F">
        <w:rPr>
          <w:rFonts w:eastAsia="맑은 고딕" w:cs="Arial"/>
          <w:lang w:eastAsia="ko-KR"/>
        </w:rPr>
        <w:t xml:space="preserve">System </w:t>
      </w:r>
      <w:r w:rsidRPr="007F651F">
        <w:rPr>
          <w:rFonts w:eastAsia="맑은 고딕" w:cs="Arial"/>
          <w:lang w:eastAsia="ko-KR"/>
        </w:rPr>
        <w:t>Test Specification, chapter 3: Examination of the System Test Basis.</w:t>
      </w:r>
    </w:p>
    <w:p w:rsidR="00612F16" w:rsidRPr="007F651F" w:rsidRDefault="00612F16" w:rsidP="000860F3">
      <w:pPr>
        <w:jc w:val="left"/>
        <w:rPr>
          <w:rFonts w:eastAsia="맑은 고딕" w:cs="Arial"/>
          <w:lang w:eastAsia="ko-KR"/>
        </w:rPr>
      </w:pPr>
    </w:p>
    <w:p w:rsidR="009C5BD2" w:rsidRPr="007F651F" w:rsidRDefault="009C5BD2" w:rsidP="000860F3">
      <w:pPr>
        <w:pStyle w:val="3"/>
        <w:rPr>
          <w:rFonts w:cs="Arial"/>
        </w:rPr>
      </w:pPr>
      <w:bookmarkStart w:id="27" w:name="_Toc500324120"/>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12</w:t>
      </w:r>
      <w:r w:rsidRPr="007F651F">
        <w:rPr>
          <w:rFonts w:cs="Arial"/>
        </w:rPr>
        <w:t xml:space="preserve">: </w:t>
      </w:r>
      <w:r w:rsidR="00B82F54" w:rsidRPr="007F651F">
        <w:rPr>
          <w:rFonts w:cs="Arial"/>
        </w:rPr>
        <w:t>Specify abstract test cases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A63DB3" w:rsidP="00DB6600">
            <w:pPr>
              <w:rPr>
                <w:rFonts w:eastAsia="굴림체" w:cs="Arial"/>
              </w:rPr>
            </w:pPr>
            <w:r w:rsidRPr="007F651F">
              <w:rPr>
                <w:rFonts w:eastAsia="맑은 고딕" w:cs="Arial"/>
                <w:lang w:eastAsia="ko-KR"/>
              </w:rPr>
              <w:t xml:space="preserve">System </w:t>
            </w:r>
            <w:r w:rsidR="0088457E" w:rsidRPr="007F651F">
              <w:rPr>
                <w:rFonts w:eastAsia="굴림체" w:cs="Arial"/>
                <w:lang w:eastAsia="ko-KR"/>
              </w:rPr>
              <w:t>Test Specification</w:t>
            </w: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A63DB3" w:rsidP="00A63DB3">
            <w:pPr>
              <w:jc w:val="left"/>
              <w:rPr>
                <w:rFonts w:eastAsia="맑은 고딕" w:cs="Arial"/>
                <w:lang w:eastAsia="ko-KR"/>
              </w:rPr>
            </w:pPr>
            <w:r w:rsidRPr="007F651F">
              <w:rPr>
                <w:rFonts w:eastAsia="맑은 고딕" w:cs="Arial"/>
                <w:lang w:eastAsia="ko-KR"/>
              </w:rPr>
              <w:t xml:space="preserve">System </w:t>
            </w:r>
            <w:r w:rsidR="00B82F54" w:rsidRPr="007F651F">
              <w:rPr>
                <w:rFonts w:eastAsia="맑은 고딕" w:cs="Arial"/>
                <w:lang w:eastAsia="ko-KR"/>
              </w:rPr>
              <w:t>Test</w:t>
            </w:r>
            <w:r w:rsidR="00DB6600" w:rsidRPr="007F651F">
              <w:rPr>
                <w:rFonts w:eastAsia="맑은 고딕" w:cs="Arial" w:hint="eastAsia"/>
                <w:lang w:eastAsia="ko-KR"/>
              </w:rPr>
              <w:t xml:space="preserve"> </w:t>
            </w:r>
            <w:r w:rsidR="00B82F54" w:rsidRPr="007F651F">
              <w:rPr>
                <w:rFonts w:eastAsia="맑은 고딕" w:cs="Arial"/>
                <w:lang w:eastAsia="ko-KR"/>
              </w:rPr>
              <w:t>Designer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9C5BD2" w:rsidP="000860F3">
            <w:pPr>
              <w:rPr>
                <w:rFonts w:eastAsia="맑은 고딕" w:cs="Arial"/>
                <w:lang w:eastAsia="ko-KR"/>
              </w:rPr>
            </w:pP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B82F54" w:rsidRPr="007F651F" w:rsidRDefault="00B82F54" w:rsidP="000860F3">
      <w:pPr>
        <w:rPr>
          <w:rFonts w:eastAsia="HY그래픽M" w:cs="Arial"/>
          <w:lang w:eastAsia="ko-KR"/>
        </w:rPr>
      </w:pPr>
      <w:r w:rsidRPr="007F651F">
        <w:rPr>
          <w:rFonts w:eastAsia="HY그래픽M" w:cs="Arial"/>
          <w:lang w:eastAsia="ko-KR"/>
        </w:rPr>
        <w:t>The aim of this task is to specify the abstract test cases and to define their priorities. Additionally the used test design techniques according to the regulation of the test strategy must be documented.</w:t>
      </w:r>
    </w:p>
    <w:p w:rsidR="00B82F54" w:rsidRPr="007F651F" w:rsidRDefault="00B82F54" w:rsidP="000860F3">
      <w:pPr>
        <w:rPr>
          <w:rFonts w:eastAsia="HY그래픽M" w:cs="Arial"/>
          <w:lang w:eastAsia="ko-KR"/>
        </w:rPr>
      </w:pPr>
      <w:r w:rsidRPr="007F651F">
        <w:rPr>
          <w:rFonts w:eastAsia="HY그래픽M" w:cs="Arial"/>
          <w:lang w:eastAsia="ko-KR"/>
        </w:rPr>
        <w:lastRenderedPageBreak/>
        <w:t>The inputs to this task are the necessary documents defined in the test planning phase, “Task 5: Determine content of test (level)”.</w:t>
      </w:r>
    </w:p>
    <w:p w:rsidR="009C5BD2" w:rsidRPr="007F651F" w:rsidRDefault="00B82F54" w:rsidP="000860F3">
      <w:pPr>
        <w:rPr>
          <w:rFonts w:eastAsia="HY그래픽M" w:cs="Arial"/>
          <w:lang w:eastAsia="ko-KR"/>
        </w:rPr>
      </w:pPr>
      <w:r w:rsidRPr="007F651F">
        <w:rPr>
          <w:rFonts w:eastAsia="HY그래픽M" w:cs="Arial"/>
          <w:lang w:eastAsia="ko-KR"/>
        </w:rPr>
        <w:t xml:space="preserve">The test case descriptions and the assignment of priorities of the test cases are documented in the </w:t>
      </w:r>
      <w:r w:rsidR="002C4D87" w:rsidRPr="007F651F">
        <w:rPr>
          <w:rFonts w:eastAsia="HY그래픽M" w:cs="Arial"/>
          <w:lang w:eastAsia="ko-KR"/>
        </w:rPr>
        <w:t xml:space="preserve">SW </w:t>
      </w:r>
      <w:r w:rsidRPr="007F651F">
        <w:rPr>
          <w:rFonts w:eastAsia="HY그래픽M" w:cs="Arial"/>
          <w:lang w:eastAsia="ko-KR"/>
        </w:rPr>
        <w:t>Test Specification, chapter 4-6: Refinement of the Test Approach, Test Environment, and Specification of the Test Cases.</w:t>
      </w:r>
    </w:p>
    <w:p w:rsidR="009A77E2" w:rsidRPr="007F651F" w:rsidRDefault="009A77E2" w:rsidP="000860F3">
      <w:pPr>
        <w:rPr>
          <w:rFonts w:eastAsia="HY그래픽M" w:cs="Arial"/>
          <w:lang w:eastAsia="ko-KR"/>
        </w:rPr>
      </w:pPr>
    </w:p>
    <w:p w:rsidR="005F5BB5" w:rsidRPr="007F651F" w:rsidRDefault="005F5BB5" w:rsidP="005F5BB5">
      <w:pPr>
        <w:rPr>
          <w:rFonts w:eastAsia="맑은 고딕"/>
          <w:lang w:eastAsia="ko-KR"/>
        </w:rPr>
      </w:pPr>
      <w:r w:rsidRPr="007F651F">
        <w:rPr>
          <w:rFonts w:eastAsia="맑은 고딕"/>
          <w:lang w:eastAsia="ko-KR"/>
        </w:rPr>
        <w:t>The specification of each test case shall include the following content:</w:t>
      </w:r>
    </w:p>
    <w:p w:rsidR="005F5BB5" w:rsidRPr="007F651F" w:rsidRDefault="003200A8" w:rsidP="005F5BB5">
      <w:pPr>
        <w:pStyle w:val="a6"/>
        <w:numPr>
          <w:ilvl w:val="0"/>
          <w:numId w:val="45"/>
        </w:numPr>
        <w:rPr>
          <w:rFonts w:eastAsia="맑은 고딕"/>
          <w:lang w:eastAsia="ko-KR"/>
        </w:rPr>
      </w:pPr>
      <w:r w:rsidRPr="007F651F">
        <w:rPr>
          <w:rFonts w:eastAsia="맑은 고딕" w:hint="eastAsia"/>
          <w:lang w:eastAsia="ko-KR"/>
        </w:rPr>
        <w:t>A</w:t>
      </w:r>
      <w:r w:rsidR="005F5BB5" w:rsidRPr="007F651F">
        <w:rPr>
          <w:rFonts w:eastAsia="맑은 고딕"/>
          <w:lang w:eastAsia="ko-KR"/>
        </w:rPr>
        <w:t xml:space="preserve"> unique identification,</w:t>
      </w:r>
    </w:p>
    <w:p w:rsidR="005F5BB5" w:rsidRPr="007F651F" w:rsidRDefault="003200A8" w:rsidP="005F5BB5">
      <w:pPr>
        <w:pStyle w:val="a6"/>
        <w:numPr>
          <w:ilvl w:val="0"/>
          <w:numId w:val="45"/>
        </w:numPr>
        <w:rPr>
          <w:rFonts w:eastAsia="맑은 고딕"/>
          <w:lang w:eastAsia="ko-KR"/>
        </w:rPr>
      </w:pPr>
      <w:r w:rsidRPr="007F651F">
        <w:rPr>
          <w:rFonts w:eastAsia="맑은 고딕" w:hint="eastAsia"/>
          <w:lang w:eastAsia="ko-KR"/>
        </w:rPr>
        <w:t>T</w:t>
      </w:r>
      <w:r w:rsidR="005F5BB5" w:rsidRPr="007F651F">
        <w:rPr>
          <w:rFonts w:eastAsia="맑은 고딕"/>
          <w:lang w:eastAsia="ko-KR"/>
        </w:rPr>
        <w:t>he reference to the version of the associated work product to be verified,</w:t>
      </w:r>
    </w:p>
    <w:p w:rsidR="005F5BB5" w:rsidRPr="007F651F" w:rsidRDefault="003200A8" w:rsidP="005F5BB5">
      <w:pPr>
        <w:pStyle w:val="a6"/>
        <w:numPr>
          <w:ilvl w:val="0"/>
          <w:numId w:val="45"/>
        </w:numPr>
        <w:rPr>
          <w:rFonts w:eastAsia="맑은 고딕"/>
          <w:lang w:eastAsia="ko-KR"/>
        </w:rPr>
      </w:pPr>
      <w:r w:rsidRPr="007F651F">
        <w:rPr>
          <w:rFonts w:eastAsia="맑은 고딕" w:hint="eastAsia"/>
          <w:lang w:eastAsia="ko-KR"/>
        </w:rPr>
        <w:t>T</w:t>
      </w:r>
      <w:r w:rsidR="005F5BB5" w:rsidRPr="007F651F">
        <w:rPr>
          <w:rFonts w:eastAsia="맑은 고딕"/>
          <w:lang w:eastAsia="ko-KR"/>
        </w:rPr>
        <w:t>he preconditions and configurations,</w:t>
      </w:r>
      <w:r w:rsidR="005F5BB5" w:rsidRPr="007F651F">
        <w:rPr>
          <w:rFonts w:eastAsia="맑은 고딕" w:hint="eastAsia"/>
          <w:lang w:eastAsia="ko-KR"/>
        </w:rPr>
        <w:t xml:space="preserve"> </w:t>
      </w:r>
      <w:r w:rsidR="005F5BB5" w:rsidRPr="007F651F">
        <w:rPr>
          <w:rFonts w:eastAsia="맑은 고딕"/>
          <w:lang w:eastAsia="ko-KR"/>
        </w:rPr>
        <w:t>(If a complete test of the possible configurations of a work product (e.g. variants of a system) is not</w:t>
      </w:r>
      <w:r w:rsidR="005F5BB5" w:rsidRPr="007F651F">
        <w:rPr>
          <w:rFonts w:eastAsia="맑은 고딕" w:hint="eastAsia"/>
          <w:lang w:eastAsia="ko-KR"/>
        </w:rPr>
        <w:t xml:space="preserve"> </w:t>
      </w:r>
      <w:r w:rsidR="005F5BB5" w:rsidRPr="007F651F">
        <w:rPr>
          <w:rFonts w:eastAsia="맑은 고딕"/>
          <w:lang w:eastAsia="ko-KR"/>
        </w:rPr>
        <w:t>feasible, a reasonable subset is selected (e.g. minimum or maximum functionality configurations of a</w:t>
      </w:r>
      <w:r w:rsidR="005F5BB5" w:rsidRPr="007F651F">
        <w:rPr>
          <w:rFonts w:eastAsia="맑은 고딕" w:hint="eastAsia"/>
          <w:lang w:eastAsia="ko-KR"/>
        </w:rPr>
        <w:t xml:space="preserve"> </w:t>
      </w:r>
      <w:r w:rsidR="005F5BB5" w:rsidRPr="007F651F">
        <w:rPr>
          <w:rFonts w:eastAsia="맑은 고딕"/>
          <w:lang w:eastAsia="ko-KR"/>
        </w:rPr>
        <w:t>system)).</w:t>
      </w:r>
    </w:p>
    <w:p w:rsidR="005F5BB5" w:rsidRPr="007F651F" w:rsidRDefault="003200A8" w:rsidP="005F5BB5">
      <w:pPr>
        <w:pStyle w:val="a6"/>
        <w:numPr>
          <w:ilvl w:val="0"/>
          <w:numId w:val="45"/>
        </w:numPr>
        <w:rPr>
          <w:rFonts w:eastAsia="맑은 고딕"/>
          <w:lang w:eastAsia="ko-KR"/>
        </w:rPr>
      </w:pPr>
      <w:r w:rsidRPr="007F651F">
        <w:rPr>
          <w:rFonts w:eastAsia="맑은 고딕" w:hint="eastAsia"/>
          <w:lang w:eastAsia="ko-KR"/>
        </w:rPr>
        <w:t>T</w:t>
      </w:r>
      <w:r w:rsidR="005F5BB5" w:rsidRPr="007F651F">
        <w:rPr>
          <w:rFonts w:eastAsia="맑은 고딕"/>
          <w:lang w:eastAsia="ko-KR"/>
        </w:rPr>
        <w:t>he environmental conditions, if appropriate,</w:t>
      </w:r>
      <w:r w:rsidR="005F5BB5" w:rsidRPr="007F651F">
        <w:rPr>
          <w:rFonts w:eastAsia="맑은 고딕" w:hint="eastAsia"/>
          <w:lang w:eastAsia="ko-KR"/>
        </w:rPr>
        <w:t xml:space="preserve"> </w:t>
      </w:r>
      <w:r w:rsidR="005F5BB5" w:rsidRPr="007F651F">
        <w:rPr>
          <w:rFonts w:eastAsia="맑은 고딕"/>
          <w:lang w:eastAsia="ko-KR"/>
        </w:rPr>
        <w:t>(Environmental conditions relate to the physical properties (e.g. temperature) of the surroundings in</w:t>
      </w:r>
      <w:r w:rsidR="005F5BB5" w:rsidRPr="007F651F">
        <w:rPr>
          <w:rFonts w:eastAsia="맑은 고딕" w:hint="eastAsia"/>
          <w:lang w:eastAsia="ko-KR"/>
        </w:rPr>
        <w:t xml:space="preserve"> </w:t>
      </w:r>
      <w:r w:rsidR="005F5BB5" w:rsidRPr="007F651F">
        <w:rPr>
          <w:rFonts w:eastAsia="맑은 고딕"/>
          <w:lang w:eastAsia="ko-KR"/>
        </w:rPr>
        <w:t>which the test is conducted or is simulated as part of the test.)</w:t>
      </w:r>
    </w:p>
    <w:p w:rsidR="005F5BB5" w:rsidRPr="007F651F" w:rsidRDefault="003200A8" w:rsidP="005F5BB5">
      <w:pPr>
        <w:pStyle w:val="a6"/>
        <w:numPr>
          <w:ilvl w:val="0"/>
          <w:numId w:val="45"/>
        </w:numPr>
        <w:rPr>
          <w:rFonts w:eastAsia="맑은 고딕"/>
          <w:lang w:eastAsia="ko-KR"/>
        </w:rPr>
      </w:pPr>
      <w:r w:rsidRPr="007F651F">
        <w:rPr>
          <w:rFonts w:eastAsia="맑은 고딕" w:hint="eastAsia"/>
          <w:lang w:eastAsia="ko-KR"/>
        </w:rPr>
        <w:t>T</w:t>
      </w:r>
      <w:r w:rsidR="005F5BB5" w:rsidRPr="007F651F">
        <w:rPr>
          <w:rFonts w:eastAsia="맑은 고딕"/>
          <w:lang w:eastAsia="ko-KR"/>
        </w:rPr>
        <w:t>he input data, their time sequence and their values, and</w:t>
      </w:r>
    </w:p>
    <w:p w:rsidR="005F5BB5" w:rsidRPr="007F651F" w:rsidRDefault="003200A8" w:rsidP="005F5BB5">
      <w:pPr>
        <w:pStyle w:val="a6"/>
        <w:numPr>
          <w:ilvl w:val="0"/>
          <w:numId w:val="45"/>
        </w:numPr>
        <w:rPr>
          <w:rFonts w:eastAsia="맑은 고딕"/>
          <w:lang w:eastAsia="ko-KR"/>
        </w:rPr>
      </w:pPr>
      <w:r w:rsidRPr="007F651F">
        <w:rPr>
          <w:rFonts w:eastAsia="맑은 고딕" w:hint="eastAsia"/>
          <w:lang w:eastAsia="ko-KR"/>
        </w:rPr>
        <w:t>T</w:t>
      </w:r>
      <w:r w:rsidR="005F5BB5" w:rsidRPr="007F651F">
        <w:rPr>
          <w:rFonts w:eastAsia="맑은 고딕"/>
          <w:lang w:eastAsia="ko-KR"/>
        </w:rPr>
        <w:t xml:space="preserve">he expected </w:t>
      </w:r>
      <w:r w:rsidRPr="007F651F">
        <w:rPr>
          <w:rFonts w:eastAsia="맑은 고딕"/>
          <w:lang w:eastAsia="ko-KR"/>
        </w:rPr>
        <w:t>behavior</w:t>
      </w:r>
      <w:r w:rsidR="005F5BB5" w:rsidRPr="007F651F">
        <w:rPr>
          <w:rFonts w:eastAsia="맑은 고딕"/>
          <w:lang w:eastAsia="ko-KR"/>
        </w:rPr>
        <w:t xml:space="preserve"> which includes output data, acceptable ranges of output values, time behavior</w:t>
      </w:r>
      <w:r w:rsidR="005F5BB5" w:rsidRPr="007F651F">
        <w:rPr>
          <w:rFonts w:eastAsia="맑은 고딕" w:hint="eastAsia"/>
          <w:lang w:eastAsia="ko-KR"/>
        </w:rPr>
        <w:t xml:space="preserve"> </w:t>
      </w:r>
      <w:r w:rsidR="005F5BB5" w:rsidRPr="007F651F">
        <w:rPr>
          <w:rFonts w:eastAsia="맑은 고딕"/>
          <w:lang w:eastAsia="ko-KR"/>
        </w:rPr>
        <w:t>and tolerance behavior</w:t>
      </w:r>
      <w:r w:rsidR="005F5BB5" w:rsidRPr="007F651F">
        <w:rPr>
          <w:rFonts w:eastAsia="맑은 고딕" w:hint="eastAsia"/>
          <w:lang w:eastAsia="ko-KR"/>
        </w:rPr>
        <w:t xml:space="preserve"> (</w:t>
      </w:r>
      <w:r w:rsidR="005F5BB5" w:rsidRPr="007F651F">
        <w:rPr>
          <w:rFonts w:eastAsia="맑은 고딕"/>
          <w:lang w:eastAsia="ko-KR"/>
        </w:rPr>
        <w:t xml:space="preserve">When specifying the expected </w:t>
      </w:r>
      <w:r w:rsidRPr="007F651F">
        <w:rPr>
          <w:rFonts w:eastAsia="맑은 고딕"/>
          <w:lang w:eastAsia="ko-KR"/>
        </w:rPr>
        <w:t>behavior</w:t>
      </w:r>
      <w:r w:rsidR="005F5BB5" w:rsidRPr="007F651F">
        <w:rPr>
          <w:rFonts w:eastAsia="맑은 고딕"/>
          <w:lang w:eastAsia="ko-KR"/>
        </w:rPr>
        <w:t>, it might be necessary to specify the initial output data in</w:t>
      </w:r>
      <w:r w:rsidR="005F5BB5" w:rsidRPr="007F651F">
        <w:rPr>
          <w:rFonts w:eastAsia="맑은 고딕" w:hint="eastAsia"/>
          <w:lang w:eastAsia="ko-KR"/>
        </w:rPr>
        <w:t xml:space="preserve"> </w:t>
      </w:r>
      <w:r w:rsidR="005F5BB5" w:rsidRPr="007F651F">
        <w:rPr>
          <w:rFonts w:eastAsia="맑은 고딕"/>
          <w:lang w:eastAsia="ko-KR"/>
        </w:rPr>
        <w:t>order to detect changes.</w:t>
      </w:r>
      <w:r w:rsidR="005F5BB5" w:rsidRPr="007F651F">
        <w:rPr>
          <w:rFonts w:eastAsia="맑은 고딕" w:hint="eastAsia"/>
          <w:lang w:eastAsia="ko-KR"/>
        </w:rPr>
        <w:t xml:space="preserve"> </w:t>
      </w:r>
      <w:r w:rsidR="005F5BB5" w:rsidRPr="007F651F">
        <w:rPr>
          <w:rFonts w:eastAsia="맑은 고딕"/>
          <w:lang w:eastAsia="ko-KR"/>
        </w:rPr>
        <w:t>To avoid the redundant specification and storage of preconditions, configurations and environmental</w:t>
      </w:r>
      <w:r w:rsidR="005F5BB5" w:rsidRPr="007F651F">
        <w:rPr>
          <w:rFonts w:eastAsia="맑은 고딕" w:hint="eastAsia"/>
          <w:lang w:eastAsia="ko-KR"/>
        </w:rPr>
        <w:t xml:space="preserve"> </w:t>
      </w:r>
      <w:r w:rsidR="005F5BB5" w:rsidRPr="007F651F">
        <w:rPr>
          <w:rFonts w:eastAsia="맑은 고딕"/>
          <w:lang w:eastAsia="ko-KR"/>
        </w:rPr>
        <w:t>conditions used for various test cases, the use of an unambiguous reference to such data is</w:t>
      </w:r>
      <w:r w:rsidR="005F5BB5" w:rsidRPr="007F651F">
        <w:rPr>
          <w:rFonts w:eastAsia="맑은 고딕" w:hint="eastAsia"/>
          <w:lang w:eastAsia="ko-KR"/>
        </w:rPr>
        <w:t xml:space="preserve"> </w:t>
      </w:r>
      <w:r w:rsidR="005F5BB5" w:rsidRPr="007F651F">
        <w:rPr>
          <w:rFonts w:eastAsia="맑은 고딕"/>
          <w:lang w:eastAsia="ko-KR"/>
        </w:rPr>
        <w:t>recommended.)</w:t>
      </w:r>
    </w:p>
    <w:p w:rsidR="005F5BB5" w:rsidRPr="007F651F" w:rsidRDefault="005F5BB5" w:rsidP="005F5BB5">
      <w:pPr>
        <w:rPr>
          <w:rFonts w:eastAsia="맑은 고딕"/>
          <w:lang w:eastAsia="ko-KR"/>
        </w:rPr>
      </w:pPr>
      <w:r w:rsidRPr="007F651F">
        <w:rPr>
          <w:rFonts w:eastAsia="맑은 고딕"/>
          <w:lang w:eastAsia="ko-KR"/>
        </w:rPr>
        <w:t>Test cases shall be grouped according to the test methods to be applied. For each test method, in addition to</w:t>
      </w:r>
      <w:r w:rsidRPr="007F651F">
        <w:rPr>
          <w:rFonts w:eastAsia="맑은 고딕" w:hint="eastAsia"/>
          <w:lang w:eastAsia="ko-KR"/>
        </w:rPr>
        <w:t xml:space="preserve"> </w:t>
      </w:r>
      <w:r w:rsidRPr="007F651F">
        <w:rPr>
          <w:rFonts w:eastAsia="맑은 고딕"/>
          <w:lang w:eastAsia="ko-KR"/>
        </w:rPr>
        <w:t>the test cases, the following shall be specified:</w:t>
      </w:r>
    </w:p>
    <w:p w:rsidR="005F5BB5" w:rsidRPr="007F651F" w:rsidRDefault="003200A8" w:rsidP="005F5BB5">
      <w:pPr>
        <w:pStyle w:val="a6"/>
        <w:numPr>
          <w:ilvl w:val="0"/>
          <w:numId w:val="47"/>
        </w:numPr>
        <w:rPr>
          <w:rFonts w:eastAsia="맑은 고딕"/>
          <w:lang w:eastAsia="ko-KR"/>
        </w:rPr>
      </w:pPr>
      <w:r w:rsidRPr="007F651F">
        <w:rPr>
          <w:rFonts w:eastAsia="맑은 고딕" w:hint="eastAsia"/>
          <w:lang w:eastAsia="ko-KR"/>
        </w:rPr>
        <w:t>T</w:t>
      </w:r>
      <w:r w:rsidR="005F5BB5" w:rsidRPr="007F651F">
        <w:rPr>
          <w:rFonts w:eastAsia="맑은 고딕"/>
          <w:lang w:eastAsia="ko-KR"/>
        </w:rPr>
        <w:t>he test environment,</w:t>
      </w:r>
    </w:p>
    <w:p w:rsidR="005F5BB5" w:rsidRPr="007F651F" w:rsidRDefault="003200A8" w:rsidP="005F5BB5">
      <w:pPr>
        <w:pStyle w:val="a6"/>
        <w:numPr>
          <w:ilvl w:val="0"/>
          <w:numId w:val="47"/>
        </w:numPr>
        <w:rPr>
          <w:rFonts w:eastAsia="맑은 고딕"/>
          <w:lang w:eastAsia="ko-KR"/>
        </w:rPr>
      </w:pPr>
      <w:r w:rsidRPr="007F651F">
        <w:rPr>
          <w:rFonts w:eastAsia="맑은 고딕" w:hint="eastAsia"/>
          <w:lang w:eastAsia="ko-KR"/>
        </w:rPr>
        <w:t>T</w:t>
      </w:r>
      <w:r w:rsidR="005F5BB5" w:rsidRPr="007F651F">
        <w:rPr>
          <w:rFonts w:eastAsia="맑은 고딕"/>
          <w:lang w:eastAsia="ko-KR"/>
        </w:rPr>
        <w:t>he logical and temporal dependencies, and</w:t>
      </w:r>
    </w:p>
    <w:p w:rsidR="005F5BB5" w:rsidRPr="007F651F" w:rsidRDefault="003200A8" w:rsidP="005F5BB5">
      <w:pPr>
        <w:pStyle w:val="a6"/>
        <w:numPr>
          <w:ilvl w:val="0"/>
          <w:numId w:val="47"/>
        </w:numPr>
        <w:rPr>
          <w:rFonts w:eastAsia="맑은 고딕"/>
          <w:lang w:eastAsia="ko-KR"/>
        </w:rPr>
      </w:pPr>
      <w:r w:rsidRPr="007F651F">
        <w:rPr>
          <w:rFonts w:eastAsia="맑은 고딕" w:hint="eastAsia"/>
          <w:lang w:eastAsia="ko-KR"/>
        </w:rPr>
        <w:t>T</w:t>
      </w:r>
      <w:r w:rsidR="005F5BB5" w:rsidRPr="007F651F">
        <w:rPr>
          <w:rFonts w:eastAsia="맑은 고딕"/>
          <w:lang w:eastAsia="ko-KR"/>
        </w:rPr>
        <w:t>he resources.</w:t>
      </w:r>
    </w:p>
    <w:p w:rsidR="005F5BB5" w:rsidRPr="007F651F" w:rsidRDefault="005F5BB5" w:rsidP="005F5BB5">
      <w:pPr>
        <w:rPr>
          <w:rFonts w:eastAsia="맑은 고딕"/>
          <w:lang w:eastAsia="ko-KR"/>
        </w:rPr>
      </w:pPr>
      <w:r w:rsidRPr="007F651F">
        <w:rPr>
          <w:rFonts w:eastAsia="맑은 고딕"/>
          <w:lang w:eastAsia="ko-KR"/>
        </w:rPr>
        <w:t>Together with the test cases or (at least) the test case groups it must be documented</w:t>
      </w:r>
    </w:p>
    <w:p w:rsidR="005F5BB5" w:rsidRPr="007F651F" w:rsidRDefault="003200A8" w:rsidP="005F5BB5">
      <w:pPr>
        <w:pStyle w:val="a6"/>
        <w:numPr>
          <w:ilvl w:val="0"/>
          <w:numId w:val="48"/>
        </w:numPr>
        <w:rPr>
          <w:rFonts w:eastAsia="맑은 고딕"/>
          <w:lang w:eastAsia="ko-KR"/>
        </w:rPr>
      </w:pPr>
      <w:r w:rsidRPr="007F651F">
        <w:rPr>
          <w:rFonts w:eastAsia="맑은 고딕" w:hint="eastAsia"/>
          <w:lang w:eastAsia="ko-KR"/>
        </w:rPr>
        <w:t>W</w:t>
      </w:r>
      <w:r w:rsidR="005F5BB5" w:rsidRPr="007F651F">
        <w:rPr>
          <w:rFonts w:eastAsia="맑은 고딕"/>
          <w:lang w:eastAsia="ko-KR"/>
        </w:rPr>
        <w:t>hich methods for system testing are actually used according to the recommended methods</w:t>
      </w:r>
    </w:p>
    <w:p w:rsidR="00B82F54" w:rsidRPr="007F651F" w:rsidRDefault="003200A8" w:rsidP="005F5BB5">
      <w:pPr>
        <w:pStyle w:val="a6"/>
        <w:numPr>
          <w:ilvl w:val="0"/>
          <w:numId w:val="35"/>
        </w:numPr>
        <w:rPr>
          <w:rFonts w:eastAsia="HY그래픽M" w:cs="Arial"/>
          <w:lang w:eastAsia="ko-KR"/>
        </w:rPr>
      </w:pPr>
      <w:r w:rsidRPr="007F651F">
        <w:rPr>
          <w:rFonts w:eastAsia="맑은 고딕" w:hint="eastAsia"/>
          <w:lang w:eastAsia="ko-KR"/>
        </w:rPr>
        <w:t>W</w:t>
      </w:r>
      <w:r w:rsidR="005F5BB5" w:rsidRPr="007F651F">
        <w:rPr>
          <w:rFonts w:eastAsia="맑은 고딕"/>
          <w:lang w:eastAsia="ko-KR"/>
        </w:rPr>
        <w:t>hich methods for deriving test cases are actually used according to the recommended methods and</w:t>
      </w:r>
      <w:r w:rsidR="005F5BB5" w:rsidRPr="007F651F">
        <w:rPr>
          <w:rFonts w:eastAsia="맑은 고딕" w:hint="eastAsia"/>
          <w:lang w:eastAsia="ko-KR"/>
        </w:rPr>
        <w:t xml:space="preserve"> </w:t>
      </w:r>
      <w:r w:rsidR="005F5BB5" w:rsidRPr="007F651F">
        <w:rPr>
          <w:rFonts w:eastAsia="맑은 고딕"/>
          <w:lang w:eastAsia="ko-KR"/>
        </w:rPr>
        <w:t>the definition how to map these methods to system defined in the System Test Plan,</w:t>
      </w:r>
    </w:p>
    <w:p w:rsidR="005C6F9D" w:rsidRPr="007F651F" w:rsidRDefault="005C6F9D" w:rsidP="000860F3">
      <w:pPr>
        <w:rPr>
          <w:rFonts w:eastAsia="HY그래픽M" w:cs="Arial"/>
          <w:lang w:eastAsia="ko-KR"/>
        </w:rPr>
      </w:pPr>
    </w:p>
    <w:p w:rsidR="009C5BD2" w:rsidRPr="007F651F" w:rsidRDefault="009C5BD2" w:rsidP="000860F3">
      <w:pPr>
        <w:pStyle w:val="3"/>
        <w:rPr>
          <w:rFonts w:cs="Arial"/>
        </w:rPr>
      </w:pPr>
      <w:bookmarkStart w:id="28" w:name="_Toc500324121"/>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13</w:t>
      </w:r>
      <w:r w:rsidRPr="007F651F">
        <w:rPr>
          <w:rFonts w:cs="Arial"/>
        </w:rPr>
        <w:t xml:space="preserve">: </w:t>
      </w:r>
      <w:r w:rsidR="00397BA6" w:rsidRPr="007F651F">
        <w:rPr>
          <w:rFonts w:cs="Arial"/>
        </w:rPr>
        <w:t>Specify concrete test cases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C21A3F" w:rsidP="00306180">
            <w:pPr>
              <w:rPr>
                <w:rFonts w:eastAsia="굴림체" w:cs="Arial"/>
              </w:rPr>
            </w:pPr>
            <w:r w:rsidRPr="007F651F">
              <w:rPr>
                <w:rFonts w:eastAsia="굴림체" w:cs="Arial" w:hint="eastAsia"/>
                <w:lang w:eastAsia="ko-KR"/>
              </w:rPr>
              <w:t>System</w:t>
            </w:r>
            <w:r w:rsidR="0088457E" w:rsidRPr="007F651F">
              <w:rPr>
                <w:rFonts w:eastAsia="굴림체" w:cs="Arial"/>
                <w:lang w:eastAsia="ko-KR"/>
              </w:rPr>
              <w:t xml:space="preserve"> Test Specification</w:t>
            </w: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C21A3F" w:rsidP="00C21A3F">
            <w:pPr>
              <w:jc w:val="left"/>
              <w:rPr>
                <w:rFonts w:eastAsia="맑은 고딕" w:cs="Arial"/>
                <w:lang w:eastAsia="ko-KR"/>
              </w:rPr>
            </w:pPr>
            <w:r w:rsidRPr="007F651F">
              <w:rPr>
                <w:rFonts w:eastAsia="굴림체" w:cs="Arial" w:hint="eastAsia"/>
                <w:lang w:eastAsia="ko-KR"/>
              </w:rPr>
              <w:t>System</w:t>
            </w:r>
            <w:r w:rsidRPr="007F651F">
              <w:rPr>
                <w:rFonts w:eastAsia="굴림체" w:cs="Arial"/>
                <w:lang w:eastAsia="ko-KR"/>
              </w:rPr>
              <w:t xml:space="preserve"> </w:t>
            </w:r>
            <w:r w:rsidR="00397BA6" w:rsidRPr="007F651F">
              <w:rPr>
                <w:rFonts w:eastAsia="맑은 고딕" w:cs="Arial"/>
                <w:lang w:eastAsia="ko-KR"/>
              </w:rPr>
              <w:t>Test</w:t>
            </w:r>
            <w:r w:rsidR="00306180" w:rsidRPr="007F651F">
              <w:rPr>
                <w:rFonts w:eastAsia="맑은 고딕" w:cs="Arial" w:hint="eastAsia"/>
                <w:lang w:eastAsia="ko-KR"/>
              </w:rPr>
              <w:t xml:space="preserve"> </w:t>
            </w:r>
            <w:r w:rsidR="00397BA6" w:rsidRPr="007F651F">
              <w:rPr>
                <w:rFonts w:eastAsia="맑은 고딕" w:cs="Arial"/>
                <w:lang w:eastAsia="ko-KR"/>
              </w:rPr>
              <w:t>Designer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9C5BD2" w:rsidP="000860F3">
            <w:pPr>
              <w:rPr>
                <w:rFonts w:eastAsia="맑은 고딕" w:cs="Arial"/>
                <w:lang w:eastAsia="ko-KR"/>
              </w:rPr>
            </w:pP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397BA6" w:rsidRPr="007F651F" w:rsidRDefault="00397BA6" w:rsidP="000860F3">
      <w:pPr>
        <w:rPr>
          <w:rFonts w:eastAsia="HY그래픽M" w:cs="Arial"/>
          <w:lang w:eastAsia="ko-KR"/>
        </w:rPr>
      </w:pPr>
      <w:r w:rsidRPr="007F651F">
        <w:rPr>
          <w:rFonts w:eastAsia="HY그래픽M" w:cs="Arial"/>
          <w:lang w:eastAsia="ko-KR"/>
        </w:rPr>
        <w:t>The aim of this task is to detail the abstract test cases to concrete test cases and to define the order in which the test cases are processed (according to the order of integration defined in the integration strategy in case of integration tests).</w:t>
      </w:r>
    </w:p>
    <w:p w:rsidR="009C5BD2" w:rsidRPr="007F651F" w:rsidRDefault="00397BA6" w:rsidP="000860F3">
      <w:pPr>
        <w:rPr>
          <w:rFonts w:eastAsia="HY그래픽M" w:cs="Arial"/>
          <w:lang w:eastAsia="ko-KR"/>
        </w:rPr>
      </w:pPr>
      <w:r w:rsidRPr="007F651F">
        <w:rPr>
          <w:rFonts w:eastAsia="HY그래픽M" w:cs="Arial"/>
          <w:lang w:eastAsia="ko-KR"/>
        </w:rPr>
        <w:t>The inputs to this task are the necessary documents defined in the test planning phase, “Task 5: Determine content of test (level)” and the already defined abstract test cases.</w:t>
      </w:r>
    </w:p>
    <w:p w:rsidR="00397BA6" w:rsidRPr="007F651F" w:rsidRDefault="00397BA6" w:rsidP="000860F3">
      <w:pPr>
        <w:rPr>
          <w:rFonts w:eastAsia="HY그래픽M" w:cs="Arial"/>
          <w:lang w:eastAsia="ko-KR"/>
        </w:rPr>
      </w:pPr>
    </w:p>
    <w:p w:rsidR="00397BA6" w:rsidRPr="007F651F" w:rsidRDefault="00397BA6" w:rsidP="000860F3">
      <w:pPr>
        <w:rPr>
          <w:rFonts w:eastAsia="HY그래픽M" w:cs="Arial"/>
          <w:lang w:eastAsia="ko-KR"/>
        </w:rPr>
      </w:pPr>
      <w:r w:rsidRPr="007F651F">
        <w:rPr>
          <w:rFonts w:eastAsia="HY그래픽M" w:cs="Arial"/>
          <w:lang w:eastAsia="ko-KR"/>
        </w:rPr>
        <w:t xml:space="preserve">The detailed concrete test case descriptions are documented in the </w:t>
      </w:r>
      <w:r w:rsidR="00C21A3F" w:rsidRPr="007F651F">
        <w:rPr>
          <w:rFonts w:eastAsia="굴림체" w:cs="Arial" w:hint="eastAsia"/>
          <w:lang w:eastAsia="ko-KR"/>
        </w:rPr>
        <w:t>System</w:t>
      </w:r>
      <w:r w:rsidR="00C21A3F" w:rsidRPr="007F651F">
        <w:rPr>
          <w:rFonts w:eastAsia="굴림체" w:cs="Arial"/>
          <w:lang w:eastAsia="ko-KR"/>
        </w:rPr>
        <w:t xml:space="preserve"> </w:t>
      </w:r>
      <w:r w:rsidRPr="007F651F">
        <w:rPr>
          <w:rFonts w:eastAsia="HY그래픽M" w:cs="Arial"/>
          <w:lang w:eastAsia="ko-KR"/>
        </w:rPr>
        <w:t>Test Specification, chapter 6: Specification of the Test Cases.</w:t>
      </w:r>
    </w:p>
    <w:p w:rsidR="00397BA6" w:rsidRPr="007F651F" w:rsidRDefault="00397BA6" w:rsidP="000860F3">
      <w:pPr>
        <w:rPr>
          <w:rFonts w:eastAsia="HY그래픽M" w:cs="Arial"/>
          <w:lang w:eastAsia="ko-KR"/>
        </w:rPr>
      </w:pPr>
    </w:p>
    <w:p w:rsidR="009C5BD2" w:rsidRPr="007F651F" w:rsidRDefault="009C5BD2" w:rsidP="000860F3">
      <w:pPr>
        <w:pStyle w:val="3"/>
        <w:rPr>
          <w:rFonts w:cs="Arial"/>
        </w:rPr>
      </w:pPr>
      <w:bookmarkStart w:id="29" w:name="_Toc500324122"/>
      <w:r w:rsidRPr="007F651F">
        <w:rPr>
          <w:rFonts w:eastAsia="맑은 고딕" w:cs="Arial"/>
          <w:lang w:eastAsia="ko-KR"/>
        </w:rPr>
        <w:lastRenderedPageBreak/>
        <w:t>Task</w:t>
      </w:r>
      <w:r w:rsidRPr="007F651F">
        <w:rPr>
          <w:rFonts w:cs="Arial"/>
        </w:rPr>
        <w:t xml:space="preserve"> </w:t>
      </w:r>
      <w:r w:rsidR="00FD02DC" w:rsidRPr="007F651F">
        <w:rPr>
          <w:rFonts w:eastAsia="맑은 고딕" w:cs="Arial"/>
          <w:lang w:eastAsia="ko-KR"/>
        </w:rPr>
        <w:t>14</w:t>
      </w:r>
      <w:r w:rsidRPr="007F651F">
        <w:rPr>
          <w:rFonts w:cs="Arial"/>
        </w:rPr>
        <w:t xml:space="preserve">: </w:t>
      </w:r>
      <w:r w:rsidR="00BF5BD7" w:rsidRPr="007F651F">
        <w:rPr>
          <w:rFonts w:cs="Arial"/>
        </w:rPr>
        <w:t>Ensure traceability and consistency</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C82F66" w:rsidP="0080728F">
            <w:pPr>
              <w:rPr>
                <w:rFonts w:eastAsia="굴림체" w:cs="Arial"/>
              </w:rPr>
            </w:pPr>
            <w:r w:rsidRPr="007F651F">
              <w:rPr>
                <w:rFonts w:eastAsia="굴림체" w:cs="Arial" w:hint="eastAsia"/>
                <w:lang w:eastAsia="ko-KR"/>
              </w:rPr>
              <w:t>System</w:t>
            </w:r>
            <w:r w:rsidRPr="007F651F">
              <w:rPr>
                <w:rFonts w:eastAsia="굴림체" w:cs="Arial"/>
                <w:lang w:eastAsia="ko-KR"/>
              </w:rPr>
              <w:t xml:space="preserve"> </w:t>
            </w:r>
            <w:r w:rsidR="0088457E" w:rsidRPr="007F651F">
              <w:rPr>
                <w:rFonts w:eastAsia="굴림체" w:cs="Arial"/>
                <w:lang w:eastAsia="ko-KR"/>
              </w:rPr>
              <w:t>Test Specification</w:t>
            </w: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C82F66" w:rsidP="00C82F66">
            <w:pPr>
              <w:jc w:val="left"/>
              <w:rPr>
                <w:rFonts w:eastAsia="맑은 고딕" w:cs="Arial"/>
                <w:lang w:eastAsia="ko-KR"/>
              </w:rPr>
            </w:pPr>
            <w:r w:rsidRPr="007F651F">
              <w:rPr>
                <w:rFonts w:eastAsia="굴림체" w:cs="Arial" w:hint="eastAsia"/>
                <w:lang w:eastAsia="ko-KR"/>
              </w:rPr>
              <w:t>System</w:t>
            </w:r>
            <w:r w:rsidRPr="007F651F">
              <w:rPr>
                <w:rFonts w:eastAsia="굴림체" w:cs="Arial"/>
                <w:lang w:eastAsia="ko-KR"/>
              </w:rPr>
              <w:t xml:space="preserve"> </w:t>
            </w:r>
            <w:r w:rsidR="00BF5BD7" w:rsidRPr="007F651F">
              <w:rPr>
                <w:rFonts w:eastAsia="맑은 고딕" w:cs="Arial"/>
                <w:lang w:eastAsia="ko-KR"/>
              </w:rPr>
              <w:t>Test</w:t>
            </w:r>
            <w:r w:rsidR="0080728F" w:rsidRPr="007F651F">
              <w:rPr>
                <w:rFonts w:eastAsia="맑은 고딕" w:cs="Arial" w:hint="eastAsia"/>
                <w:lang w:eastAsia="ko-KR"/>
              </w:rPr>
              <w:t xml:space="preserve"> </w:t>
            </w:r>
            <w:r w:rsidR="00BF5BD7" w:rsidRPr="007F651F">
              <w:rPr>
                <w:rFonts w:eastAsia="맑은 고딕" w:cs="Arial"/>
                <w:lang w:eastAsia="ko-KR"/>
              </w:rPr>
              <w:t>Designer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9C5BD2" w:rsidP="000860F3">
            <w:pPr>
              <w:rPr>
                <w:rFonts w:eastAsia="맑은 고딕" w:cs="Arial"/>
                <w:lang w:eastAsia="ko-KR"/>
              </w:rPr>
            </w:pP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BF5BD7" w:rsidRPr="007F651F" w:rsidRDefault="00BF5BD7" w:rsidP="000860F3">
      <w:pPr>
        <w:jc w:val="left"/>
        <w:rPr>
          <w:rFonts w:eastAsia="맑은 고딕" w:cs="Arial"/>
          <w:lang w:eastAsia="ko-KR"/>
        </w:rPr>
      </w:pPr>
      <w:r w:rsidRPr="007F651F">
        <w:rPr>
          <w:rFonts w:eastAsia="맑은 고딕" w:cs="Arial"/>
          <w:lang w:eastAsia="ko-KR"/>
        </w:rPr>
        <w:t>The aim of this task is to ensure consistency and bilateral traceability of test specifications to the corresponding requirements, specifications and design, relevant for this test level. Consistency has to be ensured by establishing and maintaining the bilateral traceability.</w:t>
      </w:r>
    </w:p>
    <w:p w:rsidR="009C5BD2" w:rsidRPr="007F651F" w:rsidRDefault="009C5BD2" w:rsidP="000860F3">
      <w:pPr>
        <w:rPr>
          <w:rFonts w:eastAsia="HY그래픽M" w:cs="Arial"/>
          <w:lang w:eastAsia="ko-KR"/>
        </w:rPr>
      </w:pPr>
    </w:p>
    <w:p w:rsidR="009C5BD2" w:rsidRPr="007F651F" w:rsidRDefault="009C5BD2" w:rsidP="000860F3">
      <w:pPr>
        <w:pStyle w:val="3"/>
        <w:rPr>
          <w:rFonts w:cs="Arial"/>
        </w:rPr>
      </w:pPr>
      <w:bookmarkStart w:id="30" w:name="_Toc500324123"/>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15</w:t>
      </w:r>
      <w:r w:rsidRPr="007F651F">
        <w:rPr>
          <w:rFonts w:cs="Arial"/>
        </w:rPr>
        <w:t xml:space="preserve">: </w:t>
      </w:r>
      <w:r w:rsidR="0023089A" w:rsidRPr="007F651F">
        <w:rPr>
          <w:rFonts w:cs="Arial"/>
        </w:rPr>
        <w:t>Review and release test specification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3"/>
        <w:gridCol w:w="462"/>
        <w:gridCol w:w="2000"/>
        <w:gridCol w:w="462"/>
        <w:gridCol w:w="2105"/>
        <w:gridCol w:w="385"/>
        <w:gridCol w:w="1905"/>
      </w:tblGrid>
      <w:tr w:rsidR="00901D30"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C519E3" w:rsidP="00901D30">
            <w:pPr>
              <w:pStyle w:val="af2"/>
              <w:rPr>
                <w:rFonts w:eastAsia="굴림체" w:cs="Arial"/>
                <w:lang w:eastAsia="ko-KR"/>
              </w:rPr>
            </w:pPr>
            <w:r w:rsidRPr="007F651F">
              <w:rPr>
                <w:rFonts w:eastAsia="굴림체" w:cs="Arial" w:hint="eastAsia"/>
                <w:lang w:eastAsia="ko-KR"/>
              </w:rPr>
              <w:t>System</w:t>
            </w:r>
            <w:r w:rsidRPr="007F651F">
              <w:rPr>
                <w:rFonts w:eastAsia="굴림체" w:cs="Arial"/>
                <w:lang w:eastAsia="ko-KR"/>
              </w:rPr>
              <w:t xml:space="preserve"> </w:t>
            </w:r>
            <w:r w:rsidR="0088457E" w:rsidRPr="007F651F">
              <w:rPr>
                <w:rFonts w:eastAsia="굴림체" w:cs="Arial"/>
                <w:lang w:eastAsia="ko-KR"/>
              </w:rPr>
              <w:t>Test Specification</w:t>
            </w:r>
          </w:p>
        </w:tc>
      </w:tr>
      <w:tr w:rsidR="00901D30"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88457E" w:rsidP="00901D30">
            <w:pPr>
              <w:rPr>
                <w:rFonts w:eastAsia="굴림체" w:cs="Arial"/>
              </w:rPr>
            </w:pPr>
            <w:r w:rsidRPr="007F651F">
              <w:rPr>
                <w:rFonts w:eastAsia="굴림체" w:cs="Arial"/>
                <w:lang w:eastAsia="ko-KR"/>
              </w:rPr>
              <w:t xml:space="preserve">Review Checklist </w:t>
            </w:r>
            <w:r w:rsidR="00C519E3" w:rsidRPr="007F651F">
              <w:rPr>
                <w:rFonts w:eastAsia="굴림체" w:cs="Arial" w:hint="eastAsia"/>
                <w:lang w:eastAsia="ko-KR"/>
              </w:rPr>
              <w:t>System</w:t>
            </w:r>
            <w:r w:rsidR="00C519E3" w:rsidRPr="007F651F">
              <w:rPr>
                <w:rFonts w:eastAsia="굴림체" w:cs="Arial"/>
                <w:lang w:eastAsia="ko-KR"/>
              </w:rPr>
              <w:t xml:space="preserve"> </w:t>
            </w:r>
            <w:r w:rsidRPr="007F651F">
              <w:rPr>
                <w:rFonts w:eastAsia="굴림체" w:cs="Arial"/>
                <w:lang w:eastAsia="ko-KR"/>
              </w:rPr>
              <w:t>Test Specification</w:t>
            </w:r>
          </w:p>
        </w:tc>
      </w:tr>
      <w:tr w:rsidR="00901D30"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23089A" w:rsidRPr="007F651F" w:rsidRDefault="00901D30" w:rsidP="00901D30">
            <w:pPr>
              <w:jc w:val="left"/>
              <w:rPr>
                <w:rFonts w:eastAsia="맑은 고딕" w:cs="Arial"/>
                <w:lang w:eastAsia="ko-KR"/>
              </w:rPr>
            </w:pPr>
            <w:r w:rsidRPr="007F651F">
              <w:rPr>
                <w:rFonts w:cs="Arial"/>
              </w:rPr>
              <w:t>Test Manager</w:t>
            </w:r>
            <w:r w:rsidRPr="007F651F">
              <w:rPr>
                <w:rFonts w:eastAsia="맑은 고딕" w:cs="Arial" w:hint="eastAsia"/>
                <w:lang w:eastAsia="ko-KR"/>
              </w:rPr>
              <w:t>,</w:t>
            </w:r>
          </w:p>
          <w:p w:rsidR="009C5BD2" w:rsidRPr="007F651F" w:rsidRDefault="0023089A" w:rsidP="00901D30">
            <w:pPr>
              <w:rPr>
                <w:rFonts w:cs="Arial"/>
              </w:rPr>
            </w:pPr>
            <w:r w:rsidRPr="007F651F">
              <w:rPr>
                <w:rFonts w:cs="Arial"/>
              </w:rPr>
              <w:t>Safety Manager</w:t>
            </w: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522D9E" w:rsidP="00522D9E">
            <w:pPr>
              <w:jc w:val="left"/>
              <w:rPr>
                <w:rFonts w:eastAsia="맑은 고딕" w:cs="Arial"/>
                <w:lang w:eastAsia="ko-KR"/>
              </w:rPr>
            </w:pPr>
            <w:r w:rsidRPr="007F651F">
              <w:rPr>
                <w:rFonts w:eastAsia="맑은 고딕" w:cs="Arial" w:hint="eastAsia"/>
                <w:lang w:eastAsia="ko-KR"/>
              </w:rPr>
              <w:t>System</w:t>
            </w:r>
            <w:r w:rsidR="002C4D87" w:rsidRPr="007F651F">
              <w:rPr>
                <w:rFonts w:eastAsia="맑은 고딕" w:cs="Arial"/>
                <w:lang w:eastAsia="ko-KR"/>
              </w:rPr>
              <w:t xml:space="preserve"> </w:t>
            </w:r>
            <w:r w:rsidR="0023089A" w:rsidRPr="007F651F">
              <w:rPr>
                <w:rFonts w:eastAsia="맑은 고딕" w:cs="Arial"/>
                <w:lang w:eastAsia="ko-KR"/>
              </w:rPr>
              <w:t>Test</w:t>
            </w:r>
            <w:r w:rsidR="00901D30" w:rsidRPr="007F651F">
              <w:rPr>
                <w:rFonts w:eastAsia="맑은 고딕" w:cs="Arial" w:hint="eastAsia"/>
                <w:lang w:eastAsia="ko-KR"/>
              </w:rPr>
              <w:t xml:space="preserve"> </w:t>
            </w:r>
            <w:r w:rsidR="0023089A" w:rsidRPr="007F651F">
              <w:rPr>
                <w:rFonts w:eastAsia="맑은 고딕" w:cs="Arial"/>
                <w:lang w:eastAsia="ko-KR"/>
              </w:rPr>
              <w:t>Designer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23089A" w:rsidRPr="007F651F" w:rsidRDefault="0023089A"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Architect, Analyst or</w:t>
            </w:r>
          </w:p>
          <w:p w:rsidR="0023089A" w:rsidRPr="007F651F" w:rsidRDefault="0023089A"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Developer,</w:t>
            </w:r>
          </w:p>
          <w:p w:rsidR="009C5BD2" w:rsidRPr="007F651F" w:rsidRDefault="0023089A" w:rsidP="00901D30">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Safety Manager</w:t>
            </w: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9C5BD2" w:rsidP="000860F3">
            <w:pPr>
              <w:rPr>
                <w:rFonts w:eastAsia="맑은 고딕" w:cs="Arial"/>
                <w:lang w:eastAsia="ko-KR"/>
              </w:rPr>
            </w:pPr>
          </w:p>
        </w:tc>
      </w:tr>
      <w:tr w:rsidR="00901D30"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23089A" w:rsidRPr="007F651F" w:rsidRDefault="0023089A" w:rsidP="000860F3">
      <w:pPr>
        <w:rPr>
          <w:rFonts w:eastAsia="HY그래픽M" w:cs="Arial"/>
          <w:lang w:eastAsia="ko-KR"/>
        </w:rPr>
      </w:pPr>
      <w:r w:rsidRPr="007F651F">
        <w:rPr>
          <w:rFonts w:eastAsia="HY그래픽M" w:cs="Arial"/>
          <w:lang w:eastAsia="ko-KR"/>
        </w:rPr>
        <w:t xml:space="preserve">The aim is to review and to release the </w:t>
      </w:r>
      <w:r w:rsidR="00C519E3" w:rsidRPr="007F651F">
        <w:rPr>
          <w:rFonts w:eastAsia="굴림체" w:cs="Arial" w:hint="eastAsia"/>
          <w:lang w:eastAsia="ko-KR"/>
        </w:rPr>
        <w:t>System</w:t>
      </w:r>
      <w:r w:rsidR="00C519E3" w:rsidRPr="007F651F">
        <w:rPr>
          <w:rFonts w:eastAsia="굴림체" w:cs="Arial"/>
          <w:lang w:eastAsia="ko-KR"/>
        </w:rPr>
        <w:t xml:space="preserve"> </w:t>
      </w:r>
      <w:r w:rsidRPr="007F651F">
        <w:rPr>
          <w:rFonts w:eastAsia="HY그래픽M" w:cs="Arial"/>
          <w:lang w:eastAsia="ko-KR"/>
        </w:rPr>
        <w:t>Test Specification.</w:t>
      </w:r>
    </w:p>
    <w:p w:rsidR="009C5BD2" w:rsidRPr="007F651F" w:rsidRDefault="0023089A" w:rsidP="000860F3">
      <w:pPr>
        <w:rPr>
          <w:rFonts w:eastAsia="HY그래픽M" w:cs="Arial"/>
          <w:lang w:eastAsia="ko-KR"/>
        </w:rPr>
      </w:pPr>
      <w:r w:rsidRPr="007F651F">
        <w:rPr>
          <w:rFonts w:eastAsia="HY그래픽M" w:cs="Arial"/>
          <w:lang w:eastAsia="ko-KR"/>
        </w:rPr>
        <w:t xml:space="preserve">The result is documented in the Review Checklist </w:t>
      </w:r>
      <w:r w:rsidR="00C519E3" w:rsidRPr="007F651F">
        <w:rPr>
          <w:rFonts w:eastAsia="굴림체" w:cs="Arial" w:hint="eastAsia"/>
          <w:lang w:eastAsia="ko-KR"/>
        </w:rPr>
        <w:t>System</w:t>
      </w:r>
      <w:r w:rsidR="00C519E3" w:rsidRPr="007F651F">
        <w:rPr>
          <w:rFonts w:eastAsia="굴림체" w:cs="Arial"/>
          <w:lang w:eastAsia="ko-KR"/>
        </w:rPr>
        <w:t xml:space="preserve"> </w:t>
      </w:r>
      <w:r w:rsidRPr="007F651F">
        <w:rPr>
          <w:rFonts w:eastAsia="HY그래픽M" w:cs="Arial"/>
          <w:lang w:eastAsia="ko-KR"/>
        </w:rPr>
        <w:t>Test Specification.</w:t>
      </w:r>
    </w:p>
    <w:p w:rsidR="0023089A" w:rsidRPr="007F651F" w:rsidRDefault="0023089A" w:rsidP="000860F3">
      <w:pPr>
        <w:rPr>
          <w:rFonts w:eastAsia="HY그래픽M" w:cs="Arial"/>
          <w:lang w:eastAsia="ko-KR"/>
        </w:rPr>
      </w:pPr>
    </w:p>
    <w:p w:rsidR="0082512D" w:rsidRPr="007F651F" w:rsidRDefault="0082512D" w:rsidP="000860F3">
      <w:pPr>
        <w:pStyle w:val="2"/>
        <w:rPr>
          <w:rFonts w:cs="Arial"/>
          <w:lang w:eastAsia="ko-KR"/>
        </w:rPr>
      </w:pPr>
      <w:bookmarkStart w:id="31" w:name="_Toc500324124"/>
      <w:r w:rsidRPr="007F651F">
        <w:rPr>
          <w:rFonts w:cs="Arial"/>
          <w:lang w:eastAsia="ko-KR"/>
        </w:rPr>
        <w:t>Test Implementation and Execution Phase</w:t>
      </w:r>
      <w:bookmarkEnd w:id="31"/>
    </w:p>
    <w:p w:rsidR="0082512D" w:rsidRPr="007F651F" w:rsidRDefault="0082512D" w:rsidP="000860F3">
      <w:pPr>
        <w:rPr>
          <w:rFonts w:eastAsia="HY그래픽M" w:cs="Arial"/>
          <w:lang w:eastAsia="ko-KR"/>
        </w:rPr>
      </w:pPr>
      <w:r w:rsidRPr="007F651F">
        <w:rPr>
          <w:rFonts w:eastAsia="HY그래픽M" w:cs="Arial"/>
          <w:lang w:eastAsia="ko-KR"/>
        </w:rPr>
        <w:t xml:space="preserve">The test cases as defined in the </w:t>
      </w:r>
      <w:r w:rsidR="00C519E3" w:rsidRPr="007F651F">
        <w:rPr>
          <w:rFonts w:eastAsia="굴림체" w:cs="Arial" w:hint="eastAsia"/>
          <w:lang w:eastAsia="ko-KR"/>
        </w:rPr>
        <w:t>System</w:t>
      </w:r>
      <w:r w:rsidR="00C519E3" w:rsidRPr="007F651F">
        <w:rPr>
          <w:rFonts w:eastAsia="굴림체" w:cs="Arial"/>
          <w:lang w:eastAsia="ko-KR"/>
        </w:rPr>
        <w:t xml:space="preserve"> </w:t>
      </w:r>
      <w:r w:rsidRPr="007F651F">
        <w:rPr>
          <w:rFonts w:eastAsia="HY그래픽M" w:cs="Arial"/>
          <w:lang w:eastAsia="ko-KR"/>
        </w:rPr>
        <w:t>Test Specification are executed and the test results are</w:t>
      </w:r>
      <w:r w:rsidR="00A92A48" w:rsidRPr="007F651F">
        <w:rPr>
          <w:rFonts w:eastAsia="HY그래픽M" w:cs="Arial" w:hint="eastAsia"/>
          <w:lang w:eastAsia="ko-KR"/>
        </w:rPr>
        <w:t xml:space="preserve"> </w:t>
      </w:r>
      <w:r w:rsidRPr="007F651F">
        <w:rPr>
          <w:rFonts w:eastAsia="HY그래픽M" w:cs="Arial"/>
          <w:lang w:eastAsia="ko-KR"/>
        </w:rPr>
        <w:t>documented. The Tester is responsible for the implementation of all necessary preconditions before executing</w:t>
      </w:r>
      <w:r w:rsidR="00A92A48" w:rsidRPr="007F651F">
        <w:rPr>
          <w:rFonts w:eastAsia="HY그래픽M" w:cs="Arial" w:hint="eastAsia"/>
          <w:lang w:eastAsia="ko-KR"/>
        </w:rPr>
        <w:t xml:space="preserve"> </w:t>
      </w:r>
      <w:r w:rsidRPr="007F651F">
        <w:rPr>
          <w:rFonts w:eastAsia="HY그래픽M" w:cs="Arial"/>
          <w:lang w:eastAsia="ko-KR"/>
        </w:rPr>
        <w:t xml:space="preserve">the test cases. The trial run must be carried out in the test environment and recorded in the </w:t>
      </w:r>
      <w:r w:rsidR="00C519E3" w:rsidRPr="007F651F">
        <w:rPr>
          <w:rFonts w:eastAsia="굴림체" w:cs="Arial" w:hint="eastAsia"/>
          <w:lang w:eastAsia="ko-KR"/>
        </w:rPr>
        <w:t>System</w:t>
      </w:r>
      <w:r w:rsidR="00C519E3" w:rsidRPr="007F651F">
        <w:rPr>
          <w:rFonts w:eastAsia="굴림체" w:cs="Arial"/>
          <w:lang w:eastAsia="ko-KR"/>
        </w:rPr>
        <w:t xml:space="preserve"> </w:t>
      </w:r>
      <w:r w:rsidRPr="007F651F">
        <w:rPr>
          <w:rFonts w:eastAsia="HY그래픽M" w:cs="Arial"/>
          <w:lang w:eastAsia="ko-KR"/>
        </w:rPr>
        <w:t>Test</w:t>
      </w:r>
      <w:r w:rsidR="00A92A48" w:rsidRPr="007F651F">
        <w:rPr>
          <w:rFonts w:eastAsia="HY그래픽M" w:cs="Arial" w:hint="eastAsia"/>
          <w:lang w:eastAsia="ko-KR"/>
        </w:rPr>
        <w:t xml:space="preserve"> </w:t>
      </w:r>
      <w:r w:rsidRPr="007F651F">
        <w:rPr>
          <w:rFonts w:eastAsia="HY그래픽M" w:cs="Arial"/>
          <w:lang w:eastAsia="ko-KR"/>
        </w:rPr>
        <w:t>Report</w:t>
      </w:r>
      <w:r w:rsidR="008435EA" w:rsidRPr="007F651F">
        <w:rPr>
          <w:rFonts w:eastAsia="HY그래픽M" w:cs="Arial" w:hint="eastAsia"/>
          <w:lang w:eastAsia="ko-KR"/>
        </w:rPr>
        <w:t>.</w:t>
      </w:r>
    </w:p>
    <w:p w:rsidR="0082512D" w:rsidRPr="007F651F" w:rsidRDefault="0082512D" w:rsidP="000860F3">
      <w:pPr>
        <w:rPr>
          <w:rFonts w:eastAsia="HY그래픽M" w:cs="Arial"/>
          <w:lang w:eastAsia="ko-KR"/>
        </w:rPr>
      </w:pPr>
    </w:p>
    <w:p w:rsidR="009C5BD2" w:rsidRPr="007F651F" w:rsidRDefault="009C5BD2" w:rsidP="000860F3">
      <w:pPr>
        <w:pStyle w:val="3"/>
        <w:rPr>
          <w:rFonts w:cs="Arial"/>
        </w:rPr>
      </w:pPr>
      <w:bookmarkStart w:id="32" w:name="_Toc500324125"/>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16</w:t>
      </w:r>
      <w:r w:rsidRPr="007F651F">
        <w:rPr>
          <w:rFonts w:cs="Arial"/>
        </w:rPr>
        <w:t xml:space="preserve">: </w:t>
      </w:r>
      <w:r w:rsidR="00922EC8" w:rsidRPr="007F651F">
        <w:rPr>
          <w:rFonts w:cs="Arial"/>
        </w:rPr>
        <w:t>Implement test automation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8"/>
        <w:gridCol w:w="462"/>
        <w:gridCol w:w="2014"/>
        <w:gridCol w:w="462"/>
        <w:gridCol w:w="2080"/>
        <w:gridCol w:w="385"/>
        <w:gridCol w:w="1931"/>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C519E3" w:rsidP="00553558">
            <w:pPr>
              <w:pStyle w:val="af2"/>
              <w:rPr>
                <w:rFonts w:eastAsia="굴림체" w:cs="Arial"/>
                <w:lang w:eastAsia="ko-KR"/>
              </w:rPr>
            </w:pPr>
            <w:r w:rsidRPr="007F651F">
              <w:rPr>
                <w:rFonts w:eastAsia="굴림체" w:cs="Arial" w:hint="eastAsia"/>
                <w:lang w:eastAsia="ko-KR"/>
              </w:rPr>
              <w:t>System</w:t>
            </w:r>
            <w:r w:rsidRPr="007F651F">
              <w:rPr>
                <w:rFonts w:eastAsia="굴림체" w:cs="Arial"/>
                <w:lang w:eastAsia="ko-KR"/>
              </w:rPr>
              <w:t xml:space="preserve"> </w:t>
            </w:r>
            <w:r w:rsidR="009D21D1" w:rsidRPr="007F651F">
              <w:rPr>
                <w:rFonts w:eastAsia="굴림체" w:cs="Arial"/>
                <w:lang w:eastAsia="ko-KR"/>
              </w:rPr>
              <w:t>Test Specification</w:t>
            </w: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9D21D1" w:rsidP="000860F3">
            <w:pPr>
              <w:rPr>
                <w:rFonts w:eastAsia="굴림체" w:cs="Arial"/>
                <w:lang w:eastAsia="ko-KR"/>
              </w:rPr>
            </w:pPr>
            <w:r w:rsidRPr="007F651F">
              <w:rPr>
                <w:rFonts w:eastAsia="굴림체" w:cs="Arial"/>
                <w:lang w:eastAsia="ko-KR"/>
              </w:rPr>
              <w:t>Test Scripts</w:t>
            </w: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C519E3" w:rsidP="00553558">
            <w:pPr>
              <w:rPr>
                <w:rFonts w:eastAsia="맑은 고딕" w:cs="Arial"/>
                <w:lang w:eastAsia="ko-KR"/>
              </w:rPr>
            </w:pPr>
            <w:r w:rsidRPr="007F651F">
              <w:rPr>
                <w:rFonts w:eastAsia="굴림체" w:cs="Arial" w:hint="eastAsia"/>
                <w:lang w:eastAsia="ko-KR"/>
              </w:rPr>
              <w:t>System</w:t>
            </w:r>
            <w:r w:rsidRPr="007F651F">
              <w:rPr>
                <w:rFonts w:eastAsia="굴림체" w:cs="Arial"/>
                <w:lang w:eastAsia="ko-KR"/>
              </w:rPr>
              <w:t xml:space="preserve"> </w:t>
            </w:r>
            <w:r w:rsidR="00922EC8" w:rsidRPr="007F651F">
              <w:rPr>
                <w:rFonts w:eastAsia="맑은 고딕" w:cs="Arial"/>
                <w:lang w:eastAsia="ko-KR"/>
              </w:rPr>
              <w:t>Tester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9C5BD2" w:rsidP="000860F3">
            <w:pPr>
              <w:rPr>
                <w:rFonts w:eastAsia="맑은 고딕" w:cs="Arial"/>
                <w:lang w:eastAsia="ko-KR"/>
              </w:rPr>
            </w:pP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922EC8" w:rsidRPr="007F651F" w:rsidRDefault="00922EC8" w:rsidP="000860F3">
      <w:pPr>
        <w:jc w:val="left"/>
        <w:rPr>
          <w:rFonts w:eastAsia="맑은 고딕" w:cs="Arial"/>
          <w:lang w:eastAsia="ko-KR"/>
        </w:rPr>
      </w:pPr>
      <w:r w:rsidRPr="007F651F">
        <w:rPr>
          <w:rFonts w:eastAsia="맑은 고딕" w:cs="Arial"/>
          <w:lang w:eastAsia="ko-KR"/>
        </w:rPr>
        <w:t>The aim of this task is to implement the test scripts for the corresponding test cases which shall be executed automated, fitting to the test system defined for the project.</w:t>
      </w:r>
    </w:p>
    <w:p w:rsidR="00922EC8" w:rsidRPr="007F651F" w:rsidRDefault="00922EC8" w:rsidP="000860F3">
      <w:pPr>
        <w:jc w:val="left"/>
        <w:rPr>
          <w:rFonts w:eastAsia="맑은 고딕" w:cs="Arial"/>
          <w:lang w:eastAsia="ko-KR"/>
        </w:rPr>
      </w:pPr>
      <w:r w:rsidRPr="007F651F">
        <w:rPr>
          <w:rFonts w:eastAsia="맑은 고딕" w:cs="Arial"/>
          <w:lang w:eastAsia="ko-KR"/>
        </w:rPr>
        <w:t>The resulting test scripts must be stored in the tool specific format.</w:t>
      </w:r>
    </w:p>
    <w:p w:rsidR="009C5BD2" w:rsidRPr="007F651F" w:rsidRDefault="009C5BD2" w:rsidP="000860F3">
      <w:pPr>
        <w:rPr>
          <w:rFonts w:eastAsia="HY그래픽M" w:cs="Arial"/>
          <w:lang w:eastAsia="ko-KR"/>
        </w:rPr>
      </w:pPr>
    </w:p>
    <w:p w:rsidR="009C5BD2" w:rsidRPr="007F651F" w:rsidRDefault="009C5BD2" w:rsidP="000860F3">
      <w:pPr>
        <w:pStyle w:val="3"/>
        <w:rPr>
          <w:rFonts w:cs="Arial"/>
        </w:rPr>
      </w:pPr>
      <w:bookmarkStart w:id="33" w:name="_Toc500324126"/>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17</w:t>
      </w:r>
      <w:r w:rsidRPr="007F651F">
        <w:rPr>
          <w:rFonts w:cs="Arial"/>
        </w:rPr>
        <w:t xml:space="preserve">: </w:t>
      </w:r>
      <w:r w:rsidR="00922EC8" w:rsidRPr="007F651F">
        <w:rPr>
          <w:rFonts w:cs="Arial"/>
        </w:rPr>
        <w:t>Set up test execution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20"/>
        <w:gridCol w:w="462"/>
        <w:gridCol w:w="2073"/>
        <w:gridCol w:w="385"/>
        <w:gridCol w:w="1939"/>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lastRenderedPageBreak/>
              <w:t>Output</w:t>
            </w:r>
          </w:p>
        </w:tc>
        <w:tc>
          <w:tcPr>
            <w:tcW w:w="7362" w:type="dxa"/>
            <w:gridSpan w:val="6"/>
            <w:vAlign w:val="center"/>
          </w:tcPr>
          <w:p w:rsidR="009C5BD2" w:rsidRPr="007F651F" w:rsidRDefault="009C5BD2" w:rsidP="000860F3">
            <w:pPr>
              <w:rPr>
                <w:rFonts w:eastAsia="굴림체" w:cs="Arial"/>
              </w:rPr>
            </w:pP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6F0467" w:rsidRPr="007F651F" w:rsidRDefault="00C519E3" w:rsidP="000860F3">
            <w:pPr>
              <w:rPr>
                <w:rFonts w:eastAsia="맑은 고딕" w:cs="Arial"/>
                <w:lang w:eastAsia="ko-KR"/>
              </w:rPr>
            </w:pPr>
            <w:r w:rsidRPr="007F651F">
              <w:rPr>
                <w:rFonts w:eastAsia="굴림체" w:cs="Arial" w:hint="eastAsia"/>
                <w:lang w:eastAsia="ko-KR"/>
              </w:rPr>
              <w:t>System</w:t>
            </w:r>
            <w:r w:rsidRPr="007F651F">
              <w:rPr>
                <w:rFonts w:eastAsia="굴림체" w:cs="Arial"/>
                <w:lang w:eastAsia="ko-KR"/>
              </w:rPr>
              <w:t xml:space="preserve"> </w:t>
            </w:r>
            <w:r w:rsidR="006F0467" w:rsidRPr="007F651F">
              <w:rPr>
                <w:rFonts w:eastAsia="맑은 고딕" w:cs="Arial"/>
                <w:lang w:eastAsia="ko-KR"/>
              </w:rPr>
              <w:t>Test</w:t>
            </w:r>
          </w:p>
          <w:p w:rsidR="009C5BD2" w:rsidRPr="007F651F" w:rsidRDefault="006F0467" w:rsidP="000860F3">
            <w:pPr>
              <w:rPr>
                <w:rFonts w:eastAsia="맑은 고딕" w:cs="Arial"/>
                <w:lang w:eastAsia="ko-KR"/>
              </w:rPr>
            </w:pPr>
            <w:r w:rsidRPr="007F651F">
              <w:rPr>
                <w:rFonts w:eastAsia="맑은 고딕" w:cs="Arial"/>
                <w:lang w:eastAsia="ko-KR"/>
              </w:rPr>
              <w:t>Designer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6F0467" w:rsidRPr="007F651F" w:rsidRDefault="006F0467" w:rsidP="007A2298">
            <w:pPr>
              <w:jc w:val="left"/>
              <w:rPr>
                <w:rFonts w:eastAsia="맑은 고딕" w:cs="Arial"/>
                <w:lang w:eastAsia="ko-KR"/>
              </w:rPr>
            </w:pPr>
            <w:r w:rsidRPr="007F651F">
              <w:rPr>
                <w:rFonts w:eastAsia="맑은 고딕" w:cs="Arial"/>
                <w:lang w:eastAsia="ko-KR"/>
              </w:rPr>
              <w:t>PM,</w:t>
            </w:r>
          </w:p>
          <w:p w:rsidR="009C5BD2" w:rsidRPr="007F651F" w:rsidRDefault="006F0467" w:rsidP="000860F3">
            <w:pPr>
              <w:rPr>
                <w:rFonts w:eastAsia="맑은 고딕" w:cs="Arial"/>
                <w:lang w:eastAsia="ko-KR"/>
              </w:rPr>
            </w:pPr>
            <w:r w:rsidRPr="007F651F">
              <w:rPr>
                <w:rFonts w:eastAsia="맑은 고딕" w:cs="Arial"/>
                <w:lang w:eastAsia="ko-KR"/>
              </w:rPr>
              <w:t>Test Manager</w:t>
            </w: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6F0467" w:rsidRPr="007F651F" w:rsidRDefault="006F0467" w:rsidP="000860F3">
      <w:pPr>
        <w:jc w:val="left"/>
        <w:rPr>
          <w:rFonts w:eastAsia="맑은 고딕" w:cs="Arial"/>
          <w:lang w:eastAsia="ko-KR"/>
        </w:rPr>
      </w:pPr>
      <w:r w:rsidRPr="007F651F">
        <w:rPr>
          <w:rFonts w:eastAsia="맑은 고딕" w:cs="Arial"/>
          <w:lang w:eastAsia="ko-KR"/>
        </w:rPr>
        <w:t>The aim of this task is to intake the test object, to check whether the input conditions are met, and to set up the test object and test environment for the start of testing. If the test object is not sufficient for test execution, suitable measures must be initiated by the test manager.</w:t>
      </w:r>
    </w:p>
    <w:p w:rsidR="006F0467" w:rsidRPr="007F651F" w:rsidRDefault="006F0467" w:rsidP="000860F3">
      <w:pPr>
        <w:jc w:val="left"/>
        <w:rPr>
          <w:rFonts w:eastAsia="맑은 고딕" w:cs="Arial"/>
          <w:lang w:eastAsia="ko-KR"/>
        </w:rPr>
      </w:pPr>
      <w:r w:rsidRPr="007F651F">
        <w:rPr>
          <w:rFonts w:eastAsia="맑은 고딕" w:cs="Arial"/>
          <w:lang w:eastAsia="ko-KR"/>
        </w:rPr>
        <w:t>No documentation is required.</w:t>
      </w:r>
    </w:p>
    <w:p w:rsidR="00965398" w:rsidRPr="007F651F" w:rsidRDefault="00965398" w:rsidP="000860F3">
      <w:pPr>
        <w:jc w:val="left"/>
        <w:rPr>
          <w:rFonts w:eastAsia="맑은 고딕" w:cs="Arial"/>
          <w:lang w:eastAsia="ko-KR"/>
        </w:rPr>
      </w:pPr>
    </w:p>
    <w:p w:rsidR="00965398" w:rsidRPr="007F651F" w:rsidRDefault="008343EA" w:rsidP="000860F3">
      <w:pPr>
        <w:widowControl w:val="0"/>
        <w:autoSpaceDE w:val="0"/>
        <w:autoSpaceDN w:val="0"/>
        <w:adjustRightInd w:val="0"/>
        <w:spacing w:after="0"/>
        <w:ind w:right="0"/>
        <w:jc w:val="left"/>
        <w:rPr>
          <w:rFonts w:eastAsia="맑은 고딕" w:cs="Arial"/>
          <w:lang w:eastAsia="ko-KR"/>
        </w:rPr>
      </w:pPr>
      <w:r w:rsidRPr="007F651F">
        <w:rPr>
          <w:rFonts w:eastAsia="맑은 고딕"/>
          <w:lang w:eastAsia="ko-KR"/>
        </w:rPr>
        <w:t xml:space="preserve">The </w:t>
      </w:r>
      <w:r w:rsidR="00A5313B" w:rsidRPr="007F651F">
        <w:rPr>
          <w:rFonts w:eastAsia="맑은 고딕" w:hint="eastAsia"/>
          <w:lang w:eastAsia="ko-KR"/>
        </w:rPr>
        <w:t>System</w:t>
      </w:r>
      <w:r w:rsidRPr="007F651F">
        <w:rPr>
          <w:rFonts w:eastAsia="맑은 고딕"/>
          <w:lang w:eastAsia="ko-KR"/>
        </w:rPr>
        <w:t xml:space="preserve"> Integration (Test) Report shall be used to determine the verification progress during the</w:t>
      </w:r>
      <w:r w:rsidRPr="007F651F">
        <w:rPr>
          <w:rFonts w:eastAsia="맑은 고딕" w:hint="eastAsia"/>
          <w:lang w:eastAsia="ko-KR"/>
        </w:rPr>
        <w:t xml:space="preserve"> </w:t>
      </w:r>
      <w:r w:rsidRPr="007F651F">
        <w:rPr>
          <w:rFonts w:eastAsia="맑은 고딕"/>
          <w:lang w:eastAsia="ko-KR"/>
        </w:rPr>
        <w:t>development phase before this test level and assess the maturity of the test object.</w:t>
      </w:r>
    </w:p>
    <w:p w:rsidR="009C5BD2" w:rsidRPr="007F651F" w:rsidRDefault="009C5BD2" w:rsidP="000860F3">
      <w:pPr>
        <w:rPr>
          <w:rFonts w:eastAsia="HY그래픽M" w:cs="Arial"/>
          <w:lang w:eastAsia="ko-KR"/>
        </w:rPr>
      </w:pPr>
    </w:p>
    <w:p w:rsidR="009C5BD2" w:rsidRPr="007F651F" w:rsidRDefault="009C5BD2" w:rsidP="000860F3">
      <w:pPr>
        <w:pStyle w:val="3"/>
        <w:rPr>
          <w:rFonts w:cs="Arial"/>
        </w:rPr>
      </w:pPr>
      <w:bookmarkStart w:id="34" w:name="_Toc500324127"/>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18</w:t>
      </w:r>
      <w:r w:rsidRPr="007F651F">
        <w:rPr>
          <w:rFonts w:cs="Arial"/>
        </w:rPr>
        <w:t xml:space="preserve">: </w:t>
      </w:r>
      <w:r w:rsidR="00CA070A" w:rsidRPr="007F651F">
        <w:rPr>
          <w:rFonts w:cs="Arial"/>
        </w:rPr>
        <w:t>Execute tests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8"/>
        <w:gridCol w:w="462"/>
        <w:gridCol w:w="2014"/>
        <w:gridCol w:w="462"/>
        <w:gridCol w:w="2080"/>
        <w:gridCol w:w="385"/>
        <w:gridCol w:w="1931"/>
      </w:tblGrid>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Input</w:t>
            </w:r>
          </w:p>
        </w:tc>
        <w:tc>
          <w:tcPr>
            <w:tcW w:w="7362" w:type="dxa"/>
            <w:gridSpan w:val="6"/>
            <w:vAlign w:val="center"/>
          </w:tcPr>
          <w:p w:rsidR="009C5BD2" w:rsidRPr="007F651F" w:rsidRDefault="009C5BD2" w:rsidP="000860F3">
            <w:pPr>
              <w:pStyle w:val="af2"/>
              <w:rPr>
                <w:rFonts w:eastAsia="굴림체" w:cs="Arial"/>
                <w:lang w:eastAsia="ko-KR"/>
              </w:rPr>
            </w:pPr>
          </w:p>
        </w:tc>
      </w:tr>
      <w:tr w:rsidR="009C5BD2" w:rsidRPr="007F651F" w:rsidTr="00922EC8">
        <w:tc>
          <w:tcPr>
            <w:tcW w:w="2493" w:type="dxa"/>
            <w:gridSpan w:val="2"/>
            <w:vAlign w:val="center"/>
          </w:tcPr>
          <w:p w:rsidR="009C5BD2" w:rsidRPr="007F651F" w:rsidRDefault="009C5BD2" w:rsidP="000860F3">
            <w:pPr>
              <w:rPr>
                <w:rFonts w:cs="Arial"/>
              </w:rPr>
            </w:pPr>
            <w:r w:rsidRPr="007F651F">
              <w:rPr>
                <w:rFonts w:cs="Arial"/>
              </w:rPr>
              <w:t>Output</w:t>
            </w:r>
          </w:p>
        </w:tc>
        <w:tc>
          <w:tcPr>
            <w:tcW w:w="7362" w:type="dxa"/>
            <w:gridSpan w:val="6"/>
            <w:vAlign w:val="center"/>
          </w:tcPr>
          <w:p w:rsidR="009C5BD2" w:rsidRPr="007F651F" w:rsidRDefault="009C5BD2" w:rsidP="000860F3">
            <w:pPr>
              <w:rPr>
                <w:rFonts w:eastAsia="굴림체" w:cs="Arial"/>
              </w:rPr>
            </w:pPr>
          </w:p>
        </w:tc>
      </w:tr>
      <w:tr w:rsidR="009C5BD2" w:rsidRPr="007F651F" w:rsidTr="00922EC8">
        <w:tc>
          <w:tcPr>
            <w:tcW w:w="33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9C5BD2" w:rsidRPr="007F651F" w:rsidRDefault="009C5BD2" w:rsidP="000860F3">
            <w:pPr>
              <w:rPr>
                <w:rFonts w:cs="Arial"/>
              </w:rPr>
            </w:pPr>
          </w:p>
        </w:tc>
        <w:tc>
          <w:tcPr>
            <w:tcW w:w="420"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9C5BD2" w:rsidRPr="007F651F" w:rsidRDefault="00C646E2" w:rsidP="00A57BF3">
            <w:pPr>
              <w:rPr>
                <w:rFonts w:eastAsia="맑은 고딕" w:cs="Arial"/>
                <w:lang w:eastAsia="ko-KR"/>
              </w:rPr>
            </w:pPr>
            <w:r w:rsidRPr="007F651F">
              <w:rPr>
                <w:rFonts w:eastAsia="굴림체" w:cs="Arial" w:hint="eastAsia"/>
                <w:lang w:eastAsia="ko-KR"/>
              </w:rPr>
              <w:t>System</w:t>
            </w:r>
            <w:r w:rsidRPr="007F651F">
              <w:rPr>
                <w:rFonts w:eastAsia="굴림체" w:cs="Arial"/>
                <w:lang w:eastAsia="ko-KR"/>
              </w:rPr>
              <w:t xml:space="preserve"> </w:t>
            </w:r>
            <w:r w:rsidR="00CA070A" w:rsidRPr="007F651F">
              <w:rPr>
                <w:rFonts w:eastAsia="맑은 고딕" w:cs="Arial"/>
                <w:lang w:eastAsia="ko-KR"/>
              </w:rPr>
              <w:t>Tester</w:t>
            </w:r>
          </w:p>
        </w:tc>
        <w:tc>
          <w:tcPr>
            <w:tcW w:w="315" w:type="dxa"/>
            <w:tcBorders>
              <w:top w:val="nil"/>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9C5BD2" w:rsidRPr="007F651F"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7F651F" w:rsidRDefault="009C5BD2"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9C5BD2" w:rsidRPr="007F651F" w:rsidRDefault="009C5BD2" w:rsidP="000860F3">
            <w:pPr>
              <w:rPr>
                <w:rFonts w:eastAsia="맑은 고딕" w:cs="Arial"/>
                <w:lang w:eastAsia="ko-KR"/>
              </w:rPr>
            </w:pPr>
          </w:p>
        </w:tc>
      </w:tr>
      <w:tr w:rsidR="009C5BD2" w:rsidRPr="007F651F" w:rsidTr="00922EC8">
        <w:tc>
          <w:tcPr>
            <w:tcW w:w="2493"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9C5BD2" w:rsidRPr="007F651F" w:rsidRDefault="009C5BD2" w:rsidP="000860F3">
            <w:pPr>
              <w:rPr>
                <w:rFonts w:eastAsia="맑은 고딕" w:cs="Arial"/>
                <w:lang w:eastAsia="ko-KR"/>
              </w:rPr>
            </w:pPr>
            <w:r w:rsidRPr="007F651F">
              <w:rPr>
                <w:rFonts w:eastAsia="맑은 고딕" w:cs="Arial"/>
                <w:lang w:eastAsia="ko-KR"/>
              </w:rPr>
              <w:t>I = Information</w:t>
            </w:r>
          </w:p>
        </w:tc>
      </w:tr>
    </w:tbl>
    <w:p w:rsidR="009C5BD2" w:rsidRPr="007F651F" w:rsidRDefault="009C5BD2" w:rsidP="000860F3">
      <w:pPr>
        <w:jc w:val="left"/>
        <w:rPr>
          <w:rFonts w:eastAsia="맑은 고딕" w:cs="Arial"/>
          <w:lang w:eastAsia="ko-KR"/>
        </w:rPr>
      </w:pPr>
    </w:p>
    <w:p w:rsidR="00CA070A" w:rsidRPr="007F651F" w:rsidRDefault="00CA070A" w:rsidP="000860F3">
      <w:pPr>
        <w:rPr>
          <w:rFonts w:eastAsia="HY그래픽M" w:cs="Arial"/>
          <w:lang w:eastAsia="ko-KR"/>
        </w:rPr>
      </w:pPr>
      <w:r w:rsidRPr="007F651F">
        <w:rPr>
          <w:rFonts w:eastAsia="HY그래픽M" w:cs="Arial"/>
          <w:lang w:eastAsia="ko-KR"/>
        </w:rPr>
        <w:t xml:space="preserve">The aim of this task is to execute the test cases as specified in the </w:t>
      </w:r>
      <w:r w:rsidR="00C646E2" w:rsidRPr="007F651F">
        <w:rPr>
          <w:rFonts w:eastAsia="굴림체" w:cs="Arial" w:hint="eastAsia"/>
          <w:lang w:eastAsia="ko-KR"/>
        </w:rPr>
        <w:t>System</w:t>
      </w:r>
      <w:r w:rsidR="00C646E2" w:rsidRPr="007F651F">
        <w:rPr>
          <w:rFonts w:eastAsia="굴림체" w:cs="Arial"/>
          <w:lang w:eastAsia="ko-KR"/>
        </w:rPr>
        <w:t xml:space="preserve"> </w:t>
      </w:r>
      <w:r w:rsidRPr="007F651F">
        <w:rPr>
          <w:rFonts w:eastAsia="HY그래픽M" w:cs="Arial"/>
          <w:lang w:eastAsia="ko-KR"/>
        </w:rPr>
        <w:t>Test Specification according to the test strategy and to obtain the test results. This includes the execution of the re- and regression tests, following the re- and regression test strategy.</w:t>
      </w:r>
    </w:p>
    <w:p w:rsidR="00CA070A" w:rsidRPr="007F651F" w:rsidRDefault="00CA070A" w:rsidP="000860F3">
      <w:pPr>
        <w:rPr>
          <w:rFonts w:eastAsia="HY그래픽M" w:cs="Arial"/>
          <w:lang w:eastAsia="ko-KR"/>
        </w:rPr>
      </w:pPr>
      <w:r w:rsidRPr="007F651F">
        <w:rPr>
          <w:rFonts w:eastAsia="HY그래픽M" w:cs="Arial"/>
          <w:lang w:eastAsia="ko-KR"/>
        </w:rPr>
        <w:t xml:space="preserve">The necessary input of this task is the test object and the </w:t>
      </w:r>
      <w:r w:rsidR="00C646E2" w:rsidRPr="007F651F">
        <w:rPr>
          <w:rFonts w:eastAsia="굴림체" w:cs="Arial" w:hint="eastAsia"/>
          <w:lang w:eastAsia="ko-KR"/>
        </w:rPr>
        <w:t>System</w:t>
      </w:r>
      <w:r w:rsidR="00C646E2" w:rsidRPr="007F651F">
        <w:rPr>
          <w:rFonts w:eastAsia="굴림체" w:cs="Arial"/>
          <w:lang w:eastAsia="ko-KR"/>
        </w:rPr>
        <w:t xml:space="preserve"> </w:t>
      </w:r>
      <w:r w:rsidRPr="007F651F">
        <w:rPr>
          <w:rFonts w:eastAsia="HY그래픽M" w:cs="Arial"/>
          <w:lang w:eastAsia="ko-KR"/>
        </w:rPr>
        <w:t>Test Specification including the prioritized test cases or the test scripts in case of automated tests.</w:t>
      </w:r>
    </w:p>
    <w:p w:rsidR="00304885" w:rsidRPr="007F651F" w:rsidRDefault="00CA070A" w:rsidP="000860F3">
      <w:pPr>
        <w:rPr>
          <w:rFonts w:eastAsia="HY그래픽M" w:cs="Arial"/>
          <w:lang w:eastAsia="ko-KR"/>
        </w:rPr>
      </w:pPr>
      <w:r w:rsidRPr="007F651F">
        <w:rPr>
          <w:rFonts w:eastAsia="HY그래픽M" w:cs="Arial"/>
          <w:lang w:eastAsia="ko-KR"/>
        </w:rPr>
        <w:t xml:space="preserve">The test execution is documented in log files. Deviations from the planned test sequence and abortion of tests are documented in the </w:t>
      </w:r>
      <w:r w:rsidR="0044198B" w:rsidRPr="007F651F">
        <w:rPr>
          <w:rFonts w:eastAsia="HY그래픽M" w:cs="Arial" w:hint="eastAsia"/>
          <w:lang w:eastAsia="ko-KR"/>
        </w:rPr>
        <w:t>System</w:t>
      </w:r>
      <w:r w:rsidR="002C4D87" w:rsidRPr="007F651F">
        <w:rPr>
          <w:rFonts w:eastAsia="HY그래픽M" w:cs="Arial"/>
          <w:lang w:eastAsia="ko-KR"/>
        </w:rPr>
        <w:t xml:space="preserve"> </w:t>
      </w:r>
      <w:r w:rsidRPr="007F651F">
        <w:rPr>
          <w:rFonts w:eastAsia="HY그래픽M" w:cs="Arial"/>
          <w:lang w:eastAsia="ko-KR"/>
        </w:rPr>
        <w:t xml:space="preserve">Test Report. Deviations of the test results from the desired behavior are documented and propagated by </w:t>
      </w:r>
      <w:r w:rsidR="005C0E22" w:rsidRPr="007F651F">
        <w:rPr>
          <w:rFonts w:eastAsia="HY그래픽M" w:cs="Arial"/>
          <w:lang w:eastAsia="ko-KR"/>
        </w:rPr>
        <w:t>PTC</w:t>
      </w:r>
      <w:r w:rsidRPr="007F651F">
        <w:rPr>
          <w:rFonts w:eastAsia="HY그래픽M" w:cs="Arial"/>
          <w:lang w:eastAsia="ko-KR"/>
        </w:rPr>
        <w:t xml:space="preserve"> error tickets.</w:t>
      </w:r>
    </w:p>
    <w:p w:rsidR="00C646E2" w:rsidRPr="007F651F" w:rsidRDefault="00C646E2" w:rsidP="000860F3">
      <w:pPr>
        <w:rPr>
          <w:rFonts w:eastAsia="HY그래픽M" w:cs="Arial"/>
          <w:lang w:eastAsia="ko-KR"/>
        </w:rPr>
      </w:pPr>
    </w:p>
    <w:p w:rsidR="00FD70D8" w:rsidRPr="007F651F" w:rsidRDefault="00FD70D8" w:rsidP="00FD70D8">
      <w:pPr>
        <w:rPr>
          <w:rFonts w:eastAsia="맑은 고딕"/>
          <w:lang w:eastAsia="ko-KR"/>
        </w:rPr>
      </w:pPr>
      <w:r w:rsidRPr="007F651F">
        <w:rPr>
          <w:rFonts w:eastAsia="맑은 고딕"/>
          <w:lang w:eastAsia="ko-KR"/>
        </w:rPr>
        <w:t>The testing shall be executed as planned in accordance with test planning documented in System Test Plan</w:t>
      </w:r>
      <w:r w:rsidRPr="007F651F">
        <w:rPr>
          <w:rFonts w:eastAsia="맑은 고딕" w:hint="eastAsia"/>
          <w:lang w:eastAsia="ko-KR"/>
        </w:rPr>
        <w:t xml:space="preserve"> </w:t>
      </w:r>
      <w:r w:rsidRPr="007F651F">
        <w:rPr>
          <w:rFonts w:eastAsia="맑은 고딕"/>
          <w:lang w:eastAsia="ko-KR"/>
        </w:rPr>
        <w:t>and specified in accordance with the test specification documented in the System Test Specification.</w:t>
      </w:r>
    </w:p>
    <w:p w:rsidR="00CA070A" w:rsidRPr="007F651F" w:rsidRDefault="00FD70D8" w:rsidP="00FD70D8">
      <w:pPr>
        <w:rPr>
          <w:rFonts w:eastAsia="HY그래픽M" w:cs="Arial"/>
          <w:lang w:eastAsia="ko-KR"/>
        </w:rPr>
      </w:pPr>
      <w:r w:rsidRPr="007F651F">
        <w:rPr>
          <w:rFonts w:eastAsia="맑은 고딕"/>
          <w:lang w:eastAsia="ko-KR"/>
        </w:rPr>
        <w:t>The test planning shall determine the test environment and the tools used for testing, if applicable. During the</w:t>
      </w:r>
      <w:r w:rsidRPr="007F651F">
        <w:rPr>
          <w:rFonts w:eastAsia="맑은 고딕" w:hint="eastAsia"/>
          <w:lang w:eastAsia="ko-KR"/>
        </w:rPr>
        <w:t xml:space="preserve"> </w:t>
      </w:r>
      <w:r w:rsidRPr="007F651F">
        <w:rPr>
          <w:rFonts w:eastAsia="맑은 고딕"/>
          <w:lang w:eastAsia="ko-KR"/>
        </w:rPr>
        <w:t>test execution the test environment incl. the tools actually used must be documented, particularly deviations</w:t>
      </w:r>
      <w:r w:rsidRPr="007F651F">
        <w:rPr>
          <w:rFonts w:eastAsia="맑은 고딕" w:hint="eastAsia"/>
          <w:lang w:eastAsia="ko-KR"/>
        </w:rPr>
        <w:t xml:space="preserve"> </w:t>
      </w:r>
      <w:r w:rsidRPr="007F651F">
        <w:rPr>
          <w:rFonts w:eastAsia="맑은 고딕"/>
          <w:lang w:eastAsia="ko-KR"/>
        </w:rPr>
        <w:t>compared with the original planning.</w:t>
      </w:r>
    </w:p>
    <w:p w:rsidR="00347C4A" w:rsidRPr="007F651F" w:rsidRDefault="00347C4A" w:rsidP="000860F3">
      <w:pPr>
        <w:rPr>
          <w:rFonts w:eastAsia="HY그래픽M" w:cs="Arial"/>
          <w:lang w:eastAsia="ko-KR"/>
        </w:rPr>
      </w:pPr>
    </w:p>
    <w:p w:rsidR="00CA070A" w:rsidRPr="007F651F" w:rsidRDefault="00D814AF" w:rsidP="000860F3">
      <w:pPr>
        <w:pStyle w:val="3"/>
        <w:rPr>
          <w:rFonts w:cs="Arial"/>
        </w:rPr>
      </w:pPr>
      <w:bookmarkStart w:id="35" w:name="_Toc500324128"/>
      <w:r w:rsidRPr="007F651F">
        <w:rPr>
          <w:rFonts w:eastAsia="맑은 고딕" w:cs="Arial"/>
          <w:lang w:eastAsia="ko-KR"/>
        </w:rPr>
        <w:t>Decision</w:t>
      </w:r>
      <w:r w:rsidR="00CA070A" w:rsidRPr="007F651F">
        <w:rPr>
          <w:rFonts w:cs="Arial"/>
        </w:rPr>
        <w:t xml:space="preserve"> </w:t>
      </w:r>
      <w:r w:rsidRPr="007F651F">
        <w:rPr>
          <w:rFonts w:eastAsia="맑은 고딕" w:cs="Arial"/>
          <w:lang w:eastAsia="ko-KR"/>
        </w:rPr>
        <w:t>1</w:t>
      </w:r>
      <w:r w:rsidR="00CA070A" w:rsidRPr="007F651F">
        <w:rPr>
          <w:rFonts w:cs="Arial"/>
        </w:rPr>
        <w:t>: Completed test run?</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CA070A" w:rsidRPr="007F651F" w:rsidTr="00897800">
        <w:tc>
          <w:tcPr>
            <w:tcW w:w="2493" w:type="dxa"/>
            <w:gridSpan w:val="2"/>
            <w:vAlign w:val="center"/>
          </w:tcPr>
          <w:p w:rsidR="00CA070A" w:rsidRPr="007F651F" w:rsidRDefault="00CA070A" w:rsidP="000860F3">
            <w:pPr>
              <w:rPr>
                <w:rFonts w:cs="Arial"/>
              </w:rPr>
            </w:pPr>
            <w:r w:rsidRPr="007F651F">
              <w:rPr>
                <w:rFonts w:cs="Arial"/>
              </w:rPr>
              <w:t>Input</w:t>
            </w:r>
          </w:p>
        </w:tc>
        <w:tc>
          <w:tcPr>
            <w:tcW w:w="7362" w:type="dxa"/>
            <w:gridSpan w:val="6"/>
            <w:vAlign w:val="center"/>
          </w:tcPr>
          <w:p w:rsidR="00CA070A" w:rsidRPr="007F651F" w:rsidRDefault="00CA070A" w:rsidP="000860F3">
            <w:pPr>
              <w:pStyle w:val="af2"/>
              <w:rPr>
                <w:rFonts w:eastAsia="굴림체" w:cs="Arial"/>
                <w:lang w:eastAsia="ko-KR"/>
              </w:rPr>
            </w:pPr>
          </w:p>
        </w:tc>
      </w:tr>
      <w:tr w:rsidR="00CA070A" w:rsidRPr="007F651F" w:rsidTr="00897800">
        <w:tc>
          <w:tcPr>
            <w:tcW w:w="2493" w:type="dxa"/>
            <w:gridSpan w:val="2"/>
            <w:vAlign w:val="center"/>
          </w:tcPr>
          <w:p w:rsidR="00CA070A" w:rsidRPr="007F651F" w:rsidRDefault="00CA070A" w:rsidP="000860F3">
            <w:pPr>
              <w:rPr>
                <w:rFonts w:cs="Arial"/>
              </w:rPr>
            </w:pPr>
            <w:r w:rsidRPr="007F651F">
              <w:rPr>
                <w:rFonts w:cs="Arial"/>
              </w:rPr>
              <w:t>Output</w:t>
            </w:r>
          </w:p>
        </w:tc>
        <w:tc>
          <w:tcPr>
            <w:tcW w:w="7362" w:type="dxa"/>
            <w:gridSpan w:val="6"/>
            <w:vAlign w:val="center"/>
          </w:tcPr>
          <w:p w:rsidR="00CA070A" w:rsidRPr="007F651F" w:rsidRDefault="00CA070A" w:rsidP="000860F3">
            <w:pPr>
              <w:rPr>
                <w:rFonts w:eastAsia="굴림체" w:cs="Arial"/>
              </w:rPr>
            </w:pPr>
          </w:p>
        </w:tc>
      </w:tr>
      <w:tr w:rsidR="00CA070A" w:rsidRPr="007F651F" w:rsidTr="00897800">
        <w:tc>
          <w:tcPr>
            <w:tcW w:w="330" w:type="dxa"/>
            <w:tcBorders>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CA070A" w:rsidRPr="007F651F" w:rsidRDefault="00CA070A" w:rsidP="000860F3">
            <w:pPr>
              <w:rPr>
                <w:rFonts w:cs="Arial"/>
              </w:rPr>
            </w:pPr>
          </w:p>
        </w:tc>
        <w:tc>
          <w:tcPr>
            <w:tcW w:w="420" w:type="dxa"/>
            <w:tcBorders>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CA070A" w:rsidRPr="007F651F" w:rsidRDefault="00CA070A" w:rsidP="000860F3">
            <w:pPr>
              <w:rPr>
                <w:rFonts w:eastAsia="맑은 고딕" w:cs="Arial"/>
                <w:lang w:eastAsia="ko-KR"/>
              </w:rPr>
            </w:pPr>
          </w:p>
        </w:tc>
        <w:tc>
          <w:tcPr>
            <w:tcW w:w="315" w:type="dxa"/>
            <w:tcBorders>
              <w:top w:val="nil"/>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CA070A" w:rsidRPr="007F651F" w:rsidRDefault="00CA070A"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CA070A" w:rsidRPr="007F651F" w:rsidRDefault="00CA070A" w:rsidP="000860F3">
            <w:pPr>
              <w:rPr>
                <w:rFonts w:eastAsia="맑은 고딕" w:cs="Arial"/>
                <w:lang w:eastAsia="ko-KR"/>
              </w:rPr>
            </w:pPr>
          </w:p>
        </w:tc>
      </w:tr>
      <w:tr w:rsidR="00CA070A" w:rsidRPr="007F651F" w:rsidTr="00897800">
        <w:tc>
          <w:tcPr>
            <w:tcW w:w="2493"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I = Information</w:t>
            </w:r>
          </w:p>
        </w:tc>
      </w:tr>
    </w:tbl>
    <w:p w:rsidR="00CA070A" w:rsidRPr="007F651F" w:rsidRDefault="00CA070A" w:rsidP="000860F3">
      <w:pPr>
        <w:jc w:val="left"/>
        <w:rPr>
          <w:rFonts w:eastAsia="맑은 고딕" w:cs="Arial"/>
          <w:lang w:eastAsia="ko-KR"/>
        </w:rPr>
      </w:pPr>
    </w:p>
    <w:p w:rsidR="00CA070A" w:rsidRPr="007F651F" w:rsidRDefault="00867783" w:rsidP="000860F3">
      <w:pPr>
        <w:rPr>
          <w:rFonts w:eastAsia="HY그래픽M" w:cs="Arial"/>
          <w:lang w:eastAsia="ko-KR"/>
        </w:rPr>
      </w:pPr>
      <w:r w:rsidRPr="007F651F">
        <w:rPr>
          <w:rFonts w:eastAsia="HY그래픽M" w:cs="Arial"/>
          <w:lang w:eastAsia="ko-KR"/>
        </w:rPr>
        <w:t>If this test level can’</w:t>
      </w:r>
      <w:r w:rsidR="00CA070A" w:rsidRPr="007F651F">
        <w:rPr>
          <w:rFonts w:eastAsia="HY그래픽M" w:cs="Arial"/>
          <w:lang w:eastAsia="ko-KR"/>
        </w:rPr>
        <w:t>t be completed before the test execution of the next level an early passing on procedure can be applied. In this case the test process for this level must split in two parallel paths.</w:t>
      </w:r>
    </w:p>
    <w:p w:rsidR="00CA070A" w:rsidRPr="007F651F" w:rsidRDefault="00CA070A" w:rsidP="000860F3">
      <w:pPr>
        <w:pStyle w:val="a6"/>
        <w:numPr>
          <w:ilvl w:val="0"/>
          <w:numId w:val="17"/>
        </w:numPr>
        <w:rPr>
          <w:rFonts w:eastAsia="HY그래픽M" w:cs="Arial"/>
          <w:lang w:eastAsia="ko-KR"/>
        </w:rPr>
      </w:pPr>
      <w:r w:rsidRPr="007F651F">
        <w:rPr>
          <w:rFonts w:eastAsia="HY그래픽M" w:cs="Arial"/>
          <w:lang w:eastAsia="ko-KR"/>
        </w:rPr>
        <w:t>On the one side the test execution of the remaining test cases shall be continued.</w:t>
      </w:r>
    </w:p>
    <w:p w:rsidR="00347C4A" w:rsidRPr="007F651F" w:rsidRDefault="00CA070A" w:rsidP="000860F3">
      <w:pPr>
        <w:pStyle w:val="a6"/>
        <w:numPr>
          <w:ilvl w:val="0"/>
          <w:numId w:val="17"/>
        </w:numPr>
        <w:rPr>
          <w:rFonts w:eastAsia="HY그래픽M" w:cs="Arial"/>
          <w:lang w:eastAsia="ko-KR"/>
        </w:rPr>
      </w:pPr>
      <w:r w:rsidRPr="007F651F">
        <w:rPr>
          <w:rFonts w:eastAsia="HY그래픽M" w:cs="Arial"/>
          <w:lang w:eastAsia="ko-KR"/>
        </w:rPr>
        <w:lastRenderedPageBreak/>
        <w:t xml:space="preserve">On the other side the current test progress shall be analyzed as described in the next tasks which end with the “Task </w:t>
      </w:r>
      <w:r w:rsidR="00D1139E" w:rsidRPr="007F651F">
        <w:rPr>
          <w:rFonts w:eastAsia="HY그래픽M" w:cs="Arial" w:hint="eastAsia"/>
          <w:lang w:eastAsia="ko-KR"/>
        </w:rPr>
        <w:t>21</w:t>
      </w:r>
      <w:r w:rsidRPr="007F651F">
        <w:rPr>
          <w:rFonts w:eastAsia="HY그래픽M" w:cs="Arial"/>
          <w:lang w:eastAsia="ko-KR"/>
        </w:rPr>
        <w:t xml:space="preserve">: Assess and communicate maturity of test object”. In this case the report will be done as </w:t>
      </w:r>
      <w:proofErr w:type="gramStart"/>
      <w:r w:rsidRPr="007F651F">
        <w:rPr>
          <w:rFonts w:eastAsia="HY그래픽M" w:cs="Arial"/>
          <w:lang w:eastAsia="ko-KR"/>
        </w:rPr>
        <w:t>an</w:t>
      </w:r>
      <w:proofErr w:type="gramEnd"/>
      <w:r w:rsidRPr="007F651F">
        <w:rPr>
          <w:rFonts w:eastAsia="HY그래픽M" w:cs="Arial"/>
          <w:lang w:eastAsia="ko-KR"/>
        </w:rPr>
        <w:t xml:space="preserve"> </w:t>
      </w:r>
      <w:r w:rsidR="006E4658" w:rsidRPr="007F651F">
        <w:rPr>
          <w:rFonts w:eastAsia="HY그래픽M" w:cs="Arial" w:hint="eastAsia"/>
          <w:lang w:eastAsia="ko-KR"/>
        </w:rPr>
        <w:t>System</w:t>
      </w:r>
      <w:r w:rsidR="002C4D87" w:rsidRPr="007F651F">
        <w:rPr>
          <w:rFonts w:eastAsia="HY그래픽M" w:cs="Arial"/>
          <w:lang w:eastAsia="ko-KR"/>
        </w:rPr>
        <w:t xml:space="preserve"> </w:t>
      </w:r>
      <w:r w:rsidRPr="007F651F">
        <w:rPr>
          <w:rFonts w:eastAsia="HY그래픽M" w:cs="Arial"/>
          <w:lang w:eastAsia="ko-KR"/>
        </w:rPr>
        <w:t>Interims Test Status Report in the standard test report template.</w:t>
      </w:r>
    </w:p>
    <w:p w:rsidR="00CA070A" w:rsidRPr="007F651F" w:rsidRDefault="00CA070A" w:rsidP="000860F3">
      <w:pPr>
        <w:rPr>
          <w:rFonts w:eastAsia="HY그래픽M" w:cs="Arial"/>
          <w:lang w:eastAsia="ko-KR"/>
        </w:rPr>
      </w:pPr>
    </w:p>
    <w:p w:rsidR="00CA070A" w:rsidRPr="007F651F" w:rsidRDefault="00CA070A" w:rsidP="000860F3">
      <w:pPr>
        <w:rPr>
          <w:rFonts w:eastAsia="HY그래픽M" w:cs="Arial"/>
          <w:lang w:eastAsia="ko-KR"/>
        </w:rPr>
      </w:pPr>
    </w:p>
    <w:p w:rsidR="0082512D" w:rsidRPr="007F651F" w:rsidRDefault="0082512D" w:rsidP="000860F3">
      <w:pPr>
        <w:pStyle w:val="2"/>
        <w:rPr>
          <w:rFonts w:cs="Arial"/>
          <w:lang w:eastAsia="ko-KR"/>
        </w:rPr>
      </w:pPr>
      <w:bookmarkStart w:id="36" w:name="_Toc500324129"/>
      <w:r w:rsidRPr="007F651F">
        <w:rPr>
          <w:rFonts w:cs="Arial"/>
          <w:lang w:eastAsia="ko-KR"/>
        </w:rPr>
        <w:t>Test Evaluation and Report Phase</w:t>
      </w:r>
      <w:bookmarkEnd w:id="36"/>
    </w:p>
    <w:p w:rsidR="0082512D" w:rsidRPr="007F651F" w:rsidRDefault="0082512D" w:rsidP="000860F3">
      <w:pPr>
        <w:rPr>
          <w:rFonts w:eastAsia="HY그래픽M" w:cs="Arial"/>
          <w:lang w:eastAsia="ko-KR"/>
        </w:rPr>
      </w:pPr>
      <w:r w:rsidRPr="007F651F">
        <w:rPr>
          <w:rFonts w:eastAsia="HY그래픽M" w:cs="Arial"/>
          <w:lang w:eastAsia="ko-KR"/>
        </w:rPr>
        <w:t>In this phase of the test process, the results of the current test period are summariz</w:t>
      </w:r>
      <w:r w:rsidR="00850F41" w:rsidRPr="007F651F">
        <w:rPr>
          <w:rFonts w:eastAsia="HY그래픽M" w:cs="Arial"/>
          <w:lang w:eastAsia="ko-KR"/>
        </w:rPr>
        <w:t xml:space="preserve">ed and assessed in the </w:t>
      </w:r>
      <w:r w:rsidR="006E4658" w:rsidRPr="007F651F">
        <w:rPr>
          <w:rFonts w:eastAsia="HY그래픽M" w:cs="Arial" w:hint="eastAsia"/>
          <w:lang w:eastAsia="ko-KR"/>
        </w:rPr>
        <w:t>System</w:t>
      </w:r>
      <w:r w:rsidR="006E4658" w:rsidRPr="007F651F">
        <w:rPr>
          <w:rFonts w:eastAsia="HY그래픽M" w:cs="Arial"/>
          <w:lang w:eastAsia="ko-KR"/>
        </w:rPr>
        <w:t xml:space="preserve"> </w:t>
      </w:r>
      <w:r w:rsidRPr="007F651F">
        <w:rPr>
          <w:rFonts w:eastAsia="HY그래픽M" w:cs="Arial"/>
          <w:lang w:eastAsia="ko-KR"/>
        </w:rPr>
        <w:t>Test Report. In the case of an early passing on of the test object, the maturity of the test object is preliminary assessed.</w:t>
      </w:r>
    </w:p>
    <w:p w:rsidR="0082512D" w:rsidRPr="007F651F" w:rsidRDefault="0082512D" w:rsidP="000860F3">
      <w:pPr>
        <w:rPr>
          <w:rFonts w:eastAsia="HY그래픽M" w:cs="Arial"/>
          <w:lang w:eastAsia="ko-KR"/>
        </w:rPr>
      </w:pPr>
    </w:p>
    <w:p w:rsidR="00CA070A" w:rsidRPr="007F651F" w:rsidRDefault="00CA070A" w:rsidP="000860F3">
      <w:pPr>
        <w:pStyle w:val="3"/>
        <w:rPr>
          <w:rFonts w:cs="Arial"/>
        </w:rPr>
      </w:pPr>
      <w:bookmarkStart w:id="37" w:name="_Toc500324130"/>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19</w:t>
      </w:r>
      <w:r w:rsidRPr="007F651F">
        <w:rPr>
          <w:rFonts w:cs="Arial"/>
        </w:rPr>
        <w:t xml:space="preserve">: </w:t>
      </w:r>
      <w:r w:rsidR="00D814AF" w:rsidRPr="007F651F">
        <w:rPr>
          <w:rFonts w:cs="Arial"/>
        </w:rPr>
        <w:t>Analyze test results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30"/>
        <w:gridCol w:w="462"/>
        <w:gridCol w:w="2108"/>
        <w:gridCol w:w="385"/>
        <w:gridCol w:w="1913"/>
      </w:tblGrid>
      <w:tr w:rsidR="00CA070A" w:rsidRPr="007F651F" w:rsidTr="00D814AF">
        <w:tc>
          <w:tcPr>
            <w:tcW w:w="2495" w:type="dxa"/>
            <w:gridSpan w:val="2"/>
            <w:vAlign w:val="center"/>
          </w:tcPr>
          <w:p w:rsidR="00CA070A" w:rsidRPr="007F651F" w:rsidRDefault="00CA070A" w:rsidP="000860F3">
            <w:pPr>
              <w:rPr>
                <w:rFonts w:cs="Arial"/>
              </w:rPr>
            </w:pPr>
            <w:r w:rsidRPr="007F651F">
              <w:rPr>
                <w:rFonts w:cs="Arial"/>
              </w:rPr>
              <w:t>Input</w:t>
            </w:r>
          </w:p>
        </w:tc>
        <w:tc>
          <w:tcPr>
            <w:tcW w:w="7360" w:type="dxa"/>
            <w:gridSpan w:val="6"/>
            <w:vAlign w:val="center"/>
          </w:tcPr>
          <w:p w:rsidR="00CA070A" w:rsidRPr="007F651F" w:rsidRDefault="00CA070A" w:rsidP="000860F3">
            <w:pPr>
              <w:pStyle w:val="af2"/>
              <w:rPr>
                <w:rFonts w:eastAsia="굴림체" w:cs="Arial"/>
                <w:lang w:eastAsia="ko-KR"/>
              </w:rPr>
            </w:pPr>
          </w:p>
        </w:tc>
      </w:tr>
      <w:tr w:rsidR="00CA070A" w:rsidRPr="007F651F" w:rsidTr="00D814AF">
        <w:tc>
          <w:tcPr>
            <w:tcW w:w="2495" w:type="dxa"/>
            <w:gridSpan w:val="2"/>
            <w:vAlign w:val="center"/>
          </w:tcPr>
          <w:p w:rsidR="00CA070A" w:rsidRPr="007F651F" w:rsidRDefault="00CA070A" w:rsidP="000860F3">
            <w:pPr>
              <w:rPr>
                <w:rFonts w:cs="Arial"/>
              </w:rPr>
            </w:pPr>
            <w:r w:rsidRPr="007F651F">
              <w:rPr>
                <w:rFonts w:cs="Arial"/>
              </w:rPr>
              <w:t>Output</w:t>
            </w:r>
          </w:p>
        </w:tc>
        <w:tc>
          <w:tcPr>
            <w:tcW w:w="7360" w:type="dxa"/>
            <w:gridSpan w:val="6"/>
            <w:vAlign w:val="center"/>
          </w:tcPr>
          <w:p w:rsidR="00CA070A" w:rsidRPr="007F651F" w:rsidRDefault="0039174E" w:rsidP="009331C6">
            <w:pPr>
              <w:rPr>
                <w:rFonts w:eastAsia="굴림체" w:cs="Arial"/>
                <w:lang w:eastAsia="ko-KR"/>
              </w:rPr>
            </w:pPr>
            <w:r w:rsidRPr="007F651F">
              <w:rPr>
                <w:rFonts w:eastAsia="HY그래픽M" w:cs="Arial" w:hint="eastAsia"/>
                <w:lang w:eastAsia="ko-KR"/>
              </w:rPr>
              <w:t>System</w:t>
            </w:r>
            <w:r w:rsidRPr="007F651F">
              <w:rPr>
                <w:rFonts w:eastAsia="HY그래픽M" w:cs="Arial"/>
                <w:lang w:eastAsia="ko-KR"/>
              </w:rPr>
              <w:t xml:space="preserve"> </w:t>
            </w:r>
            <w:r w:rsidR="00E44793" w:rsidRPr="007F651F">
              <w:rPr>
                <w:rFonts w:eastAsia="굴림체" w:cs="Arial"/>
                <w:lang w:eastAsia="ko-KR"/>
              </w:rPr>
              <w:t>Test Report</w:t>
            </w:r>
          </w:p>
        </w:tc>
      </w:tr>
      <w:tr w:rsidR="00CA070A" w:rsidRPr="007F651F" w:rsidTr="00D814AF">
        <w:tc>
          <w:tcPr>
            <w:tcW w:w="473" w:type="dxa"/>
            <w:tcBorders>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D:</w:t>
            </w:r>
          </w:p>
        </w:tc>
        <w:tc>
          <w:tcPr>
            <w:tcW w:w="2022" w:type="dxa"/>
            <w:tcBorders>
              <w:left w:val="nil"/>
            </w:tcBorders>
            <w:vAlign w:val="center"/>
          </w:tcPr>
          <w:p w:rsidR="00CA070A" w:rsidRPr="007F651F" w:rsidRDefault="00CA070A" w:rsidP="000860F3">
            <w:pPr>
              <w:rPr>
                <w:rFonts w:cs="Arial"/>
              </w:rPr>
            </w:pPr>
          </w:p>
        </w:tc>
        <w:tc>
          <w:tcPr>
            <w:tcW w:w="462" w:type="dxa"/>
            <w:tcBorders>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E:</w:t>
            </w:r>
          </w:p>
        </w:tc>
        <w:tc>
          <w:tcPr>
            <w:tcW w:w="2030" w:type="dxa"/>
            <w:tcBorders>
              <w:left w:val="nil"/>
            </w:tcBorders>
            <w:vAlign w:val="center"/>
          </w:tcPr>
          <w:p w:rsidR="00CA070A" w:rsidRPr="007F651F" w:rsidRDefault="0039174E" w:rsidP="009331C6">
            <w:pPr>
              <w:rPr>
                <w:rFonts w:eastAsia="맑은 고딕" w:cs="Arial"/>
                <w:lang w:eastAsia="ko-KR"/>
              </w:rPr>
            </w:pPr>
            <w:r w:rsidRPr="007F651F">
              <w:rPr>
                <w:rFonts w:eastAsia="HY그래픽M" w:cs="Arial" w:hint="eastAsia"/>
                <w:lang w:eastAsia="ko-KR"/>
              </w:rPr>
              <w:t>System</w:t>
            </w:r>
            <w:r w:rsidRPr="007F651F">
              <w:rPr>
                <w:rFonts w:eastAsia="HY그래픽M" w:cs="Arial"/>
                <w:lang w:eastAsia="ko-KR"/>
              </w:rPr>
              <w:t xml:space="preserve"> </w:t>
            </w:r>
            <w:r w:rsidR="00D814AF" w:rsidRPr="007F651F">
              <w:rPr>
                <w:rFonts w:eastAsia="맑은 고딕" w:cs="Arial"/>
                <w:lang w:eastAsia="ko-KR"/>
              </w:rPr>
              <w:t>Tester</w:t>
            </w:r>
          </w:p>
        </w:tc>
        <w:tc>
          <w:tcPr>
            <w:tcW w:w="462" w:type="dxa"/>
            <w:tcBorders>
              <w:top w:val="nil"/>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S:</w:t>
            </w:r>
          </w:p>
        </w:tc>
        <w:tc>
          <w:tcPr>
            <w:tcW w:w="2108" w:type="dxa"/>
            <w:tcBorders>
              <w:top w:val="nil"/>
              <w:left w:val="nil"/>
            </w:tcBorders>
            <w:vAlign w:val="center"/>
          </w:tcPr>
          <w:p w:rsidR="00CA070A" w:rsidRPr="007F651F" w:rsidRDefault="00311A28" w:rsidP="009331C6">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 xml:space="preserve">System </w:t>
            </w:r>
            <w:r w:rsidR="00D814AF" w:rsidRPr="007F651F">
              <w:rPr>
                <w:rFonts w:ascii="Arial" w:eastAsia="맑은 고딕" w:hAnsi="Arial" w:cs="Arial"/>
                <w:sz w:val="20"/>
                <w:szCs w:val="20"/>
                <w:lang w:eastAsia="ko-KR"/>
              </w:rPr>
              <w:t>Developer</w:t>
            </w:r>
          </w:p>
        </w:tc>
        <w:tc>
          <w:tcPr>
            <w:tcW w:w="385" w:type="dxa"/>
            <w:tcBorders>
              <w:right w:val="nil"/>
            </w:tcBorders>
            <w:vAlign w:val="center"/>
          </w:tcPr>
          <w:p w:rsidR="00CA070A" w:rsidRPr="007F651F" w:rsidRDefault="00CA070A" w:rsidP="000860F3">
            <w:pPr>
              <w:rPr>
                <w:rFonts w:eastAsia="맑은 고딕" w:cs="Arial"/>
                <w:lang w:eastAsia="ko-KR"/>
              </w:rPr>
            </w:pPr>
            <w:r w:rsidRPr="007F651F">
              <w:rPr>
                <w:rFonts w:eastAsia="맑은 고딕" w:cs="Arial"/>
                <w:lang w:eastAsia="ko-KR"/>
              </w:rPr>
              <w:t>I:</w:t>
            </w:r>
          </w:p>
        </w:tc>
        <w:tc>
          <w:tcPr>
            <w:tcW w:w="1913" w:type="dxa"/>
            <w:tcBorders>
              <w:left w:val="nil"/>
            </w:tcBorders>
            <w:vAlign w:val="center"/>
          </w:tcPr>
          <w:p w:rsidR="00CA070A" w:rsidRPr="007F651F" w:rsidRDefault="00CA070A" w:rsidP="000860F3">
            <w:pPr>
              <w:rPr>
                <w:rFonts w:eastAsia="맑은 고딕" w:cs="Arial"/>
                <w:lang w:eastAsia="ko-KR"/>
              </w:rPr>
            </w:pPr>
          </w:p>
        </w:tc>
      </w:tr>
      <w:tr w:rsidR="00CA070A" w:rsidRPr="007F651F" w:rsidTr="00D814AF">
        <w:tc>
          <w:tcPr>
            <w:tcW w:w="2495"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D = Decision</w:t>
            </w:r>
          </w:p>
        </w:tc>
        <w:tc>
          <w:tcPr>
            <w:tcW w:w="2492"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E = Execution</w:t>
            </w:r>
          </w:p>
        </w:tc>
        <w:tc>
          <w:tcPr>
            <w:tcW w:w="2570"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S = Support</w:t>
            </w:r>
          </w:p>
        </w:tc>
        <w:tc>
          <w:tcPr>
            <w:tcW w:w="2298" w:type="dxa"/>
            <w:gridSpan w:val="2"/>
            <w:vAlign w:val="center"/>
          </w:tcPr>
          <w:p w:rsidR="00CA070A" w:rsidRPr="007F651F" w:rsidRDefault="00CA070A" w:rsidP="000860F3">
            <w:pPr>
              <w:rPr>
                <w:rFonts w:eastAsia="맑은 고딕" w:cs="Arial"/>
                <w:lang w:eastAsia="ko-KR"/>
              </w:rPr>
            </w:pPr>
            <w:r w:rsidRPr="007F651F">
              <w:rPr>
                <w:rFonts w:eastAsia="맑은 고딕" w:cs="Arial"/>
                <w:lang w:eastAsia="ko-KR"/>
              </w:rPr>
              <w:t>I = Information</w:t>
            </w:r>
          </w:p>
        </w:tc>
      </w:tr>
    </w:tbl>
    <w:p w:rsidR="00D814AF" w:rsidRPr="007F651F" w:rsidRDefault="00D814AF" w:rsidP="000860F3">
      <w:pPr>
        <w:jc w:val="left"/>
        <w:rPr>
          <w:rFonts w:eastAsia="맑은 고딕" w:cs="Arial"/>
          <w:lang w:eastAsia="ko-KR"/>
        </w:rPr>
      </w:pPr>
      <w:r w:rsidRPr="007F651F">
        <w:rPr>
          <w:rFonts w:eastAsia="맑은 고딕" w:cs="Arial"/>
          <w:lang w:eastAsia="ko-KR"/>
        </w:rPr>
        <w:t>In this task, the test results and the fulfillment of the test exit criteria are analyzed and summarized.</w:t>
      </w:r>
    </w:p>
    <w:p w:rsidR="00D814AF" w:rsidRPr="007F651F" w:rsidRDefault="00D814AF" w:rsidP="000860F3">
      <w:pPr>
        <w:jc w:val="left"/>
        <w:rPr>
          <w:rFonts w:eastAsia="맑은 고딕" w:cs="Arial"/>
          <w:lang w:eastAsia="ko-KR"/>
        </w:rPr>
      </w:pPr>
      <w:r w:rsidRPr="007F651F">
        <w:rPr>
          <w:rFonts w:eastAsia="맑은 고딕" w:cs="Arial"/>
          <w:lang w:eastAsia="ko-KR"/>
        </w:rPr>
        <w:t>The inputs of this task are the test logs, the derivations, and the metrics.</w:t>
      </w:r>
    </w:p>
    <w:p w:rsidR="00CA070A" w:rsidRPr="007F651F" w:rsidRDefault="00D814AF" w:rsidP="000860F3">
      <w:pPr>
        <w:jc w:val="left"/>
        <w:rPr>
          <w:rFonts w:eastAsia="맑은 고딕" w:cs="Arial"/>
          <w:lang w:eastAsia="ko-KR"/>
        </w:rPr>
      </w:pPr>
      <w:r w:rsidRPr="007F651F">
        <w:rPr>
          <w:rFonts w:eastAsia="맑은 고딕" w:cs="Arial"/>
          <w:lang w:eastAsia="ko-KR"/>
        </w:rPr>
        <w:t xml:space="preserve">The result is documented in the </w:t>
      </w:r>
      <w:r w:rsidR="0039174E" w:rsidRPr="007F651F">
        <w:rPr>
          <w:rFonts w:eastAsia="HY그래픽M" w:cs="Arial" w:hint="eastAsia"/>
          <w:lang w:eastAsia="ko-KR"/>
        </w:rPr>
        <w:t>System</w:t>
      </w:r>
      <w:r w:rsidR="0039174E" w:rsidRPr="007F651F">
        <w:rPr>
          <w:rFonts w:eastAsia="HY그래픽M" w:cs="Arial"/>
          <w:lang w:eastAsia="ko-KR"/>
        </w:rPr>
        <w:t xml:space="preserve"> </w:t>
      </w:r>
      <w:r w:rsidRPr="007F651F">
        <w:rPr>
          <w:rFonts w:eastAsia="맑은 고딕" w:cs="Arial"/>
          <w:lang w:eastAsia="ko-KR"/>
        </w:rPr>
        <w:t>Test Report.</w:t>
      </w:r>
    </w:p>
    <w:p w:rsidR="00347C4A" w:rsidRPr="007F651F" w:rsidRDefault="00347C4A" w:rsidP="000860F3">
      <w:pPr>
        <w:rPr>
          <w:rFonts w:eastAsia="HY그래픽M" w:cs="Arial"/>
          <w:lang w:eastAsia="ko-KR"/>
        </w:rPr>
      </w:pPr>
    </w:p>
    <w:p w:rsidR="005A0AD8" w:rsidRPr="007F651F" w:rsidRDefault="005A0AD8" w:rsidP="005A0AD8">
      <w:pPr>
        <w:rPr>
          <w:rFonts w:eastAsia="맑은 고딕"/>
          <w:lang w:eastAsia="ko-KR"/>
        </w:rPr>
      </w:pPr>
      <w:r w:rsidRPr="007F651F">
        <w:rPr>
          <w:rFonts w:eastAsia="맑은 고딕"/>
          <w:lang w:eastAsia="ko-KR"/>
        </w:rPr>
        <w:t>The evaluation of the test results shall contain the following information:</w:t>
      </w:r>
    </w:p>
    <w:p w:rsidR="005A0AD8" w:rsidRPr="007F651F" w:rsidRDefault="00E93720" w:rsidP="005A0AD8">
      <w:pPr>
        <w:pStyle w:val="a6"/>
        <w:numPr>
          <w:ilvl w:val="0"/>
          <w:numId w:val="22"/>
        </w:numPr>
        <w:rPr>
          <w:rFonts w:eastAsia="맑은 고딕"/>
          <w:lang w:eastAsia="ko-KR"/>
        </w:rPr>
      </w:pPr>
      <w:r w:rsidRPr="007F651F">
        <w:rPr>
          <w:rFonts w:eastAsia="맑은 고딕" w:hint="eastAsia"/>
          <w:lang w:eastAsia="ko-KR"/>
        </w:rPr>
        <w:t>T</w:t>
      </w:r>
      <w:r w:rsidR="005A0AD8" w:rsidRPr="007F651F">
        <w:rPr>
          <w:rFonts w:eastAsia="맑은 고딕"/>
          <w:lang w:eastAsia="ko-KR"/>
        </w:rPr>
        <w:t>he unique identification of the tested work product,</w:t>
      </w:r>
    </w:p>
    <w:p w:rsidR="005A0AD8" w:rsidRPr="007F651F" w:rsidRDefault="00E93720" w:rsidP="005A0AD8">
      <w:pPr>
        <w:pStyle w:val="a6"/>
        <w:numPr>
          <w:ilvl w:val="0"/>
          <w:numId w:val="22"/>
        </w:numPr>
        <w:rPr>
          <w:rFonts w:eastAsia="맑은 고딕"/>
          <w:lang w:eastAsia="ko-KR"/>
        </w:rPr>
      </w:pPr>
      <w:r w:rsidRPr="007F651F">
        <w:rPr>
          <w:rFonts w:eastAsia="맑은 고딕" w:hint="eastAsia"/>
          <w:lang w:eastAsia="ko-KR"/>
        </w:rPr>
        <w:t>T</w:t>
      </w:r>
      <w:r w:rsidR="005A0AD8" w:rsidRPr="007F651F">
        <w:rPr>
          <w:rFonts w:eastAsia="맑은 고딕"/>
          <w:lang w:eastAsia="ko-KR"/>
        </w:rPr>
        <w:t>he reference to the test plan and test specification,</w:t>
      </w:r>
    </w:p>
    <w:p w:rsidR="005A0AD8" w:rsidRPr="007F651F" w:rsidRDefault="00E93720" w:rsidP="005A0AD8">
      <w:pPr>
        <w:pStyle w:val="a6"/>
        <w:numPr>
          <w:ilvl w:val="0"/>
          <w:numId w:val="22"/>
        </w:numPr>
        <w:rPr>
          <w:rFonts w:eastAsia="맑은 고딕"/>
          <w:lang w:eastAsia="ko-KR"/>
        </w:rPr>
      </w:pPr>
      <w:r w:rsidRPr="007F651F">
        <w:rPr>
          <w:rFonts w:eastAsia="맑은 고딕" w:hint="eastAsia"/>
          <w:lang w:eastAsia="ko-KR"/>
        </w:rPr>
        <w:t>T</w:t>
      </w:r>
      <w:r w:rsidR="005A0AD8" w:rsidRPr="007F651F">
        <w:rPr>
          <w:rFonts w:eastAsia="맑은 고딕"/>
          <w:lang w:eastAsia="ko-KR"/>
        </w:rPr>
        <w:t>he configuration of the test environment and test tools used, and the calibration data used during the</w:t>
      </w:r>
      <w:r w:rsidR="005A0AD8" w:rsidRPr="007F651F">
        <w:rPr>
          <w:rFonts w:eastAsia="맑은 고딕" w:hint="eastAsia"/>
          <w:lang w:eastAsia="ko-KR"/>
        </w:rPr>
        <w:t xml:space="preserve"> </w:t>
      </w:r>
      <w:r w:rsidR="005A0AD8" w:rsidRPr="007F651F">
        <w:rPr>
          <w:rFonts w:eastAsia="맑은 고딕"/>
          <w:lang w:eastAsia="ko-KR"/>
        </w:rPr>
        <w:t>evaluation, if applicable,</w:t>
      </w:r>
    </w:p>
    <w:p w:rsidR="005A0AD8" w:rsidRPr="007F651F" w:rsidRDefault="00E93720" w:rsidP="005A0AD8">
      <w:pPr>
        <w:pStyle w:val="a6"/>
        <w:numPr>
          <w:ilvl w:val="0"/>
          <w:numId w:val="22"/>
        </w:numPr>
        <w:rPr>
          <w:rFonts w:eastAsia="맑은 고딕"/>
          <w:lang w:eastAsia="ko-KR"/>
        </w:rPr>
      </w:pPr>
      <w:r w:rsidRPr="007F651F">
        <w:rPr>
          <w:rFonts w:eastAsia="맑은 고딕" w:hint="eastAsia"/>
          <w:lang w:eastAsia="ko-KR"/>
        </w:rPr>
        <w:t>T</w:t>
      </w:r>
      <w:r w:rsidR="005A0AD8" w:rsidRPr="007F651F">
        <w:rPr>
          <w:rFonts w:eastAsia="맑은 고딕"/>
          <w:lang w:eastAsia="ko-KR"/>
        </w:rPr>
        <w:t>he level of compliance of the test results with the expected results,</w:t>
      </w:r>
    </w:p>
    <w:p w:rsidR="005A0AD8" w:rsidRPr="007F651F" w:rsidRDefault="00E93720" w:rsidP="005A0AD8">
      <w:pPr>
        <w:pStyle w:val="a6"/>
        <w:numPr>
          <w:ilvl w:val="0"/>
          <w:numId w:val="22"/>
        </w:numPr>
        <w:rPr>
          <w:rFonts w:eastAsia="맑은 고딕"/>
          <w:lang w:eastAsia="ko-KR"/>
        </w:rPr>
      </w:pPr>
      <w:r w:rsidRPr="007F651F">
        <w:rPr>
          <w:rFonts w:eastAsia="맑은 고딕" w:hint="eastAsia"/>
          <w:lang w:eastAsia="ko-KR"/>
        </w:rPr>
        <w:t>A</w:t>
      </w:r>
      <w:r w:rsidR="005A0AD8" w:rsidRPr="007F651F">
        <w:rPr>
          <w:rFonts w:eastAsia="맑은 고딕"/>
          <w:lang w:eastAsia="ko-KR"/>
        </w:rPr>
        <w:t>n unambiguous statement of whether the test passed or failed; if the test failed the statement shall</w:t>
      </w:r>
      <w:r w:rsidR="005A0AD8" w:rsidRPr="007F651F">
        <w:rPr>
          <w:rFonts w:eastAsia="맑은 고딕" w:hint="eastAsia"/>
          <w:lang w:eastAsia="ko-KR"/>
        </w:rPr>
        <w:t xml:space="preserve"> </w:t>
      </w:r>
      <w:r w:rsidR="005A0AD8" w:rsidRPr="007F651F">
        <w:rPr>
          <w:rFonts w:eastAsia="맑은 고딕"/>
          <w:lang w:eastAsia="ko-KR"/>
        </w:rPr>
        <w:t>include the rationale for failure and suggestions for changes in the tested work product,</w:t>
      </w:r>
      <w:r w:rsidR="005A0AD8" w:rsidRPr="007F651F">
        <w:rPr>
          <w:rFonts w:eastAsia="맑은 고딕" w:hint="eastAsia"/>
          <w:lang w:eastAsia="ko-KR"/>
        </w:rPr>
        <w:t xml:space="preserve"> </w:t>
      </w:r>
      <w:r w:rsidR="005A0AD8" w:rsidRPr="007F651F">
        <w:rPr>
          <w:rFonts w:eastAsia="맑은 고딕"/>
          <w:lang w:eastAsia="ko-KR"/>
        </w:rPr>
        <w:t>(The test is evaluated according to the criteria for completion and termination of the verification and to</w:t>
      </w:r>
      <w:r w:rsidR="005A0AD8" w:rsidRPr="007F651F">
        <w:rPr>
          <w:rFonts w:eastAsia="맑은 고딕" w:hint="eastAsia"/>
          <w:lang w:eastAsia="ko-KR"/>
        </w:rPr>
        <w:t xml:space="preserve"> </w:t>
      </w:r>
      <w:r w:rsidR="005A0AD8" w:rsidRPr="007F651F">
        <w:rPr>
          <w:rFonts w:eastAsia="맑은 고딕"/>
          <w:lang w:eastAsia="ko-KR"/>
        </w:rPr>
        <w:t>the expected test results.)</w:t>
      </w:r>
    </w:p>
    <w:p w:rsidR="00316C0E" w:rsidRPr="007F651F" w:rsidRDefault="00E93720" w:rsidP="005A0AD8">
      <w:pPr>
        <w:pStyle w:val="a6"/>
        <w:numPr>
          <w:ilvl w:val="0"/>
          <w:numId w:val="22"/>
        </w:numPr>
        <w:rPr>
          <w:rFonts w:eastAsia="맑은 고딕" w:cs="Arial"/>
          <w:lang w:eastAsia="ko-KR"/>
        </w:rPr>
      </w:pPr>
      <w:r w:rsidRPr="007F651F">
        <w:rPr>
          <w:rFonts w:eastAsia="맑은 고딕" w:hint="eastAsia"/>
          <w:lang w:eastAsia="ko-KR"/>
        </w:rPr>
        <w:t>T</w:t>
      </w:r>
      <w:r w:rsidR="005A0AD8" w:rsidRPr="007F651F">
        <w:rPr>
          <w:rFonts w:eastAsia="맑은 고딕"/>
          <w:lang w:eastAsia="ko-KR"/>
        </w:rPr>
        <w:t>he reasons for any test steps not executed.</w:t>
      </w:r>
    </w:p>
    <w:p w:rsidR="00E44793" w:rsidRPr="007F651F" w:rsidRDefault="00E44793" w:rsidP="000860F3">
      <w:pPr>
        <w:rPr>
          <w:rFonts w:eastAsia="HY그래픽M" w:cs="Arial"/>
          <w:lang w:eastAsia="ko-KR"/>
        </w:rPr>
      </w:pPr>
    </w:p>
    <w:p w:rsidR="006D39AB" w:rsidRPr="007F651F" w:rsidRDefault="006D39AB" w:rsidP="000860F3">
      <w:pPr>
        <w:pStyle w:val="3"/>
        <w:rPr>
          <w:rFonts w:cs="Arial"/>
        </w:rPr>
      </w:pPr>
      <w:bookmarkStart w:id="38" w:name="_Toc500324131"/>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20</w:t>
      </w:r>
      <w:r w:rsidRPr="007F651F">
        <w:rPr>
          <w:rFonts w:cs="Arial"/>
        </w:rPr>
        <w:t>: Review test results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6"/>
        <w:gridCol w:w="462"/>
        <w:gridCol w:w="2006"/>
        <w:gridCol w:w="462"/>
        <w:gridCol w:w="2068"/>
        <w:gridCol w:w="385"/>
        <w:gridCol w:w="1923"/>
      </w:tblGrid>
      <w:tr w:rsidR="006D39AB" w:rsidRPr="007F651F" w:rsidTr="00897800">
        <w:tc>
          <w:tcPr>
            <w:tcW w:w="2493" w:type="dxa"/>
            <w:gridSpan w:val="2"/>
            <w:vAlign w:val="center"/>
          </w:tcPr>
          <w:p w:rsidR="006D39AB" w:rsidRPr="007F651F" w:rsidRDefault="006D39AB" w:rsidP="000860F3">
            <w:pPr>
              <w:rPr>
                <w:rFonts w:cs="Arial"/>
              </w:rPr>
            </w:pPr>
            <w:r w:rsidRPr="007F651F">
              <w:rPr>
                <w:rFonts w:cs="Arial"/>
              </w:rPr>
              <w:t>Input</w:t>
            </w:r>
          </w:p>
        </w:tc>
        <w:tc>
          <w:tcPr>
            <w:tcW w:w="7362" w:type="dxa"/>
            <w:gridSpan w:val="6"/>
            <w:vAlign w:val="center"/>
          </w:tcPr>
          <w:p w:rsidR="006D39AB" w:rsidRPr="007F651F" w:rsidRDefault="006D39AB" w:rsidP="000860F3">
            <w:pPr>
              <w:pStyle w:val="af2"/>
              <w:rPr>
                <w:rFonts w:eastAsia="굴림체" w:cs="Arial"/>
                <w:lang w:eastAsia="ko-KR"/>
              </w:rPr>
            </w:pPr>
          </w:p>
        </w:tc>
      </w:tr>
      <w:tr w:rsidR="006D39AB" w:rsidRPr="007F651F" w:rsidTr="00897800">
        <w:tc>
          <w:tcPr>
            <w:tcW w:w="2493" w:type="dxa"/>
            <w:gridSpan w:val="2"/>
            <w:vAlign w:val="center"/>
          </w:tcPr>
          <w:p w:rsidR="006D39AB" w:rsidRPr="007F651F" w:rsidRDefault="006D39AB" w:rsidP="000860F3">
            <w:pPr>
              <w:rPr>
                <w:rFonts w:cs="Arial"/>
              </w:rPr>
            </w:pPr>
            <w:r w:rsidRPr="007F651F">
              <w:rPr>
                <w:rFonts w:cs="Arial"/>
              </w:rPr>
              <w:t>Output</w:t>
            </w:r>
          </w:p>
        </w:tc>
        <w:tc>
          <w:tcPr>
            <w:tcW w:w="7362" w:type="dxa"/>
            <w:gridSpan w:val="6"/>
            <w:vAlign w:val="center"/>
          </w:tcPr>
          <w:p w:rsidR="006D39AB" w:rsidRPr="007F651F" w:rsidRDefault="009839C6" w:rsidP="00FD488A">
            <w:pPr>
              <w:rPr>
                <w:rFonts w:eastAsia="굴림체" w:cs="Arial"/>
              </w:rPr>
            </w:pPr>
            <w:r w:rsidRPr="007F651F">
              <w:rPr>
                <w:rFonts w:eastAsia="HY그래픽M" w:cs="Arial" w:hint="eastAsia"/>
                <w:lang w:eastAsia="ko-KR"/>
              </w:rPr>
              <w:t>System</w:t>
            </w:r>
            <w:r w:rsidRPr="007F651F">
              <w:rPr>
                <w:rFonts w:eastAsia="HY그래픽M" w:cs="Arial"/>
                <w:lang w:eastAsia="ko-KR"/>
              </w:rPr>
              <w:t xml:space="preserve"> </w:t>
            </w:r>
            <w:r w:rsidR="00316C0E" w:rsidRPr="007F651F">
              <w:rPr>
                <w:rFonts w:eastAsia="굴림체" w:cs="Arial"/>
                <w:lang w:eastAsia="ko-KR"/>
              </w:rPr>
              <w:t>Test Report</w:t>
            </w:r>
          </w:p>
        </w:tc>
      </w:tr>
      <w:tr w:rsidR="006D39AB" w:rsidRPr="007F651F" w:rsidTr="00897800">
        <w:tc>
          <w:tcPr>
            <w:tcW w:w="330"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6D39AB" w:rsidRPr="007F651F" w:rsidRDefault="006D39AB" w:rsidP="000860F3">
            <w:pPr>
              <w:rPr>
                <w:rFonts w:cs="Arial"/>
              </w:rPr>
            </w:pPr>
            <w:r w:rsidRPr="007F651F">
              <w:rPr>
                <w:rFonts w:cs="Arial"/>
              </w:rPr>
              <w:t>Test Manager</w:t>
            </w:r>
          </w:p>
        </w:tc>
        <w:tc>
          <w:tcPr>
            <w:tcW w:w="420"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6D39AB" w:rsidRPr="007F651F" w:rsidRDefault="009839C6" w:rsidP="00EF4012">
            <w:pPr>
              <w:rPr>
                <w:rFonts w:eastAsia="맑은 고딕" w:cs="Arial"/>
                <w:lang w:eastAsia="ko-KR"/>
              </w:rPr>
            </w:pPr>
            <w:r w:rsidRPr="007F651F">
              <w:rPr>
                <w:rFonts w:eastAsia="HY그래픽M" w:cs="Arial" w:hint="eastAsia"/>
                <w:lang w:eastAsia="ko-KR"/>
              </w:rPr>
              <w:t>System</w:t>
            </w:r>
            <w:r w:rsidRPr="007F651F">
              <w:rPr>
                <w:rFonts w:eastAsia="HY그래픽M" w:cs="Arial"/>
                <w:lang w:eastAsia="ko-KR"/>
              </w:rPr>
              <w:t xml:space="preserve"> </w:t>
            </w:r>
            <w:r w:rsidR="006D39AB" w:rsidRPr="007F651F">
              <w:rPr>
                <w:rFonts w:eastAsia="맑은 고딕" w:cs="Arial"/>
                <w:lang w:eastAsia="ko-KR"/>
              </w:rPr>
              <w:t>Tester</w:t>
            </w:r>
          </w:p>
        </w:tc>
        <w:tc>
          <w:tcPr>
            <w:tcW w:w="315" w:type="dxa"/>
            <w:tcBorders>
              <w:top w:val="nil"/>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6D39AB" w:rsidRPr="007F651F" w:rsidRDefault="006D39AB"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6D39AB" w:rsidRPr="007F651F" w:rsidRDefault="006D39AB" w:rsidP="000860F3">
            <w:pPr>
              <w:rPr>
                <w:rFonts w:eastAsia="맑은 고딕" w:cs="Arial"/>
                <w:lang w:eastAsia="ko-KR"/>
              </w:rPr>
            </w:pPr>
          </w:p>
        </w:tc>
      </w:tr>
      <w:tr w:rsidR="006D39AB" w:rsidRPr="007F651F" w:rsidTr="00897800">
        <w:tc>
          <w:tcPr>
            <w:tcW w:w="2493"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I = Information</w:t>
            </w:r>
          </w:p>
        </w:tc>
      </w:tr>
    </w:tbl>
    <w:p w:rsidR="006D39AB" w:rsidRPr="007F651F" w:rsidRDefault="006D39AB" w:rsidP="000860F3">
      <w:pPr>
        <w:jc w:val="left"/>
        <w:rPr>
          <w:rFonts w:eastAsia="맑은 고딕" w:cs="Arial"/>
          <w:lang w:eastAsia="ko-KR"/>
        </w:rPr>
      </w:pPr>
    </w:p>
    <w:p w:rsidR="006D39AB" w:rsidRPr="007F651F" w:rsidRDefault="006D39AB" w:rsidP="000860F3">
      <w:pPr>
        <w:rPr>
          <w:rFonts w:eastAsia="HY그래픽M" w:cs="Arial"/>
          <w:lang w:eastAsia="ko-KR"/>
        </w:rPr>
      </w:pPr>
      <w:r w:rsidRPr="007F651F">
        <w:rPr>
          <w:rFonts w:eastAsia="HY그래픽M" w:cs="Arial"/>
          <w:lang w:eastAsia="ko-KR"/>
        </w:rPr>
        <w:t xml:space="preserve">The aim is to hand over of the </w:t>
      </w:r>
      <w:r w:rsidR="009839C6" w:rsidRPr="007F651F">
        <w:rPr>
          <w:rFonts w:eastAsia="HY그래픽M" w:cs="Arial" w:hint="eastAsia"/>
          <w:lang w:eastAsia="ko-KR"/>
        </w:rPr>
        <w:t>System</w:t>
      </w:r>
      <w:r w:rsidR="009839C6" w:rsidRPr="007F651F">
        <w:rPr>
          <w:rFonts w:eastAsia="HY그래픽M" w:cs="Arial"/>
          <w:lang w:eastAsia="ko-KR"/>
        </w:rPr>
        <w:t xml:space="preserve"> </w:t>
      </w:r>
      <w:r w:rsidRPr="007F651F">
        <w:rPr>
          <w:rFonts w:eastAsia="HY그래픽M" w:cs="Arial"/>
          <w:lang w:eastAsia="ko-KR"/>
        </w:rPr>
        <w:t>Test Report to the test manager in form of a review.</w:t>
      </w:r>
    </w:p>
    <w:p w:rsidR="006D39AB" w:rsidRPr="007F651F" w:rsidRDefault="006D39AB" w:rsidP="000860F3">
      <w:pPr>
        <w:rPr>
          <w:rFonts w:eastAsia="HY그래픽M" w:cs="Arial"/>
          <w:lang w:eastAsia="ko-KR"/>
        </w:rPr>
      </w:pPr>
      <w:r w:rsidRPr="007F651F">
        <w:rPr>
          <w:rFonts w:eastAsia="HY그래픽M" w:cs="Arial"/>
          <w:lang w:eastAsia="ko-KR"/>
        </w:rPr>
        <w:t xml:space="preserve">The result is documented in the Review Checklist </w:t>
      </w:r>
      <w:r w:rsidR="009839C6" w:rsidRPr="007F651F">
        <w:rPr>
          <w:rFonts w:eastAsia="HY그래픽M" w:cs="Arial" w:hint="eastAsia"/>
          <w:lang w:eastAsia="ko-KR"/>
        </w:rPr>
        <w:t>System</w:t>
      </w:r>
      <w:r w:rsidR="009839C6" w:rsidRPr="007F651F">
        <w:rPr>
          <w:rFonts w:eastAsia="HY그래픽M" w:cs="Arial"/>
          <w:lang w:eastAsia="ko-KR"/>
        </w:rPr>
        <w:t xml:space="preserve"> </w:t>
      </w:r>
      <w:r w:rsidRPr="007F651F">
        <w:rPr>
          <w:rFonts w:eastAsia="HY그래픽M" w:cs="Arial"/>
          <w:lang w:eastAsia="ko-KR"/>
        </w:rPr>
        <w:t>Test Report.</w:t>
      </w:r>
    </w:p>
    <w:p w:rsidR="006D39AB" w:rsidRPr="007F651F" w:rsidRDefault="006D39AB" w:rsidP="000860F3">
      <w:pPr>
        <w:rPr>
          <w:rFonts w:eastAsia="HY그래픽M" w:cs="Arial"/>
          <w:lang w:eastAsia="ko-KR"/>
        </w:rPr>
      </w:pPr>
    </w:p>
    <w:p w:rsidR="006D39AB" w:rsidRPr="007F651F" w:rsidRDefault="006D39AB" w:rsidP="000860F3">
      <w:pPr>
        <w:pStyle w:val="3"/>
        <w:rPr>
          <w:rFonts w:cs="Arial"/>
        </w:rPr>
      </w:pPr>
      <w:bookmarkStart w:id="39" w:name="_Toc500324132"/>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21</w:t>
      </w:r>
      <w:r w:rsidRPr="007F651F">
        <w:rPr>
          <w:rFonts w:cs="Arial"/>
        </w:rPr>
        <w:t>: Assess and communicate maturity of test object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9"/>
        <w:gridCol w:w="462"/>
        <w:gridCol w:w="2006"/>
        <w:gridCol w:w="462"/>
        <w:gridCol w:w="2086"/>
        <w:gridCol w:w="385"/>
        <w:gridCol w:w="1912"/>
      </w:tblGrid>
      <w:tr w:rsidR="006739BC" w:rsidRPr="007F651F" w:rsidTr="00897800">
        <w:tc>
          <w:tcPr>
            <w:tcW w:w="2493" w:type="dxa"/>
            <w:gridSpan w:val="2"/>
            <w:vAlign w:val="center"/>
          </w:tcPr>
          <w:p w:rsidR="006D39AB" w:rsidRPr="007F651F" w:rsidRDefault="006D39AB" w:rsidP="000860F3">
            <w:pPr>
              <w:rPr>
                <w:rFonts w:cs="Arial"/>
              </w:rPr>
            </w:pPr>
            <w:r w:rsidRPr="007F651F">
              <w:rPr>
                <w:rFonts w:cs="Arial"/>
              </w:rPr>
              <w:t>Input</w:t>
            </w:r>
          </w:p>
        </w:tc>
        <w:tc>
          <w:tcPr>
            <w:tcW w:w="7362" w:type="dxa"/>
            <w:gridSpan w:val="6"/>
            <w:vAlign w:val="center"/>
          </w:tcPr>
          <w:p w:rsidR="006D39AB" w:rsidRPr="007F651F" w:rsidRDefault="006D39AB" w:rsidP="000860F3">
            <w:pPr>
              <w:pStyle w:val="af2"/>
              <w:rPr>
                <w:rFonts w:eastAsia="굴림체" w:cs="Arial"/>
                <w:lang w:eastAsia="ko-KR"/>
              </w:rPr>
            </w:pPr>
          </w:p>
        </w:tc>
      </w:tr>
      <w:tr w:rsidR="006739BC" w:rsidRPr="007F651F" w:rsidTr="00897800">
        <w:tc>
          <w:tcPr>
            <w:tcW w:w="2493" w:type="dxa"/>
            <w:gridSpan w:val="2"/>
            <w:vAlign w:val="center"/>
          </w:tcPr>
          <w:p w:rsidR="006D39AB" w:rsidRPr="007F651F" w:rsidRDefault="006D39AB" w:rsidP="000860F3">
            <w:pPr>
              <w:rPr>
                <w:rFonts w:cs="Arial"/>
              </w:rPr>
            </w:pPr>
            <w:r w:rsidRPr="007F651F">
              <w:rPr>
                <w:rFonts w:cs="Arial"/>
              </w:rPr>
              <w:lastRenderedPageBreak/>
              <w:t>Output</w:t>
            </w:r>
          </w:p>
        </w:tc>
        <w:tc>
          <w:tcPr>
            <w:tcW w:w="7362" w:type="dxa"/>
            <w:gridSpan w:val="6"/>
            <w:vAlign w:val="center"/>
          </w:tcPr>
          <w:p w:rsidR="006D39AB" w:rsidRPr="007F651F" w:rsidRDefault="004B4580" w:rsidP="006739BC">
            <w:pPr>
              <w:rPr>
                <w:rFonts w:eastAsia="굴림체" w:cs="Arial"/>
              </w:rPr>
            </w:pPr>
            <w:r w:rsidRPr="007F651F">
              <w:rPr>
                <w:rFonts w:eastAsia="HY그래픽M" w:cs="Arial" w:hint="eastAsia"/>
                <w:lang w:eastAsia="ko-KR"/>
              </w:rPr>
              <w:t>System</w:t>
            </w:r>
            <w:r w:rsidRPr="007F651F">
              <w:rPr>
                <w:rFonts w:eastAsia="HY그래픽M" w:cs="Arial"/>
                <w:lang w:eastAsia="ko-KR"/>
              </w:rPr>
              <w:t xml:space="preserve"> </w:t>
            </w:r>
            <w:r w:rsidR="00316C0E" w:rsidRPr="007F651F">
              <w:rPr>
                <w:rFonts w:eastAsia="굴림체" w:cs="Arial"/>
                <w:lang w:eastAsia="ko-KR"/>
              </w:rPr>
              <w:t>Test Report</w:t>
            </w:r>
          </w:p>
        </w:tc>
      </w:tr>
      <w:tr w:rsidR="006739BC" w:rsidRPr="007F651F" w:rsidTr="00897800">
        <w:tc>
          <w:tcPr>
            <w:tcW w:w="330"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6D39AB" w:rsidRPr="007F651F" w:rsidRDefault="006D39AB" w:rsidP="000860F3">
            <w:pPr>
              <w:rPr>
                <w:rFonts w:eastAsia="맑은 고딕" w:cs="Arial"/>
                <w:lang w:eastAsia="ko-KR"/>
              </w:rPr>
            </w:pPr>
            <w:r w:rsidRPr="007F651F">
              <w:rPr>
                <w:rFonts w:cs="Arial"/>
              </w:rPr>
              <w:t>Test Manager</w:t>
            </w:r>
            <w:r w:rsidR="006739BC" w:rsidRPr="007F651F">
              <w:rPr>
                <w:rFonts w:eastAsia="맑은 고딕" w:cs="Arial" w:hint="eastAsia"/>
                <w:lang w:eastAsia="ko-KR"/>
              </w:rPr>
              <w:t>,</w:t>
            </w:r>
          </w:p>
          <w:p w:rsidR="006D39AB" w:rsidRPr="007F651F" w:rsidRDefault="006D39AB" w:rsidP="006739BC">
            <w:pPr>
              <w:rPr>
                <w:rFonts w:cs="Arial"/>
              </w:rPr>
            </w:pPr>
            <w:r w:rsidRPr="007F651F">
              <w:rPr>
                <w:rFonts w:cs="Arial"/>
              </w:rPr>
              <w:t>Safety Manager</w:t>
            </w:r>
          </w:p>
        </w:tc>
        <w:tc>
          <w:tcPr>
            <w:tcW w:w="420"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Test Manager</w:t>
            </w:r>
          </w:p>
        </w:tc>
        <w:tc>
          <w:tcPr>
            <w:tcW w:w="315" w:type="dxa"/>
            <w:tcBorders>
              <w:top w:val="nil"/>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6D39AB" w:rsidRPr="007F651F" w:rsidRDefault="006D39AB" w:rsidP="006739BC">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Quality</w:t>
            </w:r>
            <w:r w:rsidR="006739BC" w:rsidRPr="007F651F">
              <w:rPr>
                <w:rFonts w:ascii="Arial" w:eastAsia="맑은 고딕" w:hAnsi="Arial" w:cs="Arial" w:hint="eastAsia"/>
                <w:sz w:val="20"/>
                <w:szCs w:val="20"/>
                <w:lang w:eastAsia="ko-KR"/>
              </w:rPr>
              <w:t xml:space="preserve"> </w:t>
            </w:r>
            <w:r w:rsidRPr="007F651F">
              <w:rPr>
                <w:rFonts w:ascii="Arial" w:eastAsia="맑은 고딕" w:hAnsi="Arial" w:cs="Arial"/>
                <w:sz w:val="20"/>
                <w:szCs w:val="20"/>
                <w:lang w:eastAsia="ko-KR"/>
              </w:rPr>
              <w:t>Planner</w:t>
            </w:r>
          </w:p>
        </w:tc>
        <w:tc>
          <w:tcPr>
            <w:tcW w:w="315"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6D39AB" w:rsidRPr="007F651F" w:rsidRDefault="006D39AB" w:rsidP="006739BC">
            <w:pPr>
              <w:jc w:val="left"/>
              <w:rPr>
                <w:rFonts w:eastAsia="맑은 고딕" w:cs="Arial"/>
                <w:lang w:eastAsia="ko-KR"/>
              </w:rPr>
            </w:pPr>
            <w:r w:rsidRPr="007F651F">
              <w:rPr>
                <w:rFonts w:eastAsia="맑은 고딕" w:cs="Arial"/>
                <w:lang w:eastAsia="ko-KR"/>
              </w:rPr>
              <w:t>PM</w:t>
            </w:r>
          </w:p>
        </w:tc>
      </w:tr>
      <w:tr w:rsidR="006739BC" w:rsidRPr="007F651F" w:rsidTr="00897800">
        <w:tc>
          <w:tcPr>
            <w:tcW w:w="2493"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I = Information</w:t>
            </w:r>
          </w:p>
        </w:tc>
      </w:tr>
    </w:tbl>
    <w:p w:rsidR="006D39AB" w:rsidRPr="007F651F" w:rsidRDefault="006D39AB" w:rsidP="000860F3">
      <w:pPr>
        <w:jc w:val="left"/>
        <w:rPr>
          <w:rFonts w:eastAsia="맑은 고딕" w:cs="Arial"/>
          <w:lang w:eastAsia="ko-KR"/>
        </w:rPr>
      </w:pPr>
    </w:p>
    <w:p w:rsidR="006D39AB" w:rsidRPr="007F651F" w:rsidRDefault="006D39AB" w:rsidP="000860F3">
      <w:pPr>
        <w:rPr>
          <w:rFonts w:eastAsia="HY그래픽M" w:cs="Arial"/>
          <w:lang w:eastAsia="ko-KR"/>
        </w:rPr>
      </w:pPr>
      <w:r w:rsidRPr="007F651F">
        <w:rPr>
          <w:rFonts w:eastAsia="HY그래픽M" w:cs="Arial"/>
          <w:lang w:eastAsia="ko-KR"/>
        </w:rPr>
        <w:t>The aim of this task is to provide an assessment of the maturity of the test object and to communicate the test results to all relevant parties as defined in Task 7: Organize test project.</w:t>
      </w:r>
    </w:p>
    <w:p w:rsidR="006D39AB" w:rsidRPr="007F651F" w:rsidRDefault="006D39AB" w:rsidP="000860F3">
      <w:pPr>
        <w:rPr>
          <w:rFonts w:eastAsia="HY그래픽M" w:cs="Arial"/>
          <w:lang w:eastAsia="ko-KR"/>
        </w:rPr>
      </w:pPr>
      <w:r w:rsidRPr="007F651F">
        <w:rPr>
          <w:rFonts w:eastAsia="HY그래픽M" w:cs="Arial"/>
          <w:lang w:eastAsia="ko-KR"/>
        </w:rPr>
        <w:t xml:space="preserve">Not performed tests regarding safety related functions have to be documented in the </w:t>
      </w:r>
      <w:r w:rsidR="004B4580" w:rsidRPr="007F651F">
        <w:rPr>
          <w:rFonts w:eastAsia="HY그래픽M" w:cs="Arial" w:hint="eastAsia"/>
          <w:lang w:eastAsia="ko-KR"/>
        </w:rPr>
        <w:t>System</w:t>
      </w:r>
      <w:r w:rsidR="004B4580" w:rsidRPr="007F651F">
        <w:rPr>
          <w:rFonts w:eastAsia="HY그래픽M" w:cs="Arial"/>
          <w:lang w:eastAsia="ko-KR"/>
        </w:rPr>
        <w:t xml:space="preserve"> </w:t>
      </w:r>
      <w:r w:rsidRPr="007F651F">
        <w:rPr>
          <w:rFonts w:eastAsia="HY그래픽M" w:cs="Arial"/>
          <w:lang w:eastAsia="ko-KR"/>
        </w:rPr>
        <w:t>Test Report and have to be communicated to the customer.</w:t>
      </w:r>
    </w:p>
    <w:p w:rsidR="006D39AB" w:rsidRPr="007F651F" w:rsidRDefault="006D39AB" w:rsidP="000860F3">
      <w:pPr>
        <w:rPr>
          <w:rFonts w:eastAsia="HY그래픽M" w:cs="Arial"/>
          <w:lang w:eastAsia="ko-KR"/>
        </w:rPr>
      </w:pPr>
      <w:r w:rsidRPr="007F651F">
        <w:rPr>
          <w:rFonts w:eastAsia="HY그래픽M" w:cs="Arial"/>
          <w:lang w:eastAsia="ko-KR"/>
        </w:rPr>
        <w:t xml:space="preserve">The result is added in the </w:t>
      </w:r>
      <w:r w:rsidR="004B4580" w:rsidRPr="007F651F">
        <w:rPr>
          <w:rFonts w:eastAsia="HY그래픽M" w:cs="Arial" w:hint="eastAsia"/>
          <w:lang w:eastAsia="ko-KR"/>
        </w:rPr>
        <w:t>System</w:t>
      </w:r>
      <w:r w:rsidR="004B4580" w:rsidRPr="007F651F">
        <w:rPr>
          <w:rFonts w:eastAsia="HY그래픽M" w:cs="Arial"/>
          <w:lang w:eastAsia="ko-KR"/>
        </w:rPr>
        <w:t xml:space="preserve"> </w:t>
      </w:r>
      <w:r w:rsidRPr="007F651F">
        <w:rPr>
          <w:rFonts w:eastAsia="HY그래픽M" w:cs="Arial"/>
          <w:lang w:eastAsia="ko-KR"/>
        </w:rPr>
        <w:t>Test Report.</w:t>
      </w:r>
    </w:p>
    <w:p w:rsidR="006D39AB" w:rsidRPr="007F651F" w:rsidRDefault="006D39AB" w:rsidP="000860F3">
      <w:pPr>
        <w:rPr>
          <w:rFonts w:eastAsia="HY그래픽M" w:cs="Arial"/>
          <w:lang w:eastAsia="ko-KR"/>
        </w:rPr>
      </w:pPr>
    </w:p>
    <w:p w:rsidR="008423A1" w:rsidRPr="007F651F" w:rsidRDefault="008423A1" w:rsidP="000860F3">
      <w:pPr>
        <w:pStyle w:val="2"/>
        <w:rPr>
          <w:rFonts w:cs="Arial"/>
          <w:lang w:eastAsia="ko-KR"/>
        </w:rPr>
      </w:pPr>
      <w:bookmarkStart w:id="40" w:name="_Toc500324133"/>
      <w:r w:rsidRPr="007F651F">
        <w:rPr>
          <w:rFonts w:cs="Arial"/>
          <w:lang w:eastAsia="ko-KR"/>
        </w:rPr>
        <w:t>Test Closure Phase</w:t>
      </w:r>
      <w:bookmarkEnd w:id="40"/>
    </w:p>
    <w:p w:rsidR="008423A1" w:rsidRPr="007F651F" w:rsidRDefault="008423A1" w:rsidP="000860F3">
      <w:pPr>
        <w:rPr>
          <w:rFonts w:eastAsia="HY그래픽M" w:cs="Arial"/>
          <w:lang w:eastAsia="ko-KR"/>
        </w:rPr>
      </w:pPr>
      <w:r w:rsidRPr="007F651F">
        <w:rPr>
          <w:rFonts w:eastAsia="HY그래픽M" w:cs="Arial"/>
          <w:lang w:eastAsia="ko-KR"/>
        </w:rPr>
        <w:t>In the test closure phase at project closure, the experiences are consolidated and for each test level a Test Completion Report is drawn up. Another important issue is the archiving of the test environment for reproduction and possible reuse.</w:t>
      </w:r>
    </w:p>
    <w:p w:rsidR="008423A1" w:rsidRPr="007F651F" w:rsidRDefault="008423A1" w:rsidP="000860F3">
      <w:pPr>
        <w:rPr>
          <w:rFonts w:eastAsia="HY그래픽M" w:cs="Arial"/>
          <w:lang w:eastAsia="ko-KR"/>
        </w:rPr>
      </w:pPr>
    </w:p>
    <w:p w:rsidR="006D39AB" w:rsidRPr="007F651F" w:rsidRDefault="006D39AB" w:rsidP="000860F3">
      <w:pPr>
        <w:pStyle w:val="3"/>
        <w:rPr>
          <w:rFonts w:cs="Arial"/>
        </w:rPr>
      </w:pPr>
      <w:bookmarkStart w:id="41" w:name="_Toc500324134"/>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22</w:t>
      </w:r>
      <w:r w:rsidRPr="007F651F">
        <w:rPr>
          <w:rFonts w:cs="Arial"/>
        </w:rPr>
        <w:t xml:space="preserve">: </w:t>
      </w:r>
      <w:r w:rsidR="0068499E" w:rsidRPr="007F651F">
        <w:rPr>
          <w:rFonts w:cs="Arial"/>
        </w:rPr>
        <w:t>Analyze test experience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4"/>
        <w:gridCol w:w="462"/>
        <w:gridCol w:w="2001"/>
        <w:gridCol w:w="462"/>
        <w:gridCol w:w="2151"/>
        <w:gridCol w:w="385"/>
        <w:gridCol w:w="1907"/>
      </w:tblGrid>
      <w:tr w:rsidR="006D39AB" w:rsidRPr="007F651F" w:rsidTr="00897800">
        <w:tc>
          <w:tcPr>
            <w:tcW w:w="2493" w:type="dxa"/>
            <w:gridSpan w:val="2"/>
            <w:vAlign w:val="center"/>
          </w:tcPr>
          <w:p w:rsidR="006D39AB" w:rsidRPr="007F651F" w:rsidRDefault="006D39AB" w:rsidP="000860F3">
            <w:pPr>
              <w:rPr>
                <w:rFonts w:cs="Arial"/>
              </w:rPr>
            </w:pPr>
            <w:r w:rsidRPr="007F651F">
              <w:rPr>
                <w:rFonts w:cs="Arial"/>
              </w:rPr>
              <w:t>Input</w:t>
            </w:r>
          </w:p>
        </w:tc>
        <w:tc>
          <w:tcPr>
            <w:tcW w:w="7362" w:type="dxa"/>
            <w:gridSpan w:val="6"/>
            <w:vAlign w:val="center"/>
          </w:tcPr>
          <w:p w:rsidR="006D39AB" w:rsidRPr="007F651F" w:rsidRDefault="006D39AB" w:rsidP="000860F3">
            <w:pPr>
              <w:pStyle w:val="af2"/>
              <w:rPr>
                <w:rFonts w:eastAsia="굴림체" w:cs="Arial"/>
                <w:lang w:eastAsia="ko-KR"/>
              </w:rPr>
            </w:pPr>
          </w:p>
        </w:tc>
      </w:tr>
      <w:tr w:rsidR="006D39AB" w:rsidRPr="007F651F" w:rsidTr="00897800">
        <w:tc>
          <w:tcPr>
            <w:tcW w:w="2493" w:type="dxa"/>
            <w:gridSpan w:val="2"/>
            <w:vAlign w:val="center"/>
          </w:tcPr>
          <w:p w:rsidR="006D39AB" w:rsidRPr="007F651F" w:rsidRDefault="006D39AB" w:rsidP="000860F3">
            <w:pPr>
              <w:rPr>
                <w:rFonts w:cs="Arial"/>
              </w:rPr>
            </w:pPr>
            <w:r w:rsidRPr="007F651F">
              <w:rPr>
                <w:rFonts w:cs="Arial"/>
              </w:rPr>
              <w:t>Output</w:t>
            </w:r>
          </w:p>
        </w:tc>
        <w:tc>
          <w:tcPr>
            <w:tcW w:w="7362" w:type="dxa"/>
            <w:gridSpan w:val="6"/>
            <w:vAlign w:val="center"/>
          </w:tcPr>
          <w:p w:rsidR="006D39AB" w:rsidRPr="007F651F" w:rsidRDefault="00551502" w:rsidP="00A9189C">
            <w:pPr>
              <w:rPr>
                <w:rFonts w:eastAsia="굴림체" w:cs="Arial"/>
                <w:lang w:eastAsia="ko-KR"/>
              </w:rPr>
            </w:pPr>
            <w:r w:rsidRPr="007F651F">
              <w:rPr>
                <w:rFonts w:eastAsia="HY그래픽M" w:cs="Arial" w:hint="eastAsia"/>
                <w:lang w:eastAsia="ko-KR"/>
              </w:rPr>
              <w:t>System</w:t>
            </w:r>
            <w:r w:rsidRPr="007F651F">
              <w:rPr>
                <w:rFonts w:eastAsia="HY그래픽M" w:cs="Arial"/>
                <w:lang w:eastAsia="ko-KR"/>
              </w:rPr>
              <w:t xml:space="preserve"> </w:t>
            </w:r>
            <w:r w:rsidR="009F0BA2" w:rsidRPr="007F651F">
              <w:rPr>
                <w:rFonts w:eastAsia="굴림체" w:cs="Arial"/>
                <w:lang w:eastAsia="ko-KR"/>
              </w:rPr>
              <w:t>Test Completion Report</w:t>
            </w:r>
          </w:p>
        </w:tc>
      </w:tr>
      <w:tr w:rsidR="006D39AB" w:rsidRPr="007F651F" w:rsidTr="00897800">
        <w:tc>
          <w:tcPr>
            <w:tcW w:w="330"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D:</w:t>
            </w:r>
          </w:p>
        </w:tc>
        <w:tc>
          <w:tcPr>
            <w:tcW w:w="2163" w:type="dxa"/>
            <w:tcBorders>
              <w:left w:val="nil"/>
            </w:tcBorders>
            <w:vAlign w:val="center"/>
          </w:tcPr>
          <w:p w:rsidR="006D39AB" w:rsidRPr="007F651F" w:rsidRDefault="006D39AB" w:rsidP="000860F3">
            <w:pPr>
              <w:rPr>
                <w:rFonts w:cs="Arial"/>
              </w:rPr>
            </w:pPr>
          </w:p>
        </w:tc>
        <w:tc>
          <w:tcPr>
            <w:tcW w:w="420"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E:</w:t>
            </w:r>
          </w:p>
        </w:tc>
        <w:tc>
          <w:tcPr>
            <w:tcW w:w="2098" w:type="dxa"/>
            <w:tcBorders>
              <w:left w:val="nil"/>
            </w:tcBorders>
            <w:vAlign w:val="center"/>
          </w:tcPr>
          <w:p w:rsidR="006D39AB" w:rsidRPr="007F651F" w:rsidRDefault="0068499E" w:rsidP="000860F3">
            <w:pPr>
              <w:rPr>
                <w:rFonts w:eastAsia="맑은 고딕" w:cs="Arial"/>
                <w:lang w:eastAsia="ko-KR"/>
              </w:rPr>
            </w:pPr>
            <w:r w:rsidRPr="007F651F">
              <w:rPr>
                <w:rFonts w:eastAsia="맑은 고딕" w:cs="Arial"/>
                <w:lang w:eastAsia="ko-KR"/>
              </w:rPr>
              <w:t>Test Manager</w:t>
            </w:r>
          </w:p>
        </w:tc>
        <w:tc>
          <w:tcPr>
            <w:tcW w:w="315" w:type="dxa"/>
            <w:tcBorders>
              <w:top w:val="nil"/>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S:</w:t>
            </w:r>
          </w:p>
        </w:tc>
        <w:tc>
          <w:tcPr>
            <w:tcW w:w="2202" w:type="dxa"/>
            <w:tcBorders>
              <w:top w:val="nil"/>
              <w:left w:val="nil"/>
            </w:tcBorders>
            <w:vAlign w:val="center"/>
          </w:tcPr>
          <w:p w:rsidR="0068499E" w:rsidRPr="007F651F" w:rsidRDefault="0068499E"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PM,</w:t>
            </w:r>
            <w:r w:rsidR="00FE796D" w:rsidRPr="007F651F">
              <w:rPr>
                <w:rFonts w:ascii="Arial" w:eastAsia="맑은 고딕" w:hAnsi="Arial" w:cs="Arial" w:hint="eastAsia"/>
                <w:sz w:val="20"/>
                <w:szCs w:val="20"/>
                <w:lang w:eastAsia="ko-KR"/>
              </w:rPr>
              <w:t xml:space="preserve"> </w:t>
            </w:r>
            <w:r w:rsidRPr="007F651F">
              <w:rPr>
                <w:rFonts w:ascii="Arial" w:eastAsia="맑은 고딕" w:hAnsi="Arial" w:cs="Arial"/>
                <w:sz w:val="20"/>
                <w:szCs w:val="20"/>
                <w:lang w:eastAsia="ko-KR"/>
              </w:rPr>
              <w:t>Quality</w:t>
            </w:r>
            <w:r w:rsidR="00A9189C" w:rsidRPr="007F651F">
              <w:rPr>
                <w:rFonts w:ascii="Arial" w:eastAsia="맑은 고딕" w:hAnsi="Arial" w:cs="Arial" w:hint="eastAsia"/>
                <w:sz w:val="20"/>
                <w:szCs w:val="20"/>
                <w:lang w:eastAsia="ko-KR"/>
              </w:rPr>
              <w:t xml:space="preserve"> </w:t>
            </w:r>
            <w:r w:rsidRPr="007F651F">
              <w:rPr>
                <w:rFonts w:ascii="Arial" w:eastAsia="맑은 고딕" w:hAnsi="Arial" w:cs="Arial"/>
                <w:sz w:val="20"/>
                <w:szCs w:val="20"/>
                <w:lang w:eastAsia="ko-KR"/>
              </w:rPr>
              <w:t>Planner</w:t>
            </w:r>
            <w:r w:rsidR="00A9189C" w:rsidRPr="007F651F">
              <w:rPr>
                <w:rFonts w:ascii="Arial" w:eastAsia="맑은 고딕" w:hAnsi="Arial" w:cs="Arial" w:hint="eastAsia"/>
                <w:sz w:val="20"/>
                <w:szCs w:val="20"/>
                <w:lang w:eastAsia="ko-KR"/>
              </w:rPr>
              <w:t>,</w:t>
            </w:r>
          </w:p>
          <w:p w:rsidR="0068499E" w:rsidRPr="007F651F" w:rsidRDefault="0068499E"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Test Team,</w:t>
            </w:r>
          </w:p>
          <w:p w:rsidR="0068499E" w:rsidRPr="007F651F" w:rsidRDefault="0068499E" w:rsidP="000860F3">
            <w:pPr>
              <w:pStyle w:val="Default"/>
              <w:rPr>
                <w:rFonts w:ascii="Arial" w:eastAsia="맑은 고딕" w:hAnsi="Arial" w:cs="Arial"/>
                <w:sz w:val="20"/>
                <w:szCs w:val="20"/>
                <w:lang w:eastAsia="ko-KR"/>
              </w:rPr>
            </w:pPr>
            <w:r w:rsidRPr="007F651F">
              <w:rPr>
                <w:rFonts w:ascii="Arial" w:eastAsia="맑은 고딕" w:hAnsi="Arial" w:cs="Arial"/>
                <w:sz w:val="20"/>
                <w:szCs w:val="20"/>
                <w:lang w:eastAsia="ko-KR"/>
              </w:rPr>
              <w:t>Representatives of</w:t>
            </w:r>
          </w:p>
          <w:p w:rsidR="006D39AB" w:rsidRPr="007F651F" w:rsidRDefault="00551502" w:rsidP="000860F3">
            <w:pPr>
              <w:pStyle w:val="Default"/>
              <w:jc w:val="both"/>
              <w:rPr>
                <w:rFonts w:ascii="Arial" w:eastAsia="맑은 고딕" w:hAnsi="Arial" w:cs="Arial"/>
                <w:sz w:val="20"/>
                <w:szCs w:val="20"/>
                <w:lang w:eastAsia="ko-KR"/>
              </w:rPr>
            </w:pPr>
            <w:r w:rsidRPr="007F651F">
              <w:rPr>
                <w:rFonts w:ascii="Arial" w:eastAsia="맑은 고딕" w:hAnsi="Arial" w:cs="Arial"/>
                <w:sz w:val="20"/>
                <w:szCs w:val="20"/>
                <w:lang w:eastAsia="ko-KR"/>
              </w:rPr>
              <w:t xml:space="preserve">System </w:t>
            </w:r>
            <w:r w:rsidR="0068499E" w:rsidRPr="007F651F">
              <w:rPr>
                <w:rFonts w:ascii="Arial" w:eastAsia="맑은 고딕" w:hAnsi="Arial" w:cs="Arial"/>
                <w:sz w:val="20"/>
                <w:szCs w:val="20"/>
                <w:lang w:eastAsia="ko-KR"/>
              </w:rPr>
              <w:t>Development</w:t>
            </w:r>
          </w:p>
        </w:tc>
        <w:tc>
          <w:tcPr>
            <w:tcW w:w="315"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I:</w:t>
            </w:r>
          </w:p>
        </w:tc>
        <w:tc>
          <w:tcPr>
            <w:tcW w:w="2012" w:type="dxa"/>
            <w:tcBorders>
              <w:left w:val="nil"/>
            </w:tcBorders>
            <w:vAlign w:val="center"/>
          </w:tcPr>
          <w:p w:rsidR="006D39AB" w:rsidRPr="007F651F" w:rsidRDefault="006D39AB" w:rsidP="000860F3">
            <w:pPr>
              <w:rPr>
                <w:rFonts w:eastAsia="맑은 고딕" w:cs="Arial"/>
                <w:lang w:eastAsia="ko-KR"/>
              </w:rPr>
            </w:pPr>
          </w:p>
        </w:tc>
      </w:tr>
      <w:tr w:rsidR="006D39AB" w:rsidRPr="007F651F" w:rsidTr="00897800">
        <w:tc>
          <w:tcPr>
            <w:tcW w:w="2493"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D = Decision</w:t>
            </w:r>
          </w:p>
        </w:tc>
        <w:tc>
          <w:tcPr>
            <w:tcW w:w="2518"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E = Execution</w:t>
            </w:r>
          </w:p>
        </w:tc>
        <w:tc>
          <w:tcPr>
            <w:tcW w:w="2517"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S = Support</w:t>
            </w:r>
          </w:p>
        </w:tc>
        <w:tc>
          <w:tcPr>
            <w:tcW w:w="2327"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I = Information</w:t>
            </w:r>
          </w:p>
        </w:tc>
      </w:tr>
    </w:tbl>
    <w:p w:rsidR="006D39AB" w:rsidRPr="007F651F" w:rsidRDefault="006D39AB" w:rsidP="000860F3">
      <w:pPr>
        <w:jc w:val="left"/>
        <w:rPr>
          <w:rFonts w:eastAsia="맑은 고딕" w:cs="Arial"/>
          <w:lang w:eastAsia="ko-KR"/>
        </w:rPr>
      </w:pPr>
    </w:p>
    <w:p w:rsidR="0068499E" w:rsidRPr="007F651F" w:rsidRDefault="0068499E" w:rsidP="000860F3">
      <w:pPr>
        <w:jc w:val="left"/>
        <w:rPr>
          <w:rFonts w:eastAsia="맑은 고딕" w:cs="Arial"/>
          <w:lang w:eastAsia="ko-KR"/>
        </w:rPr>
      </w:pPr>
      <w:r w:rsidRPr="007F651F">
        <w:rPr>
          <w:rFonts w:eastAsia="맑은 고딕" w:cs="Arial"/>
          <w:lang w:eastAsia="ko-KR"/>
        </w:rPr>
        <w:t xml:space="preserve">The aim of this task is to analyze the experiences gained in the </w:t>
      </w:r>
      <w:r w:rsidR="001C35A3" w:rsidRPr="007F651F">
        <w:rPr>
          <w:rFonts w:eastAsia="HY그래픽M" w:cs="Arial" w:hint="eastAsia"/>
          <w:lang w:eastAsia="ko-KR"/>
        </w:rPr>
        <w:t>System</w:t>
      </w:r>
      <w:r w:rsidR="001C35A3" w:rsidRPr="007F651F">
        <w:rPr>
          <w:rFonts w:eastAsia="HY그래픽M" w:cs="Arial"/>
          <w:lang w:eastAsia="ko-KR"/>
        </w:rPr>
        <w:t xml:space="preserve"> </w:t>
      </w:r>
      <w:r w:rsidRPr="007F651F">
        <w:rPr>
          <w:rFonts w:eastAsia="맑은 고딕" w:cs="Arial"/>
          <w:lang w:eastAsia="ko-KR"/>
        </w:rPr>
        <w:t>test level.</w:t>
      </w:r>
    </w:p>
    <w:p w:rsidR="0068499E" w:rsidRPr="007F651F" w:rsidRDefault="0068499E" w:rsidP="000860F3">
      <w:pPr>
        <w:jc w:val="left"/>
        <w:rPr>
          <w:rFonts w:eastAsia="맑은 고딕" w:cs="Arial"/>
          <w:lang w:eastAsia="ko-KR"/>
        </w:rPr>
      </w:pPr>
      <w:r w:rsidRPr="007F651F">
        <w:rPr>
          <w:rFonts w:eastAsia="맑은 고딕" w:cs="Arial"/>
          <w:lang w:eastAsia="ko-KR"/>
        </w:rPr>
        <w:t xml:space="preserve">The result is the </w:t>
      </w:r>
      <w:r w:rsidR="001C35A3" w:rsidRPr="007F651F">
        <w:rPr>
          <w:rFonts w:eastAsia="HY그래픽M" w:cs="Arial" w:hint="eastAsia"/>
          <w:lang w:eastAsia="ko-KR"/>
        </w:rPr>
        <w:t>System</w:t>
      </w:r>
      <w:r w:rsidR="001C35A3" w:rsidRPr="007F651F">
        <w:rPr>
          <w:rFonts w:eastAsia="HY그래픽M" w:cs="Arial"/>
          <w:lang w:eastAsia="ko-KR"/>
        </w:rPr>
        <w:t xml:space="preserve"> </w:t>
      </w:r>
      <w:r w:rsidRPr="007F651F">
        <w:rPr>
          <w:rFonts w:eastAsia="맑은 고딕" w:cs="Arial"/>
          <w:lang w:eastAsia="ko-KR"/>
        </w:rPr>
        <w:t>Test Completion Report.</w:t>
      </w:r>
    </w:p>
    <w:p w:rsidR="006D39AB" w:rsidRPr="007F651F" w:rsidRDefault="006D39AB" w:rsidP="000860F3">
      <w:pPr>
        <w:rPr>
          <w:rFonts w:eastAsia="HY그래픽M" w:cs="Arial"/>
          <w:lang w:eastAsia="ko-KR"/>
        </w:rPr>
      </w:pPr>
    </w:p>
    <w:p w:rsidR="006D39AB" w:rsidRPr="007F651F" w:rsidRDefault="006D39AB" w:rsidP="000860F3">
      <w:pPr>
        <w:pStyle w:val="3"/>
        <w:rPr>
          <w:rFonts w:cs="Arial"/>
        </w:rPr>
      </w:pPr>
      <w:bookmarkStart w:id="42" w:name="_Toc500324135"/>
      <w:r w:rsidRPr="007F651F">
        <w:rPr>
          <w:rFonts w:eastAsia="맑은 고딕" w:cs="Arial"/>
          <w:lang w:eastAsia="ko-KR"/>
        </w:rPr>
        <w:t>Task</w:t>
      </w:r>
      <w:r w:rsidRPr="007F651F">
        <w:rPr>
          <w:rFonts w:cs="Arial"/>
        </w:rPr>
        <w:t xml:space="preserve"> </w:t>
      </w:r>
      <w:r w:rsidR="00FD02DC" w:rsidRPr="007F651F">
        <w:rPr>
          <w:rFonts w:eastAsia="맑은 고딕" w:cs="Arial"/>
          <w:lang w:eastAsia="ko-KR"/>
        </w:rPr>
        <w:t>23</w:t>
      </w:r>
      <w:r w:rsidRPr="007F651F">
        <w:rPr>
          <w:rFonts w:cs="Arial"/>
        </w:rPr>
        <w:t xml:space="preserve">: </w:t>
      </w:r>
      <w:r w:rsidR="0068499E" w:rsidRPr="007F651F">
        <w:rPr>
          <w:rFonts w:cs="Arial"/>
        </w:rPr>
        <w:t>Archiving test environment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9"/>
        <w:gridCol w:w="462"/>
        <w:gridCol w:w="2038"/>
        <w:gridCol w:w="462"/>
        <w:gridCol w:w="2071"/>
        <w:gridCol w:w="385"/>
        <w:gridCol w:w="1925"/>
      </w:tblGrid>
      <w:tr w:rsidR="006D39AB" w:rsidRPr="007F651F" w:rsidTr="0068499E">
        <w:tc>
          <w:tcPr>
            <w:tcW w:w="2512" w:type="dxa"/>
            <w:gridSpan w:val="2"/>
            <w:vAlign w:val="center"/>
          </w:tcPr>
          <w:p w:rsidR="006D39AB" w:rsidRPr="007F651F" w:rsidRDefault="006D39AB" w:rsidP="000860F3">
            <w:pPr>
              <w:rPr>
                <w:rFonts w:cs="Arial"/>
              </w:rPr>
            </w:pPr>
            <w:r w:rsidRPr="007F651F">
              <w:rPr>
                <w:rFonts w:cs="Arial"/>
              </w:rPr>
              <w:t>Input</w:t>
            </w:r>
          </w:p>
        </w:tc>
        <w:tc>
          <w:tcPr>
            <w:tcW w:w="7343" w:type="dxa"/>
            <w:gridSpan w:val="6"/>
            <w:vAlign w:val="center"/>
          </w:tcPr>
          <w:p w:rsidR="006D39AB" w:rsidRPr="007F651F" w:rsidRDefault="006D39AB" w:rsidP="000860F3">
            <w:pPr>
              <w:pStyle w:val="af2"/>
              <w:rPr>
                <w:rFonts w:eastAsia="굴림체" w:cs="Arial"/>
                <w:lang w:eastAsia="ko-KR"/>
              </w:rPr>
            </w:pPr>
          </w:p>
        </w:tc>
      </w:tr>
      <w:tr w:rsidR="006D39AB" w:rsidRPr="007F651F" w:rsidTr="0068499E">
        <w:tc>
          <w:tcPr>
            <w:tcW w:w="2512" w:type="dxa"/>
            <w:gridSpan w:val="2"/>
            <w:vAlign w:val="center"/>
          </w:tcPr>
          <w:p w:rsidR="006D39AB" w:rsidRPr="007F651F" w:rsidRDefault="006D39AB" w:rsidP="000860F3">
            <w:pPr>
              <w:rPr>
                <w:rFonts w:cs="Arial"/>
              </w:rPr>
            </w:pPr>
            <w:r w:rsidRPr="007F651F">
              <w:rPr>
                <w:rFonts w:cs="Arial"/>
              </w:rPr>
              <w:t>Output</w:t>
            </w:r>
          </w:p>
        </w:tc>
        <w:tc>
          <w:tcPr>
            <w:tcW w:w="7343" w:type="dxa"/>
            <w:gridSpan w:val="6"/>
            <w:vAlign w:val="center"/>
          </w:tcPr>
          <w:p w:rsidR="006D39AB" w:rsidRPr="007F651F" w:rsidRDefault="006D39AB" w:rsidP="000860F3">
            <w:pPr>
              <w:rPr>
                <w:rFonts w:eastAsia="굴림체" w:cs="Arial"/>
              </w:rPr>
            </w:pPr>
          </w:p>
        </w:tc>
      </w:tr>
      <w:tr w:rsidR="006D39AB" w:rsidRPr="007F651F" w:rsidTr="0068499E">
        <w:tc>
          <w:tcPr>
            <w:tcW w:w="473"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D:</w:t>
            </w:r>
          </w:p>
        </w:tc>
        <w:tc>
          <w:tcPr>
            <w:tcW w:w="2039" w:type="dxa"/>
            <w:tcBorders>
              <w:left w:val="nil"/>
            </w:tcBorders>
            <w:vAlign w:val="center"/>
          </w:tcPr>
          <w:p w:rsidR="006D39AB" w:rsidRPr="007F651F" w:rsidRDefault="006D39AB" w:rsidP="000860F3">
            <w:pPr>
              <w:rPr>
                <w:rFonts w:cs="Arial"/>
              </w:rPr>
            </w:pPr>
          </w:p>
        </w:tc>
        <w:tc>
          <w:tcPr>
            <w:tcW w:w="462"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E:</w:t>
            </w:r>
          </w:p>
        </w:tc>
        <w:tc>
          <w:tcPr>
            <w:tcW w:w="2038" w:type="dxa"/>
            <w:tcBorders>
              <w:left w:val="nil"/>
            </w:tcBorders>
            <w:vAlign w:val="center"/>
          </w:tcPr>
          <w:p w:rsidR="0068499E" w:rsidRPr="007F651F" w:rsidRDefault="00A0310E" w:rsidP="000860F3">
            <w:pPr>
              <w:rPr>
                <w:rFonts w:eastAsia="맑은 고딕" w:cs="Arial"/>
                <w:lang w:eastAsia="ko-KR"/>
              </w:rPr>
            </w:pPr>
            <w:r w:rsidRPr="007F651F">
              <w:rPr>
                <w:rFonts w:eastAsia="HY그래픽M" w:cs="Arial" w:hint="eastAsia"/>
                <w:lang w:eastAsia="ko-KR"/>
              </w:rPr>
              <w:t>System</w:t>
            </w:r>
            <w:r w:rsidRPr="007F651F">
              <w:rPr>
                <w:rFonts w:eastAsia="HY그래픽M" w:cs="Arial"/>
                <w:lang w:eastAsia="ko-KR"/>
              </w:rPr>
              <w:t xml:space="preserve"> </w:t>
            </w:r>
            <w:r w:rsidR="0068499E" w:rsidRPr="007F651F">
              <w:rPr>
                <w:rFonts w:eastAsia="맑은 고딕" w:cs="Arial"/>
                <w:lang w:eastAsia="ko-KR"/>
              </w:rPr>
              <w:t>Tester,</w:t>
            </w:r>
          </w:p>
          <w:p w:rsidR="0068499E" w:rsidRPr="007F651F" w:rsidRDefault="00A0310E" w:rsidP="00F95E38">
            <w:pPr>
              <w:jc w:val="left"/>
              <w:rPr>
                <w:rFonts w:eastAsia="맑은 고딕" w:cs="Arial"/>
                <w:lang w:eastAsia="ko-KR"/>
              </w:rPr>
            </w:pPr>
            <w:r w:rsidRPr="007F651F">
              <w:rPr>
                <w:rFonts w:eastAsia="HY그래픽M" w:cs="Arial" w:hint="eastAsia"/>
                <w:lang w:eastAsia="ko-KR"/>
              </w:rPr>
              <w:t>System</w:t>
            </w:r>
            <w:r w:rsidRPr="007F651F">
              <w:rPr>
                <w:rFonts w:eastAsia="HY그래픽M" w:cs="Arial"/>
                <w:lang w:eastAsia="ko-KR"/>
              </w:rPr>
              <w:t xml:space="preserve"> </w:t>
            </w:r>
            <w:r w:rsidR="0068499E" w:rsidRPr="007F651F">
              <w:rPr>
                <w:rFonts w:eastAsia="맑은 고딕" w:cs="Arial"/>
                <w:lang w:eastAsia="ko-KR"/>
              </w:rPr>
              <w:t>Test</w:t>
            </w:r>
          </w:p>
          <w:p w:rsidR="006D39AB" w:rsidRPr="007F651F" w:rsidRDefault="0068499E" w:rsidP="000860F3">
            <w:pPr>
              <w:rPr>
                <w:rFonts w:eastAsia="맑은 고딕" w:cs="Arial"/>
                <w:lang w:eastAsia="ko-KR"/>
              </w:rPr>
            </w:pPr>
            <w:r w:rsidRPr="007F651F">
              <w:rPr>
                <w:rFonts w:eastAsia="맑은 고딕" w:cs="Arial"/>
                <w:lang w:eastAsia="ko-KR"/>
              </w:rPr>
              <w:t>Automation Engineer</w:t>
            </w:r>
          </w:p>
        </w:tc>
        <w:tc>
          <w:tcPr>
            <w:tcW w:w="462" w:type="dxa"/>
            <w:tcBorders>
              <w:top w:val="nil"/>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S:</w:t>
            </w:r>
          </w:p>
        </w:tc>
        <w:tc>
          <w:tcPr>
            <w:tcW w:w="2071" w:type="dxa"/>
            <w:tcBorders>
              <w:top w:val="nil"/>
              <w:left w:val="nil"/>
            </w:tcBorders>
            <w:vAlign w:val="center"/>
          </w:tcPr>
          <w:p w:rsidR="006D39AB" w:rsidRPr="007F651F" w:rsidRDefault="006D39AB" w:rsidP="000860F3">
            <w:pPr>
              <w:pStyle w:val="Default"/>
              <w:jc w:val="both"/>
              <w:rPr>
                <w:rFonts w:ascii="Arial" w:eastAsia="맑은 고딕" w:hAnsi="Arial" w:cs="Arial"/>
                <w:sz w:val="20"/>
                <w:szCs w:val="20"/>
                <w:lang w:eastAsia="ko-KR"/>
              </w:rPr>
            </w:pPr>
          </w:p>
        </w:tc>
        <w:tc>
          <w:tcPr>
            <w:tcW w:w="385" w:type="dxa"/>
            <w:tcBorders>
              <w:right w:val="nil"/>
            </w:tcBorders>
            <w:vAlign w:val="center"/>
          </w:tcPr>
          <w:p w:rsidR="006D39AB" w:rsidRPr="007F651F" w:rsidRDefault="006D39AB" w:rsidP="000860F3">
            <w:pPr>
              <w:rPr>
                <w:rFonts w:eastAsia="맑은 고딕" w:cs="Arial"/>
                <w:lang w:eastAsia="ko-KR"/>
              </w:rPr>
            </w:pPr>
            <w:r w:rsidRPr="007F651F">
              <w:rPr>
                <w:rFonts w:eastAsia="맑은 고딕" w:cs="Arial"/>
                <w:lang w:eastAsia="ko-KR"/>
              </w:rPr>
              <w:t>I:</w:t>
            </w:r>
          </w:p>
        </w:tc>
        <w:tc>
          <w:tcPr>
            <w:tcW w:w="1925" w:type="dxa"/>
            <w:tcBorders>
              <w:left w:val="nil"/>
            </w:tcBorders>
            <w:vAlign w:val="center"/>
          </w:tcPr>
          <w:p w:rsidR="006D39AB" w:rsidRPr="007F651F" w:rsidRDefault="006D39AB" w:rsidP="000860F3">
            <w:pPr>
              <w:rPr>
                <w:rFonts w:eastAsia="맑은 고딕" w:cs="Arial"/>
                <w:lang w:eastAsia="ko-KR"/>
              </w:rPr>
            </w:pPr>
          </w:p>
        </w:tc>
      </w:tr>
      <w:tr w:rsidR="006D39AB" w:rsidRPr="007F651F" w:rsidTr="0068499E">
        <w:tc>
          <w:tcPr>
            <w:tcW w:w="2512"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D = Decision</w:t>
            </w:r>
          </w:p>
        </w:tc>
        <w:tc>
          <w:tcPr>
            <w:tcW w:w="2500"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E = Execution</w:t>
            </w:r>
          </w:p>
        </w:tc>
        <w:tc>
          <w:tcPr>
            <w:tcW w:w="2533"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S = Support</w:t>
            </w:r>
          </w:p>
        </w:tc>
        <w:tc>
          <w:tcPr>
            <w:tcW w:w="2310" w:type="dxa"/>
            <w:gridSpan w:val="2"/>
            <w:vAlign w:val="center"/>
          </w:tcPr>
          <w:p w:rsidR="006D39AB" w:rsidRPr="007F651F" w:rsidRDefault="006D39AB" w:rsidP="000860F3">
            <w:pPr>
              <w:rPr>
                <w:rFonts w:eastAsia="맑은 고딕" w:cs="Arial"/>
                <w:lang w:eastAsia="ko-KR"/>
              </w:rPr>
            </w:pPr>
            <w:r w:rsidRPr="007F651F">
              <w:rPr>
                <w:rFonts w:eastAsia="맑은 고딕" w:cs="Arial"/>
                <w:lang w:eastAsia="ko-KR"/>
              </w:rPr>
              <w:t>I = Information</w:t>
            </w:r>
          </w:p>
        </w:tc>
      </w:tr>
    </w:tbl>
    <w:p w:rsidR="0068499E" w:rsidRPr="007F651F" w:rsidRDefault="0068499E" w:rsidP="000860F3">
      <w:pPr>
        <w:jc w:val="left"/>
        <w:rPr>
          <w:rFonts w:eastAsia="맑은 고딕" w:cs="Arial"/>
          <w:lang w:eastAsia="ko-KR"/>
        </w:rPr>
      </w:pPr>
    </w:p>
    <w:p w:rsidR="0068499E" w:rsidRPr="007F651F" w:rsidRDefault="0068499E" w:rsidP="000860F3">
      <w:pPr>
        <w:jc w:val="left"/>
        <w:rPr>
          <w:rFonts w:eastAsia="맑은 고딕" w:cs="Arial"/>
          <w:lang w:eastAsia="ko-KR"/>
        </w:rPr>
      </w:pPr>
      <w:r w:rsidRPr="007F651F">
        <w:rPr>
          <w:rFonts w:eastAsia="맑은 고딕" w:cs="Arial"/>
          <w:lang w:eastAsia="ko-KR"/>
        </w:rPr>
        <w:t>The aim of this task is to archive the test environment, test specification, test cases and other aids for subsequent tests (e.g. reuse).</w:t>
      </w:r>
    </w:p>
    <w:p w:rsidR="006D39AB" w:rsidRPr="007F651F" w:rsidRDefault="0068499E" w:rsidP="000860F3">
      <w:pPr>
        <w:jc w:val="left"/>
        <w:rPr>
          <w:rFonts w:eastAsia="맑은 고딕" w:cs="Arial"/>
          <w:lang w:eastAsia="ko-KR"/>
        </w:rPr>
      </w:pPr>
      <w:r w:rsidRPr="007F651F">
        <w:rPr>
          <w:rFonts w:eastAsia="맑은 고딕" w:cs="Arial"/>
          <w:lang w:eastAsia="ko-KR"/>
        </w:rPr>
        <w:t xml:space="preserve">The relevant test basis, documents, and test environment are stored in the </w:t>
      </w:r>
      <w:r w:rsidR="005C0E22" w:rsidRPr="007F651F">
        <w:rPr>
          <w:rFonts w:eastAsia="맑은 고딕" w:cs="Arial"/>
          <w:lang w:eastAsia="ko-KR"/>
        </w:rPr>
        <w:t>PTC</w:t>
      </w:r>
      <w:r w:rsidRPr="007F651F">
        <w:rPr>
          <w:rFonts w:eastAsia="맑은 고딕" w:cs="Arial"/>
          <w:lang w:eastAsia="ko-KR"/>
        </w:rPr>
        <w:t xml:space="preserve"> Source Integrity.</w:t>
      </w:r>
    </w:p>
    <w:p w:rsidR="00025643" w:rsidRPr="007F651F" w:rsidRDefault="00025643" w:rsidP="000860F3">
      <w:pPr>
        <w:rPr>
          <w:rFonts w:eastAsia="HY그래픽M" w:cs="Arial"/>
          <w:lang w:eastAsia="ko-KR"/>
        </w:rPr>
      </w:pPr>
    </w:p>
    <w:p w:rsidR="00025643" w:rsidRPr="007F651F" w:rsidRDefault="00025643" w:rsidP="000860F3">
      <w:pPr>
        <w:rPr>
          <w:rFonts w:eastAsia="HY그래픽M" w:cs="Arial"/>
          <w:lang w:eastAsia="ko-KR"/>
        </w:rPr>
      </w:pPr>
    </w:p>
    <w:p w:rsidR="00025643" w:rsidRPr="007F651F" w:rsidRDefault="00025643" w:rsidP="000860F3">
      <w:pPr>
        <w:rPr>
          <w:rFonts w:eastAsia="HY그래픽M" w:cs="Arial"/>
          <w:lang w:eastAsia="ko-KR"/>
        </w:rPr>
      </w:pPr>
    </w:p>
    <w:p w:rsidR="00025643" w:rsidRPr="007F651F" w:rsidRDefault="00025643" w:rsidP="000860F3">
      <w:pPr>
        <w:rPr>
          <w:rFonts w:eastAsia="HY그래픽M" w:cs="Arial"/>
          <w:lang w:eastAsia="ko-KR"/>
        </w:rPr>
      </w:pPr>
    </w:p>
    <w:p w:rsidR="00A23142" w:rsidRPr="007F651F" w:rsidRDefault="0068491D" w:rsidP="000860F3">
      <w:pPr>
        <w:pStyle w:val="1"/>
        <w:rPr>
          <w:rFonts w:cs="Arial"/>
        </w:rPr>
      </w:pPr>
      <w:bookmarkStart w:id="43" w:name="_Toc500324136"/>
      <w:r w:rsidRPr="007F651F">
        <w:rPr>
          <w:rFonts w:eastAsia="맑은 고딕" w:cs="Arial"/>
          <w:lang w:eastAsia="ko-KR"/>
        </w:rPr>
        <w:t>Changes, References, Appendix, Terms</w:t>
      </w:r>
      <w:bookmarkEnd w:id="43"/>
    </w:p>
    <w:p w:rsidR="00A23142" w:rsidRPr="007F651F" w:rsidRDefault="0068491D" w:rsidP="000860F3">
      <w:pPr>
        <w:pStyle w:val="2"/>
        <w:rPr>
          <w:rFonts w:eastAsia="맑은 고딕" w:cs="Arial"/>
          <w:lang w:eastAsia="ko-KR"/>
        </w:rPr>
      </w:pPr>
      <w:bookmarkStart w:id="44" w:name="_Toc500324137"/>
      <w:r w:rsidRPr="007F651F">
        <w:rPr>
          <w:rFonts w:eastAsia="맑은 고딕" w:cs="Arial"/>
          <w:lang w:eastAsia="ko-KR"/>
        </w:rPr>
        <w:t>References</w:t>
      </w:r>
      <w:bookmarkEnd w:id="44"/>
    </w:p>
    <w:tbl>
      <w:tblPr>
        <w:tblStyle w:val="af5"/>
        <w:tblW w:w="0" w:type="auto"/>
        <w:tblLook w:val="04A0" w:firstRow="1" w:lastRow="0" w:firstColumn="1" w:lastColumn="0" w:noHBand="0" w:noVBand="1"/>
      </w:tblPr>
      <w:tblGrid>
        <w:gridCol w:w="1668"/>
        <w:gridCol w:w="5953"/>
        <w:gridCol w:w="2216"/>
      </w:tblGrid>
      <w:tr w:rsidR="007F3679" w:rsidRPr="007F651F" w:rsidTr="00784A1C">
        <w:tc>
          <w:tcPr>
            <w:tcW w:w="1668" w:type="dxa"/>
            <w:shd w:val="clear" w:color="auto" w:fill="00B0F0"/>
          </w:tcPr>
          <w:p w:rsidR="007F3679" w:rsidRPr="007F651F" w:rsidRDefault="007F3679" w:rsidP="000860F3">
            <w:pPr>
              <w:jc w:val="center"/>
              <w:rPr>
                <w:rFonts w:eastAsia="맑은 고딕" w:cs="Arial"/>
                <w:b/>
              </w:rPr>
            </w:pPr>
            <w:r w:rsidRPr="007F651F">
              <w:rPr>
                <w:rFonts w:eastAsia="맑은 고딕" w:cs="Arial"/>
                <w:b/>
              </w:rPr>
              <w:t>Category</w:t>
            </w:r>
          </w:p>
        </w:tc>
        <w:tc>
          <w:tcPr>
            <w:tcW w:w="5953" w:type="dxa"/>
            <w:shd w:val="clear" w:color="auto" w:fill="00B0F0"/>
          </w:tcPr>
          <w:p w:rsidR="007F3679" w:rsidRPr="007F651F" w:rsidRDefault="007F3679" w:rsidP="000860F3">
            <w:pPr>
              <w:jc w:val="center"/>
              <w:rPr>
                <w:rFonts w:eastAsia="맑은 고딕" w:cs="Arial"/>
                <w:b/>
              </w:rPr>
            </w:pPr>
            <w:r w:rsidRPr="007F651F">
              <w:rPr>
                <w:rFonts w:eastAsia="맑은 고딕" w:cs="Arial"/>
                <w:b/>
              </w:rPr>
              <w:t>Document Name</w:t>
            </w:r>
          </w:p>
        </w:tc>
        <w:tc>
          <w:tcPr>
            <w:tcW w:w="2216" w:type="dxa"/>
            <w:shd w:val="clear" w:color="auto" w:fill="00B0F0"/>
          </w:tcPr>
          <w:p w:rsidR="007F3679" w:rsidRPr="007F651F" w:rsidRDefault="007F3679" w:rsidP="000860F3">
            <w:pPr>
              <w:jc w:val="center"/>
              <w:rPr>
                <w:rFonts w:eastAsia="맑은 고딕" w:cs="Arial"/>
                <w:b/>
              </w:rPr>
            </w:pPr>
            <w:r w:rsidRPr="007F651F">
              <w:rPr>
                <w:rFonts w:eastAsia="맑은 고딕" w:cs="Arial"/>
                <w:b/>
              </w:rPr>
              <w:t>Document Number</w:t>
            </w:r>
          </w:p>
        </w:tc>
      </w:tr>
      <w:tr w:rsidR="007F3679" w:rsidRPr="007F651F" w:rsidTr="00784A1C">
        <w:tc>
          <w:tcPr>
            <w:tcW w:w="1668" w:type="dxa"/>
          </w:tcPr>
          <w:p w:rsidR="007F3679" w:rsidRPr="007F651F" w:rsidRDefault="00C71AD2" w:rsidP="000860F3">
            <w:pPr>
              <w:jc w:val="center"/>
              <w:rPr>
                <w:rFonts w:eastAsia="맑은 고딕" w:cs="Arial"/>
              </w:rPr>
            </w:pPr>
            <w:r w:rsidRPr="007F651F">
              <w:rPr>
                <w:rFonts w:eastAsia="맑은 고딕" w:cs="Arial"/>
              </w:rPr>
              <w:t>Process</w:t>
            </w:r>
          </w:p>
        </w:tc>
        <w:tc>
          <w:tcPr>
            <w:tcW w:w="5953" w:type="dxa"/>
          </w:tcPr>
          <w:p w:rsidR="007F3679" w:rsidRPr="007F651F" w:rsidRDefault="00C71AD2" w:rsidP="000860F3">
            <w:pPr>
              <w:jc w:val="left"/>
              <w:rPr>
                <w:rFonts w:eastAsia="맑은 고딕" w:cs="Arial"/>
              </w:rPr>
            </w:pPr>
            <w:r w:rsidRPr="007F651F">
              <w:rPr>
                <w:rFonts w:eastAsia="바탕" w:cs="Arial"/>
              </w:rPr>
              <w:t>Test of Products Containing Software</w:t>
            </w:r>
          </w:p>
        </w:tc>
        <w:tc>
          <w:tcPr>
            <w:tcW w:w="2216" w:type="dxa"/>
          </w:tcPr>
          <w:p w:rsidR="007F3679" w:rsidRPr="007F651F" w:rsidRDefault="00C71AD2" w:rsidP="000860F3">
            <w:pPr>
              <w:jc w:val="center"/>
              <w:rPr>
                <w:rFonts w:eastAsia="맑은 고딕" w:cs="Arial"/>
              </w:rPr>
            </w:pPr>
            <w:r w:rsidRPr="007F651F">
              <w:rPr>
                <w:rFonts w:eastAsia="맑은 고딕" w:cs="Arial"/>
              </w:rPr>
              <w:t>AD-PE1-1-03</w:t>
            </w:r>
          </w:p>
        </w:tc>
      </w:tr>
    </w:tbl>
    <w:p w:rsidR="007F3679" w:rsidRPr="007F651F" w:rsidRDefault="007F3679" w:rsidP="000860F3">
      <w:pPr>
        <w:rPr>
          <w:rFonts w:eastAsia="맑은 고딕" w:cs="Arial"/>
          <w:lang w:eastAsia="ko-KR"/>
        </w:rPr>
      </w:pPr>
    </w:p>
    <w:p w:rsidR="00C71AD2" w:rsidRPr="007F651F" w:rsidRDefault="00C71AD2" w:rsidP="000860F3">
      <w:pPr>
        <w:pStyle w:val="2"/>
        <w:rPr>
          <w:rFonts w:cs="Arial"/>
          <w:lang w:eastAsia="ko-KR"/>
        </w:rPr>
      </w:pPr>
      <w:bookmarkStart w:id="45" w:name="_Toc500324138"/>
      <w:r w:rsidRPr="007F651F">
        <w:rPr>
          <w:rFonts w:eastAsia="맑은 고딕" w:cs="Arial"/>
          <w:lang w:eastAsia="ko-KR"/>
        </w:rPr>
        <w:t>Template</w:t>
      </w:r>
      <w:bookmarkEnd w:id="45"/>
    </w:p>
    <w:tbl>
      <w:tblPr>
        <w:tblStyle w:val="af5"/>
        <w:tblW w:w="0" w:type="auto"/>
        <w:tblLook w:val="04A0" w:firstRow="1" w:lastRow="0" w:firstColumn="1" w:lastColumn="0" w:noHBand="0" w:noVBand="1"/>
      </w:tblPr>
      <w:tblGrid>
        <w:gridCol w:w="1668"/>
        <w:gridCol w:w="5953"/>
        <w:gridCol w:w="2216"/>
      </w:tblGrid>
      <w:tr w:rsidR="00C71AD2" w:rsidRPr="007F651F" w:rsidTr="008C1670">
        <w:tc>
          <w:tcPr>
            <w:tcW w:w="1668" w:type="dxa"/>
            <w:shd w:val="clear" w:color="auto" w:fill="00B0F0"/>
          </w:tcPr>
          <w:p w:rsidR="00C71AD2" w:rsidRPr="007F651F" w:rsidRDefault="00C71AD2" w:rsidP="000860F3">
            <w:pPr>
              <w:jc w:val="center"/>
              <w:rPr>
                <w:rFonts w:eastAsia="맑은 고딕" w:cs="Arial"/>
                <w:b/>
              </w:rPr>
            </w:pPr>
            <w:r w:rsidRPr="007F651F">
              <w:rPr>
                <w:rFonts w:eastAsia="맑은 고딕" w:cs="Arial"/>
                <w:b/>
              </w:rPr>
              <w:t>Category</w:t>
            </w:r>
          </w:p>
        </w:tc>
        <w:tc>
          <w:tcPr>
            <w:tcW w:w="5953" w:type="dxa"/>
            <w:shd w:val="clear" w:color="auto" w:fill="00B0F0"/>
          </w:tcPr>
          <w:p w:rsidR="00C71AD2" w:rsidRPr="007F651F" w:rsidRDefault="00C71AD2" w:rsidP="000860F3">
            <w:pPr>
              <w:jc w:val="center"/>
              <w:rPr>
                <w:rFonts w:eastAsia="맑은 고딕" w:cs="Arial"/>
                <w:b/>
              </w:rPr>
            </w:pPr>
            <w:r w:rsidRPr="007F651F">
              <w:rPr>
                <w:rFonts w:eastAsia="맑은 고딕" w:cs="Arial"/>
                <w:b/>
              </w:rPr>
              <w:t>Document Name</w:t>
            </w:r>
          </w:p>
        </w:tc>
        <w:tc>
          <w:tcPr>
            <w:tcW w:w="2216" w:type="dxa"/>
            <w:shd w:val="clear" w:color="auto" w:fill="00B0F0"/>
          </w:tcPr>
          <w:p w:rsidR="00C71AD2" w:rsidRPr="007F651F" w:rsidRDefault="00C71AD2" w:rsidP="000860F3">
            <w:pPr>
              <w:jc w:val="center"/>
              <w:rPr>
                <w:rFonts w:eastAsia="맑은 고딕" w:cs="Arial"/>
                <w:b/>
              </w:rPr>
            </w:pPr>
            <w:r w:rsidRPr="007F651F">
              <w:rPr>
                <w:rFonts w:eastAsia="맑은 고딕" w:cs="Arial"/>
                <w:b/>
              </w:rPr>
              <w:t>Document Number</w:t>
            </w:r>
          </w:p>
        </w:tc>
      </w:tr>
      <w:tr w:rsidR="00C71AD2" w:rsidRPr="007F651F" w:rsidTr="008C1670">
        <w:tc>
          <w:tcPr>
            <w:tcW w:w="1668" w:type="dxa"/>
          </w:tcPr>
          <w:p w:rsidR="00C71AD2" w:rsidRPr="007F651F" w:rsidRDefault="00D36A52" w:rsidP="000860F3">
            <w:pPr>
              <w:jc w:val="center"/>
              <w:rPr>
                <w:rFonts w:eastAsia="맑은 고딕" w:cs="Arial"/>
              </w:rPr>
            </w:pPr>
            <w:r w:rsidRPr="007F651F">
              <w:rPr>
                <w:rFonts w:eastAsia="맑은 고딕" w:cs="Arial"/>
              </w:rPr>
              <w:t>Template</w:t>
            </w:r>
          </w:p>
        </w:tc>
        <w:tc>
          <w:tcPr>
            <w:tcW w:w="5953" w:type="dxa"/>
          </w:tcPr>
          <w:p w:rsidR="00C71AD2" w:rsidRPr="007F651F" w:rsidRDefault="00C60808" w:rsidP="00C60808">
            <w:pPr>
              <w:widowControl w:val="0"/>
              <w:autoSpaceDE w:val="0"/>
              <w:autoSpaceDN w:val="0"/>
              <w:adjustRightInd w:val="0"/>
              <w:spacing w:after="0"/>
              <w:ind w:right="0"/>
              <w:jc w:val="left"/>
              <w:rPr>
                <w:rFonts w:eastAsia="맑은 고딕" w:cs="Arial"/>
              </w:rPr>
            </w:pPr>
            <w:r w:rsidRPr="007F651F">
              <w:rPr>
                <w:rFonts w:eastAsia="HY그래픽M" w:cs="Arial" w:hint="eastAsia"/>
              </w:rPr>
              <w:t>System</w:t>
            </w:r>
            <w:r w:rsidRPr="007F651F">
              <w:rPr>
                <w:rFonts w:eastAsia="HY그래픽M" w:cs="Arial"/>
              </w:rPr>
              <w:t xml:space="preserve"> </w:t>
            </w:r>
            <w:r w:rsidR="00C71AD2" w:rsidRPr="007F651F">
              <w:rPr>
                <w:rFonts w:eastAsia="바탕" w:cs="Arial"/>
              </w:rPr>
              <w:t>Test Plan</w:t>
            </w:r>
          </w:p>
        </w:tc>
        <w:tc>
          <w:tcPr>
            <w:tcW w:w="2216" w:type="dxa"/>
          </w:tcPr>
          <w:p w:rsidR="00C71AD2" w:rsidRPr="007F651F" w:rsidRDefault="00264F5B" w:rsidP="000860F3">
            <w:pPr>
              <w:jc w:val="center"/>
              <w:rPr>
                <w:rFonts w:eastAsia="맑은 고딕" w:cs="Arial"/>
              </w:rPr>
            </w:pPr>
            <w:r w:rsidRPr="007F651F">
              <w:rPr>
                <w:rFonts w:eastAsia="맑은 고딕" w:cs="Arial"/>
              </w:rPr>
              <w:t>8517</w:t>
            </w:r>
          </w:p>
        </w:tc>
      </w:tr>
      <w:tr w:rsidR="00C71AD2" w:rsidRPr="007F651F" w:rsidTr="008C1670">
        <w:tc>
          <w:tcPr>
            <w:tcW w:w="1668" w:type="dxa"/>
          </w:tcPr>
          <w:p w:rsidR="00C71AD2" w:rsidRPr="007F651F" w:rsidRDefault="00D36A52" w:rsidP="000860F3">
            <w:pPr>
              <w:jc w:val="center"/>
              <w:rPr>
                <w:rFonts w:eastAsia="맑은 고딕" w:cs="Arial"/>
              </w:rPr>
            </w:pPr>
            <w:r w:rsidRPr="007F651F">
              <w:rPr>
                <w:rFonts w:eastAsia="맑은 고딕" w:cs="Arial"/>
              </w:rPr>
              <w:t>Template</w:t>
            </w:r>
          </w:p>
        </w:tc>
        <w:tc>
          <w:tcPr>
            <w:tcW w:w="5953" w:type="dxa"/>
          </w:tcPr>
          <w:p w:rsidR="00C71AD2" w:rsidRPr="007F651F" w:rsidRDefault="00C60808" w:rsidP="00C60808">
            <w:pPr>
              <w:widowControl w:val="0"/>
              <w:autoSpaceDE w:val="0"/>
              <w:autoSpaceDN w:val="0"/>
              <w:adjustRightInd w:val="0"/>
              <w:spacing w:after="0"/>
              <w:ind w:right="0"/>
              <w:jc w:val="left"/>
              <w:rPr>
                <w:rFonts w:eastAsia="맑은 고딕" w:cs="Arial"/>
              </w:rPr>
            </w:pPr>
            <w:r w:rsidRPr="007F651F">
              <w:rPr>
                <w:rFonts w:eastAsia="HY그래픽M" w:cs="Arial" w:hint="eastAsia"/>
              </w:rPr>
              <w:t>System</w:t>
            </w:r>
            <w:r w:rsidRPr="007F651F">
              <w:rPr>
                <w:rFonts w:eastAsia="HY그래픽M" w:cs="Arial"/>
              </w:rPr>
              <w:t xml:space="preserve"> </w:t>
            </w:r>
            <w:r w:rsidR="00C71AD2" w:rsidRPr="007F651F">
              <w:rPr>
                <w:rFonts w:eastAsia="바탕" w:cs="Arial"/>
              </w:rPr>
              <w:t>Test Specification</w:t>
            </w:r>
          </w:p>
        </w:tc>
        <w:tc>
          <w:tcPr>
            <w:tcW w:w="2216" w:type="dxa"/>
          </w:tcPr>
          <w:p w:rsidR="00C71AD2" w:rsidRPr="007F651F" w:rsidRDefault="00264F5B" w:rsidP="000860F3">
            <w:pPr>
              <w:jc w:val="center"/>
              <w:rPr>
                <w:rFonts w:eastAsia="맑은 고딕" w:cs="Arial"/>
              </w:rPr>
            </w:pPr>
            <w:r w:rsidRPr="007F651F">
              <w:rPr>
                <w:rFonts w:eastAsia="맑은 고딕" w:cs="Arial"/>
              </w:rPr>
              <w:t>8518</w:t>
            </w:r>
          </w:p>
        </w:tc>
      </w:tr>
      <w:tr w:rsidR="00C71AD2" w:rsidRPr="007F651F" w:rsidTr="008C1670">
        <w:tc>
          <w:tcPr>
            <w:tcW w:w="1668" w:type="dxa"/>
          </w:tcPr>
          <w:p w:rsidR="00C71AD2" w:rsidRPr="007F651F" w:rsidRDefault="00D36A52" w:rsidP="000860F3">
            <w:pPr>
              <w:jc w:val="center"/>
              <w:rPr>
                <w:rFonts w:eastAsia="맑은 고딕" w:cs="Arial"/>
              </w:rPr>
            </w:pPr>
            <w:r w:rsidRPr="007F651F">
              <w:rPr>
                <w:rFonts w:eastAsia="맑은 고딕" w:cs="Arial"/>
              </w:rPr>
              <w:t>Template</w:t>
            </w:r>
          </w:p>
        </w:tc>
        <w:tc>
          <w:tcPr>
            <w:tcW w:w="5953" w:type="dxa"/>
          </w:tcPr>
          <w:p w:rsidR="00C71AD2" w:rsidRPr="007F651F" w:rsidRDefault="00C60808" w:rsidP="00C60808">
            <w:pPr>
              <w:widowControl w:val="0"/>
              <w:autoSpaceDE w:val="0"/>
              <w:autoSpaceDN w:val="0"/>
              <w:adjustRightInd w:val="0"/>
              <w:spacing w:after="0"/>
              <w:ind w:right="0"/>
              <w:jc w:val="left"/>
              <w:rPr>
                <w:rFonts w:eastAsia="맑은 고딕" w:cs="Arial"/>
              </w:rPr>
            </w:pPr>
            <w:r w:rsidRPr="007F651F">
              <w:rPr>
                <w:rFonts w:eastAsia="HY그래픽M" w:cs="Arial" w:hint="eastAsia"/>
              </w:rPr>
              <w:t>System</w:t>
            </w:r>
            <w:r w:rsidRPr="007F651F">
              <w:rPr>
                <w:rFonts w:eastAsia="HY그래픽M" w:cs="Arial"/>
              </w:rPr>
              <w:t xml:space="preserve"> </w:t>
            </w:r>
            <w:r w:rsidR="00776EA2" w:rsidRPr="007F651F">
              <w:rPr>
                <w:rFonts w:eastAsia="바탕" w:cs="Arial"/>
              </w:rPr>
              <w:t>Test Report</w:t>
            </w:r>
          </w:p>
        </w:tc>
        <w:tc>
          <w:tcPr>
            <w:tcW w:w="2216" w:type="dxa"/>
          </w:tcPr>
          <w:p w:rsidR="00C71AD2" w:rsidRPr="007F651F" w:rsidRDefault="00264F5B" w:rsidP="000860F3">
            <w:pPr>
              <w:jc w:val="center"/>
              <w:rPr>
                <w:rFonts w:eastAsia="맑은 고딕" w:cs="Arial"/>
              </w:rPr>
            </w:pPr>
            <w:r w:rsidRPr="007F651F">
              <w:rPr>
                <w:rFonts w:eastAsia="맑은 고딕" w:cs="Arial"/>
              </w:rPr>
              <w:t>8519</w:t>
            </w:r>
          </w:p>
        </w:tc>
      </w:tr>
      <w:tr w:rsidR="00C71AD2" w:rsidRPr="007F651F" w:rsidTr="008C1670">
        <w:tc>
          <w:tcPr>
            <w:tcW w:w="1668" w:type="dxa"/>
          </w:tcPr>
          <w:p w:rsidR="00C71AD2" w:rsidRPr="007F651F" w:rsidRDefault="00D36A52" w:rsidP="000860F3">
            <w:pPr>
              <w:jc w:val="center"/>
              <w:rPr>
                <w:rFonts w:eastAsia="맑은 고딕" w:cs="Arial"/>
              </w:rPr>
            </w:pPr>
            <w:r w:rsidRPr="007F651F">
              <w:rPr>
                <w:rFonts w:eastAsia="맑은 고딕" w:cs="Arial"/>
              </w:rPr>
              <w:t>Template</w:t>
            </w:r>
          </w:p>
        </w:tc>
        <w:tc>
          <w:tcPr>
            <w:tcW w:w="5953" w:type="dxa"/>
          </w:tcPr>
          <w:p w:rsidR="00C71AD2" w:rsidRPr="007F651F" w:rsidRDefault="00C71AD2" w:rsidP="00C60808">
            <w:pPr>
              <w:jc w:val="left"/>
              <w:rPr>
                <w:rFonts w:eastAsia="맑은 고딕" w:cs="Arial"/>
              </w:rPr>
            </w:pPr>
            <w:r w:rsidRPr="007F651F">
              <w:rPr>
                <w:rFonts w:eastAsia="맑은 고딕" w:cs="Arial"/>
              </w:rPr>
              <w:t xml:space="preserve">Review-Checklist </w:t>
            </w:r>
            <w:r w:rsidR="00C60808" w:rsidRPr="007F651F">
              <w:rPr>
                <w:rFonts w:eastAsia="HY그래픽M" w:cs="Arial" w:hint="eastAsia"/>
              </w:rPr>
              <w:t>System</w:t>
            </w:r>
            <w:r w:rsidR="00C60808" w:rsidRPr="007F651F">
              <w:rPr>
                <w:rFonts w:eastAsia="HY그래픽M" w:cs="Arial"/>
              </w:rPr>
              <w:t xml:space="preserve"> </w:t>
            </w:r>
            <w:r w:rsidRPr="007F651F">
              <w:rPr>
                <w:rFonts w:eastAsia="맑은 고딕" w:cs="Arial"/>
              </w:rPr>
              <w:t>Test Plan</w:t>
            </w:r>
          </w:p>
        </w:tc>
        <w:tc>
          <w:tcPr>
            <w:tcW w:w="2216" w:type="dxa"/>
          </w:tcPr>
          <w:p w:rsidR="00C71AD2" w:rsidRPr="007F651F" w:rsidRDefault="00DA12A4" w:rsidP="000860F3">
            <w:pPr>
              <w:jc w:val="center"/>
              <w:rPr>
                <w:rFonts w:eastAsia="맑은 고딕" w:cs="Arial"/>
              </w:rPr>
            </w:pPr>
            <w:r w:rsidRPr="007F651F">
              <w:rPr>
                <w:rFonts w:eastAsia="맑은 고딕" w:cs="Arial"/>
              </w:rPr>
              <w:t>8340</w:t>
            </w:r>
          </w:p>
        </w:tc>
      </w:tr>
      <w:tr w:rsidR="00C71AD2" w:rsidRPr="007F651F" w:rsidTr="008C1670">
        <w:tc>
          <w:tcPr>
            <w:tcW w:w="1668" w:type="dxa"/>
          </w:tcPr>
          <w:p w:rsidR="00C71AD2" w:rsidRPr="007F651F" w:rsidRDefault="00D36A52" w:rsidP="000860F3">
            <w:pPr>
              <w:jc w:val="center"/>
              <w:rPr>
                <w:rFonts w:eastAsia="맑은 고딕" w:cs="Arial"/>
              </w:rPr>
            </w:pPr>
            <w:r w:rsidRPr="007F651F">
              <w:rPr>
                <w:rFonts w:eastAsia="맑은 고딕" w:cs="Arial"/>
              </w:rPr>
              <w:t>Template</w:t>
            </w:r>
          </w:p>
        </w:tc>
        <w:tc>
          <w:tcPr>
            <w:tcW w:w="5953" w:type="dxa"/>
          </w:tcPr>
          <w:p w:rsidR="00C71AD2" w:rsidRPr="007F651F" w:rsidRDefault="00C71AD2" w:rsidP="00C60808">
            <w:pPr>
              <w:jc w:val="left"/>
              <w:rPr>
                <w:rFonts w:eastAsia="맑은 고딕" w:cs="Arial"/>
              </w:rPr>
            </w:pPr>
            <w:r w:rsidRPr="007F651F">
              <w:rPr>
                <w:rFonts w:eastAsia="맑은 고딕" w:cs="Arial"/>
              </w:rPr>
              <w:t xml:space="preserve">Review-Checklist </w:t>
            </w:r>
            <w:r w:rsidR="00C60808" w:rsidRPr="007F651F">
              <w:rPr>
                <w:rFonts w:eastAsia="HY그래픽M" w:cs="Arial" w:hint="eastAsia"/>
              </w:rPr>
              <w:t>System</w:t>
            </w:r>
            <w:r w:rsidR="00C60808" w:rsidRPr="007F651F">
              <w:rPr>
                <w:rFonts w:eastAsia="HY그래픽M" w:cs="Arial"/>
              </w:rPr>
              <w:t xml:space="preserve"> </w:t>
            </w:r>
            <w:r w:rsidRPr="007F651F">
              <w:rPr>
                <w:rFonts w:eastAsia="맑은 고딕" w:cs="Arial"/>
              </w:rPr>
              <w:t>Test Specification</w:t>
            </w:r>
          </w:p>
        </w:tc>
        <w:tc>
          <w:tcPr>
            <w:tcW w:w="2216" w:type="dxa"/>
          </w:tcPr>
          <w:p w:rsidR="00C71AD2" w:rsidRPr="007F651F" w:rsidRDefault="00DA12A4" w:rsidP="000860F3">
            <w:pPr>
              <w:jc w:val="center"/>
              <w:rPr>
                <w:rFonts w:eastAsia="맑은 고딕" w:cs="Arial"/>
              </w:rPr>
            </w:pPr>
            <w:r w:rsidRPr="007F651F">
              <w:rPr>
                <w:rFonts w:eastAsia="맑은 고딕" w:cs="Arial"/>
              </w:rPr>
              <w:t>8353</w:t>
            </w:r>
          </w:p>
        </w:tc>
      </w:tr>
      <w:tr w:rsidR="00C71AD2" w:rsidRPr="007F651F" w:rsidTr="008C1670">
        <w:tc>
          <w:tcPr>
            <w:tcW w:w="1668" w:type="dxa"/>
          </w:tcPr>
          <w:p w:rsidR="00C71AD2" w:rsidRPr="007F651F" w:rsidRDefault="00D36A52" w:rsidP="000860F3">
            <w:pPr>
              <w:jc w:val="center"/>
              <w:rPr>
                <w:rFonts w:eastAsia="맑은 고딕" w:cs="Arial"/>
              </w:rPr>
            </w:pPr>
            <w:r w:rsidRPr="007F651F">
              <w:rPr>
                <w:rFonts w:eastAsia="맑은 고딕" w:cs="Arial"/>
              </w:rPr>
              <w:t>Template</w:t>
            </w:r>
          </w:p>
        </w:tc>
        <w:tc>
          <w:tcPr>
            <w:tcW w:w="5953" w:type="dxa"/>
          </w:tcPr>
          <w:p w:rsidR="00C71AD2" w:rsidRPr="007F651F" w:rsidRDefault="00C71AD2" w:rsidP="00C60808">
            <w:pPr>
              <w:jc w:val="left"/>
              <w:rPr>
                <w:rFonts w:eastAsia="맑은 고딕" w:cs="Arial"/>
              </w:rPr>
            </w:pPr>
            <w:r w:rsidRPr="007F651F">
              <w:rPr>
                <w:rFonts w:eastAsia="바탕" w:cs="Arial"/>
              </w:rPr>
              <w:t>Review-Checklist</w:t>
            </w:r>
            <w:r w:rsidR="00DA12A4" w:rsidRPr="007F651F">
              <w:rPr>
                <w:rFonts w:eastAsia="바탕" w:cs="Arial"/>
              </w:rPr>
              <w:t xml:space="preserve"> </w:t>
            </w:r>
            <w:r w:rsidR="00C60808" w:rsidRPr="007F651F">
              <w:rPr>
                <w:rFonts w:eastAsia="HY그래픽M" w:cs="Arial" w:hint="eastAsia"/>
              </w:rPr>
              <w:t>System</w:t>
            </w:r>
            <w:r w:rsidR="00C60808" w:rsidRPr="007F651F">
              <w:rPr>
                <w:rFonts w:eastAsia="HY그래픽M" w:cs="Arial"/>
              </w:rPr>
              <w:t xml:space="preserve"> </w:t>
            </w:r>
            <w:r w:rsidR="00DA12A4" w:rsidRPr="007F651F">
              <w:rPr>
                <w:rFonts w:eastAsia="바탕" w:cs="Arial"/>
              </w:rPr>
              <w:t>Test</w:t>
            </w:r>
            <w:r w:rsidRPr="007F651F">
              <w:rPr>
                <w:rFonts w:eastAsia="바탕" w:cs="Arial"/>
              </w:rPr>
              <w:t xml:space="preserve"> Report</w:t>
            </w:r>
          </w:p>
        </w:tc>
        <w:tc>
          <w:tcPr>
            <w:tcW w:w="2216" w:type="dxa"/>
          </w:tcPr>
          <w:p w:rsidR="00C71AD2" w:rsidRPr="007F651F" w:rsidRDefault="00264F5B" w:rsidP="000860F3">
            <w:pPr>
              <w:jc w:val="center"/>
              <w:rPr>
                <w:rFonts w:eastAsia="맑은 고딕" w:cs="Arial"/>
              </w:rPr>
            </w:pPr>
            <w:r w:rsidRPr="007F651F">
              <w:rPr>
                <w:rFonts w:eastAsia="맑은 고딕" w:cs="Arial"/>
              </w:rPr>
              <w:t>8832</w:t>
            </w:r>
          </w:p>
        </w:tc>
      </w:tr>
      <w:tr w:rsidR="00C71AD2" w:rsidRPr="000860F3" w:rsidTr="008C1670">
        <w:tc>
          <w:tcPr>
            <w:tcW w:w="1668" w:type="dxa"/>
          </w:tcPr>
          <w:p w:rsidR="00C71AD2" w:rsidRPr="007F651F" w:rsidRDefault="00D36A52" w:rsidP="000860F3">
            <w:pPr>
              <w:jc w:val="center"/>
              <w:rPr>
                <w:rFonts w:eastAsia="맑은 고딕" w:cs="Arial"/>
              </w:rPr>
            </w:pPr>
            <w:r w:rsidRPr="007F651F">
              <w:rPr>
                <w:rFonts w:eastAsia="맑은 고딕" w:cs="Arial"/>
              </w:rPr>
              <w:t>Template</w:t>
            </w:r>
          </w:p>
        </w:tc>
        <w:tc>
          <w:tcPr>
            <w:tcW w:w="5953" w:type="dxa"/>
          </w:tcPr>
          <w:p w:rsidR="00C71AD2" w:rsidRPr="007F651F" w:rsidRDefault="00C60808" w:rsidP="00C60808">
            <w:pPr>
              <w:jc w:val="left"/>
              <w:rPr>
                <w:rFonts w:eastAsia="맑은 고딕" w:cs="Arial"/>
              </w:rPr>
            </w:pPr>
            <w:r w:rsidRPr="007F651F">
              <w:rPr>
                <w:rFonts w:eastAsia="HY그래픽M" w:cs="Arial" w:hint="eastAsia"/>
              </w:rPr>
              <w:t>System</w:t>
            </w:r>
            <w:r w:rsidRPr="007F651F">
              <w:rPr>
                <w:rFonts w:eastAsia="HY그래픽M" w:cs="Arial"/>
              </w:rPr>
              <w:t xml:space="preserve"> </w:t>
            </w:r>
            <w:r w:rsidR="00C71AD2" w:rsidRPr="007F651F">
              <w:rPr>
                <w:rFonts w:eastAsia="바탕" w:cs="Arial"/>
              </w:rPr>
              <w:t>Test Completion Report</w:t>
            </w:r>
          </w:p>
        </w:tc>
        <w:tc>
          <w:tcPr>
            <w:tcW w:w="2216" w:type="dxa"/>
          </w:tcPr>
          <w:p w:rsidR="00C71AD2" w:rsidRPr="000860F3" w:rsidRDefault="00264F5B" w:rsidP="000860F3">
            <w:pPr>
              <w:jc w:val="center"/>
              <w:rPr>
                <w:rFonts w:eastAsia="맑은 고딕" w:cs="Arial"/>
              </w:rPr>
            </w:pPr>
            <w:r w:rsidRPr="007F651F">
              <w:rPr>
                <w:rFonts w:eastAsia="맑은 고딕" w:cs="Arial"/>
              </w:rPr>
              <w:t>8391</w:t>
            </w:r>
          </w:p>
        </w:tc>
      </w:tr>
    </w:tbl>
    <w:p w:rsidR="00C71AD2" w:rsidRPr="000860F3" w:rsidRDefault="00C71AD2" w:rsidP="000860F3">
      <w:pPr>
        <w:rPr>
          <w:rFonts w:eastAsia="맑은 고딕" w:cs="Arial"/>
          <w:lang w:eastAsia="ko-KR"/>
        </w:rPr>
      </w:pPr>
    </w:p>
    <w:sectPr w:rsidR="00C71AD2" w:rsidRPr="000860F3" w:rsidSect="00717378">
      <w:headerReference w:type="default" r:id="rId12"/>
      <w:footerReference w:type="default" r:id="rId13"/>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943" w:rsidRDefault="00D71943">
      <w:r>
        <w:separator/>
      </w:r>
    </w:p>
  </w:endnote>
  <w:endnote w:type="continuationSeparator" w:id="0">
    <w:p w:rsidR="00D71943" w:rsidRDefault="00D71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HY그래픽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B3A" w:rsidRPr="004D549D" w:rsidRDefault="0010085A"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MHE-PE-03</w:t>
    </w:r>
    <w:r w:rsidR="00AD6639">
      <w:rPr>
        <w:rFonts w:eastAsia="맑은 고딕" w:hint="eastAsia"/>
        <w:sz w:val="16"/>
        <w:szCs w:val="12"/>
        <w:lang w:eastAsia="ko-KR"/>
      </w:rPr>
      <w:t>E</w:t>
    </w:r>
    <w:r w:rsidR="00534B3A" w:rsidRPr="0047068E">
      <w:rPr>
        <w:sz w:val="16"/>
        <w:szCs w:val="12"/>
      </w:rPr>
      <w:tab/>
      <w:t>This Document is Confidential</w:t>
    </w:r>
    <w:r w:rsidR="00534B3A" w:rsidRPr="0047068E">
      <w:rPr>
        <w:sz w:val="16"/>
        <w:szCs w:val="12"/>
      </w:rPr>
      <w:tab/>
      <w:t xml:space="preserve">Page:  </w:t>
    </w:r>
    <w:r w:rsidR="00534B3A" w:rsidRPr="0047068E">
      <w:rPr>
        <w:sz w:val="16"/>
        <w:szCs w:val="12"/>
      </w:rPr>
      <w:fldChar w:fldCharType="begin"/>
    </w:r>
    <w:r w:rsidR="00534B3A" w:rsidRPr="0047068E">
      <w:rPr>
        <w:sz w:val="16"/>
        <w:szCs w:val="12"/>
      </w:rPr>
      <w:instrText xml:space="preserve"> PAGE </w:instrText>
    </w:r>
    <w:r w:rsidR="00534B3A" w:rsidRPr="0047068E">
      <w:rPr>
        <w:sz w:val="16"/>
        <w:szCs w:val="12"/>
      </w:rPr>
      <w:fldChar w:fldCharType="separate"/>
    </w:r>
    <w:r w:rsidR="00711A89">
      <w:rPr>
        <w:noProof/>
        <w:sz w:val="16"/>
        <w:szCs w:val="12"/>
      </w:rPr>
      <w:t>4</w:t>
    </w:r>
    <w:r w:rsidR="00534B3A" w:rsidRPr="0047068E">
      <w:rPr>
        <w:sz w:val="16"/>
        <w:szCs w:val="12"/>
      </w:rPr>
      <w:fldChar w:fldCharType="end"/>
    </w:r>
    <w:r w:rsidR="00534B3A" w:rsidRPr="0047068E">
      <w:rPr>
        <w:sz w:val="16"/>
        <w:szCs w:val="12"/>
      </w:rPr>
      <w:t xml:space="preserve"> of </w:t>
    </w:r>
    <w:r w:rsidR="00534B3A" w:rsidRPr="0047068E">
      <w:rPr>
        <w:sz w:val="16"/>
        <w:szCs w:val="12"/>
      </w:rPr>
      <w:fldChar w:fldCharType="begin"/>
    </w:r>
    <w:r w:rsidR="00534B3A" w:rsidRPr="0047068E">
      <w:rPr>
        <w:sz w:val="16"/>
        <w:szCs w:val="12"/>
      </w:rPr>
      <w:instrText xml:space="preserve"> NUMPAGES \*Arabic </w:instrText>
    </w:r>
    <w:r w:rsidR="00534B3A" w:rsidRPr="0047068E">
      <w:rPr>
        <w:sz w:val="16"/>
        <w:szCs w:val="12"/>
      </w:rPr>
      <w:fldChar w:fldCharType="separate"/>
    </w:r>
    <w:r w:rsidR="00711A89">
      <w:rPr>
        <w:noProof/>
        <w:sz w:val="16"/>
        <w:szCs w:val="12"/>
      </w:rPr>
      <w:t>25</w:t>
    </w:r>
    <w:r w:rsidR="00534B3A"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943" w:rsidRDefault="00D71943">
      <w:r>
        <w:separator/>
      </w:r>
    </w:p>
  </w:footnote>
  <w:footnote w:type="continuationSeparator" w:id="0">
    <w:p w:rsidR="00D71943" w:rsidRDefault="00D719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534B3A" w:rsidTr="00AF470E">
      <w:trPr>
        <w:cantSplit/>
        <w:trHeight w:val="270"/>
        <w:jc w:val="center"/>
      </w:trPr>
      <w:tc>
        <w:tcPr>
          <w:tcW w:w="951" w:type="pct"/>
          <w:vMerge w:val="restart"/>
          <w:vAlign w:val="center"/>
        </w:tcPr>
        <w:p w:rsidR="00534B3A" w:rsidRDefault="00534B3A" w:rsidP="001C58C7">
          <w:pPr>
            <w:jc w:val="center"/>
          </w:pPr>
          <w:r>
            <w:rPr>
              <w:rFonts w:eastAsia="굴림체"/>
              <w:noProof/>
              <w:lang w:eastAsia="ko-KR"/>
            </w:rPr>
            <w:drawing>
              <wp:inline distT="0" distB="0" distL="0" distR="0" wp14:anchorId="0B7D0C6C" wp14:editId="57525291">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534B3A" w:rsidRDefault="00F36C47" w:rsidP="0010085A">
          <w:pPr>
            <w:jc w:val="center"/>
            <w:rPr>
              <w:b/>
              <w:sz w:val="32"/>
            </w:rPr>
          </w:pPr>
          <w:r>
            <w:rPr>
              <w:rFonts w:eastAsia="맑은 고딕" w:cs="Arial" w:hint="eastAsia"/>
              <w:b/>
              <w:sz w:val="32"/>
              <w:lang w:eastAsia="ko-KR"/>
            </w:rPr>
            <w:t>System</w:t>
          </w:r>
          <w:r w:rsidR="00534B3A">
            <w:rPr>
              <w:rFonts w:eastAsia="맑은 고딕" w:cs="Arial" w:hint="eastAsia"/>
              <w:b/>
              <w:sz w:val="32"/>
              <w:lang w:eastAsia="ko-KR"/>
            </w:rPr>
            <w:t xml:space="preserve"> Test</w:t>
          </w:r>
        </w:p>
      </w:tc>
      <w:tc>
        <w:tcPr>
          <w:tcW w:w="1319" w:type="pct"/>
          <w:vAlign w:val="center"/>
        </w:tcPr>
        <w:p w:rsidR="00534B3A" w:rsidRPr="00000F7C" w:rsidRDefault="00534B3A" w:rsidP="00DC68D4">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sidR="0070566D">
            <w:rPr>
              <w:rFonts w:eastAsia="바탕" w:cs="Arial" w:hint="eastAsia"/>
              <w:lang w:eastAsia="ko-KR"/>
            </w:rPr>
            <w:t>03E</w:t>
          </w:r>
        </w:p>
      </w:tc>
    </w:tr>
    <w:tr w:rsidR="00534B3A" w:rsidTr="00AF470E">
      <w:trPr>
        <w:cantSplit/>
        <w:trHeight w:val="270"/>
        <w:jc w:val="center"/>
      </w:trPr>
      <w:tc>
        <w:tcPr>
          <w:tcW w:w="951" w:type="pct"/>
          <w:vMerge/>
          <w:vAlign w:val="center"/>
        </w:tcPr>
        <w:p w:rsidR="00534B3A" w:rsidRDefault="00534B3A" w:rsidP="00D81558">
          <w:pPr>
            <w:rPr>
              <w:rFonts w:eastAsia="굴림체"/>
              <w:noProof/>
              <w:lang w:eastAsia="ko-KR"/>
            </w:rPr>
          </w:pPr>
        </w:p>
      </w:tc>
      <w:tc>
        <w:tcPr>
          <w:tcW w:w="2730" w:type="pct"/>
          <w:vMerge/>
          <w:vAlign w:val="center"/>
        </w:tcPr>
        <w:p w:rsidR="00534B3A" w:rsidRDefault="00534B3A" w:rsidP="00D81558">
          <w:pPr>
            <w:jc w:val="center"/>
            <w:rPr>
              <w:b/>
              <w:sz w:val="32"/>
            </w:rPr>
          </w:pPr>
        </w:p>
      </w:tc>
      <w:tc>
        <w:tcPr>
          <w:tcW w:w="1319" w:type="pct"/>
          <w:vAlign w:val="center"/>
        </w:tcPr>
        <w:p w:rsidR="00534B3A" w:rsidRPr="00CA05CE" w:rsidRDefault="00534B3A" w:rsidP="00E57FDB">
          <w:pPr>
            <w:tabs>
              <w:tab w:val="left" w:pos="893"/>
            </w:tabs>
            <w:rPr>
              <w:rFonts w:eastAsia="맑은 고딕"/>
              <w:lang w:eastAsia="ko-KR"/>
            </w:rPr>
          </w:pPr>
          <w:r>
            <w:t xml:space="preserve">Date: </w:t>
          </w:r>
          <w:r>
            <w:tab/>
            <w:t>201</w:t>
          </w:r>
          <w:r>
            <w:rPr>
              <w:rFonts w:eastAsia="맑은 고딕" w:hint="eastAsia"/>
              <w:lang w:eastAsia="ko-KR"/>
            </w:rPr>
            <w:t>7-</w:t>
          </w:r>
          <w:r w:rsidR="00F658AC">
            <w:rPr>
              <w:rFonts w:eastAsia="맑은 고딕" w:hint="eastAsia"/>
              <w:lang w:eastAsia="ko-KR"/>
            </w:rPr>
            <w:t>1</w:t>
          </w:r>
          <w:r w:rsidR="00E57FDB">
            <w:rPr>
              <w:rFonts w:eastAsia="맑은 고딕" w:hint="eastAsia"/>
              <w:lang w:eastAsia="ko-KR"/>
            </w:rPr>
            <w:t>2</w:t>
          </w:r>
          <w:r w:rsidR="00AD6639">
            <w:rPr>
              <w:rFonts w:eastAsia="맑은 고딕" w:hint="eastAsia"/>
              <w:lang w:eastAsia="ko-KR"/>
            </w:rPr>
            <w:t>-</w:t>
          </w:r>
          <w:r w:rsidR="003516D2">
            <w:rPr>
              <w:rFonts w:eastAsia="맑은 고딕" w:hint="eastAsia"/>
              <w:lang w:eastAsia="ko-KR"/>
            </w:rPr>
            <w:t>08</w:t>
          </w:r>
        </w:p>
      </w:tc>
    </w:tr>
    <w:tr w:rsidR="00534B3A" w:rsidTr="00AF470E">
      <w:trPr>
        <w:cantSplit/>
        <w:trHeight w:val="278"/>
        <w:jc w:val="center"/>
      </w:trPr>
      <w:tc>
        <w:tcPr>
          <w:tcW w:w="951" w:type="pct"/>
          <w:vMerge/>
        </w:tcPr>
        <w:p w:rsidR="00534B3A" w:rsidRDefault="00534B3A" w:rsidP="00D81558"/>
      </w:tc>
      <w:tc>
        <w:tcPr>
          <w:tcW w:w="2730" w:type="pct"/>
          <w:vMerge w:val="restart"/>
          <w:vAlign w:val="center"/>
        </w:tcPr>
        <w:p w:rsidR="00534B3A" w:rsidRPr="002A66D9" w:rsidRDefault="00534B3A" w:rsidP="00D81558">
          <w:pPr>
            <w:jc w:val="center"/>
            <w:rPr>
              <w:rFonts w:eastAsia="맑은 고딕"/>
              <w:lang w:eastAsia="ko-KR"/>
            </w:rPr>
          </w:pPr>
          <w:r>
            <w:rPr>
              <w:rFonts w:eastAsia="맑은 고딕" w:hint="eastAsia"/>
              <w:lang w:eastAsia="ko-KR"/>
            </w:rPr>
            <w:t>Development Process</w:t>
          </w:r>
        </w:p>
      </w:tc>
      <w:tc>
        <w:tcPr>
          <w:tcW w:w="1319" w:type="pct"/>
          <w:vAlign w:val="center"/>
        </w:tcPr>
        <w:p w:rsidR="00534B3A" w:rsidRPr="002A66D9" w:rsidRDefault="00534B3A" w:rsidP="00237885">
          <w:pPr>
            <w:tabs>
              <w:tab w:val="left" w:pos="892"/>
            </w:tabs>
            <w:rPr>
              <w:rFonts w:eastAsia="맑은 고딕"/>
              <w:lang w:eastAsia="ko-KR"/>
            </w:rPr>
          </w:pPr>
          <w:r>
            <w:rPr>
              <w:rFonts w:eastAsia="맑은 고딕" w:hint="eastAsia"/>
              <w:lang w:eastAsia="ko-KR"/>
            </w:rPr>
            <w:t>Ver</w:t>
          </w:r>
          <w:r>
            <w:t xml:space="preserve">sion: </w:t>
          </w:r>
          <w:r>
            <w:tab/>
          </w:r>
          <w:r w:rsidR="00E57FDB">
            <w:rPr>
              <w:rFonts w:eastAsia="맑은 고딕" w:hint="eastAsia"/>
              <w:lang w:eastAsia="ko-KR"/>
            </w:rPr>
            <w:t>1.0</w:t>
          </w:r>
        </w:p>
      </w:tc>
    </w:tr>
    <w:tr w:rsidR="00534B3A" w:rsidTr="00AF470E">
      <w:trPr>
        <w:cantSplit/>
        <w:trHeight w:val="277"/>
        <w:jc w:val="center"/>
      </w:trPr>
      <w:tc>
        <w:tcPr>
          <w:tcW w:w="951" w:type="pct"/>
          <w:vMerge/>
        </w:tcPr>
        <w:p w:rsidR="00534B3A" w:rsidRDefault="00534B3A" w:rsidP="00D81558"/>
      </w:tc>
      <w:tc>
        <w:tcPr>
          <w:tcW w:w="2730" w:type="pct"/>
          <w:vMerge/>
        </w:tcPr>
        <w:p w:rsidR="00534B3A" w:rsidRDefault="00534B3A" w:rsidP="00D81558"/>
      </w:tc>
      <w:tc>
        <w:tcPr>
          <w:tcW w:w="1319" w:type="pct"/>
          <w:vAlign w:val="center"/>
        </w:tcPr>
        <w:p w:rsidR="00534B3A" w:rsidRDefault="00534B3A" w:rsidP="00D81558">
          <w:pPr>
            <w:tabs>
              <w:tab w:val="left" w:pos="892"/>
            </w:tabs>
          </w:pPr>
          <w:r>
            <w:t xml:space="preserve">Page: </w:t>
          </w:r>
          <w:r>
            <w:tab/>
          </w:r>
          <w:r>
            <w:fldChar w:fldCharType="begin"/>
          </w:r>
          <w:r>
            <w:instrText xml:space="preserve"> PAGE </w:instrText>
          </w:r>
          <w:r>
            <w:fldChar w:fldCharType="separate"/>
          </w:r>
          <w:r w:rsidR="00711A89">
            <w:rPr>
              <w:noProof/>
            </w:rPr>
            <w:t>4</w:t>
          </w:r>
          <w:r>
            <w:fldChar w:fldCharType="end"/>
          </w:r>
          <w:r>
            <w:t xml:space="preserve"> of </w:t>
          </w:r>
          <w:fldSimple w:instr=" NUMPAGES \*Arabic ">
            <w:r w:rsidR="00711A89">
              <w:rPr>
                <w:noProof/>
              </w:rPr>
              <w:t>25</w:t>
            </w:r>
          </w:fldSimple>
        </w:p>
      </w:tc>
    </w:tr>
  </w:tbl>
  <w:p w:rsidR="00534B3A" w:rsidRDefault="00534B3A"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3CD"/>
    <w:multiLevelType w:val="hybridMultilevel"/>
    <w:tmpl w:val="49A464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045EB0"/>
    <w:multiLevelType w:val="hybridMultilevel"/>
    <w:tmpl w:val="1A7C80F4"/>
    <w:lvl w:ilvl="0" w:tplc="8744BA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3126D35"/>
    <w:multiLevelType w:val="hybridMultilevel"/>
    <w:tmpl w:val="208E316E"/>
    <w:lvl w:ilvl="0" w:tplc="D1567F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4">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5">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6">
    <w:nsid w:val="0C927195"/>
    <w:multiLevelType w:val="hybridMultilevel"/>
    <w:tmpl w:val="FC803F1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0DB7611F"/>
    <w:multiLevelType w:val="hybridMultilevel"/>
    <w:tmpl w:val="601456B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0FC77B08"/>
    <w:multiLevelType w:val="hybridMultilevel"/>
    <w:tmpl w:val="76588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130C55A6"/>
    <w:multiLevelType w:val="hybridMultilevel"/>
    <w:tmpl w:val="3784276E"/>
    <w:lvl w:ilvl="0" w:tplc="974853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ABE2145"/>
    <w:multiLevelType w:val="hybridMultilevel"/>
    <w:tmpl w:val="A588E1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D716E3"/>
    <w:multiLevelType w:val="hybridMultilevel"/>
    <w:tmpl w:val="8918BE3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2160067C"/>
    <w:multiLevelType w:val="hybridMultilevel"/>
    <w:tmpl w:val="489861B0"/>
    <w:lvl w:ilvl="0" w:tplc="1ACEA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16258A4"/>
    <w:multiLevelType w:val="hybridMultilevel"/>
    <w:tmpl w:val="8CDE902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18D6020"/>
    <w:multiLevelType w:val="hybridMultilevel"/>
    <w:tmpl w:val="0FDCC1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3967AD6"/>
    <w:multiLevelType w:val="hybridMultilevel"/>
    <w:tmpl w:val="7374B1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59F6C93"/>
    <w:multiLevelType w:val="hybridMultilevel"/>
    <w:tmpl w:val="35E293B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27A1003A"/>
    <w:multiLevelType w:val="hybridMultilevel"/>
    <w:tmpl w:val="D0EEDF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ACD4099"/>
    <w:multiLevelType w:val="multilevel"/>
    <w:tmpl w:val="530A014A"/>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1">
    <w:nsid w:val="2E59412C"/>
    <w:multiLevelType w:val="hybridMultilevel"/>
    <w:tmpl w:val="05EA2F2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301D0BAE"/>
    <w:multiLevelType w:val="hybridMultilevel"/>
    <w:tmpl w:val="9DB46AC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1431797"/>
    <w:multiLevelType w:val="hybridMultilevel"/>
    <w:tmpl w:val="6CE4CA82"/>
    <w:lvl w:ilvl="0" w:tplc="27A0A2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3CB70949"/>
    <w:multiLevelType w:val="hybridMultilevel"/>
    <w:tmpl w:val="C7CEE21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3D605E9E"/>
    <w:multiLevelType w:val="hybridMultilevel"/>
    <w:tmpl w:val="5E8C9E6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3DA658DE"/>
    <w:multiLevelType w:val="hybridMultilevel"/>
    <w:tmpl w:val="132A8C5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3FC80AA5"/>
    <w:multiLevelType w:val="hybridMultilevel"/>
    <w:tmpl w:val="105A9E6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43CD5611"/>
    <w:multiLevelType w:val="hybridMultilevel"/>
    <w:tmpl w:val="0290924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45535641"/>
    <w:multiLevelType w:val="hybridMultilevel"/>
    <w:tmpl w:val="6662321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31">
    <w:nsid w:val="47456F6B"/>
    <w:multiLevelType w:val="hybridMultilevel"/>
    <w:tmpl w:val="1040B97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4D805C49"/>
    <w:multiLevelType w:val="hybridMultilevel"/>
    <w:tmpl w:val="4F944D6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5295548A"/>
    <w:multiLevelType w:val="hybridMultilevel"/>
    <w:tmpl w:val="E88CEAB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57F8090A"/>
    <w:multiLevelType w:val="hybridMultilevel"/>
    <w:tmpl w:val="DB04C1F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5EFA6298"/>
    <w:multiLevelType w:val="hybridMultilevel"/>
    <w:tmpl w:val="4CC2450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5F3F2D05"/>
    <w:multiLevelType w:val="hybridMultilevel"/>
    <w:tmpl w:val="AF828FC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61D27099"/>
    <w:multiLevelType w:val="hybridMultilevel"/>
    <w:tmpl w:val="BCC8BF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62E54060"/>
    <w:multiLevelType w:val="hybridMultilevel"/>
    <w:tmpl w:val="A5EE3F3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697739D5"/>
    <w:multiLevelType w:val="hybridMultilevel"/>
    <w:tmpl w:val="B2AE538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nsid w:val="69FA6D4D"/>
    <w:multiLevelType w:val="hybridMultilevel"/>
    <w:tmpl w:val="C61833BE"/>
    <w:lvl w:ilvl="0" w:tplc="DC623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nsid w:val="70815D51"/>
    <w:multiLevelType w:val="hybridMultilevel"/>
    <w:tmpl w:val="65B2C30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4">
    <w:nsid w:val="71214C76"/>
    <w:multiLevelType w:val="hybridMultilevel"/>
    <w:tmpl w:val="8CCE3ADC"/>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46">
    <w:nsid w:val="7D0C06FF"/>
    <w:multiLevelType w:val="hybridMultilevel"/>
    <w:tmpl w:val="2C507F3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5"/>
  </w:num>
  <w:num w:numId="2">
    <w:abstractNumId w:val="11"/>
  </w:num>
  <w:num w:numId="3">
    <w:abstractNumId w:val="19"/>
  </w:num>
  <w:num w:numId="4">
    <w:abstractNumId w:val="39"/>
  </w:num>
  <w:num w:numId="5">
    <w:abstractNumId w:val="4"/>
  </w:num>
  <w:num w:numId="6">
    <w:abstractNumId w:val="45"/>
  </w:num>
  <w:num w:numId="7">
    <w:abstractNumId w:val="30"/>
  </w:num>
  <w:num w:numId="8">
    <w:abstractNumId w:val="40"/>
  </w:num>
  <w:num w:numId="9">
    <w:abstractNumId w:val="47"/>
  </w:num>
  <w:num w:numId="10">
    <w:abstractNumId w:val="20"/>
  </w:num>
  <w:num w:numId="11">
    <w:abstractNumId w:val="3"/>
  </w:num>
  <w:num w:numId="12">
    <w:abstractNumId w:val="44"/>
  </w:num>
  <w:num w:numId="13">
    <w:abstractNumId w:val="0"/>
  </w:num>
  <w:num w:numId="14">
    <w:abstractNumId w:val="32"/>
  </w:num>
  <w:num w:numId="15">
    <w:abstractNumId w:val="43"/>
  </w:num>
  <w:num w:numId="16">
    <w:abstractNumId w:val="35"/>
  </w:num>
  <w:num w:numId="17">
    <w:abstractNumId w:val="21"/>
  </w:num>
  <w:num w:numId="18">
    <w:abstractNumId w:val="29"/>
  </w:num>
  <w:num w:numId="19">
    <w:abstractNumId w:val="9"/>
  </w:num>
  <w:num w:numId="20">
    <w:abstractNumId w:val="46"/>
  </w:num>
  <w:num w:numId="21">
    <w:abstractNumId w:val="10"/>
  </w:num>
  <w:num w:numId="22">
    <w:abstractNumId w:val="7"/>
  </w:num>
  <w:num w:numId="23">
    <w:abstractNumId w:val="18"/>
  </w:num>
  <w:num w:numId="24">
    <w:abstractNumId w:val="16"/>
  </w:num>
  <w:num w:numId="25">
    <w:abstractNumId w:val="8"/>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5"/>
  </w:num>
  <w:num w:numId="29">
    <w:abstractNumId w:val="42"/>
  </w:num>
  <w:num w:numId="30">
    <w:abstractNumId w:val="26"/>
  </w:num>
  <w:num w:numId="31">
    <w:abstractNumId w:val="38"/>
  </w:num>
  <w:num w:numId="32">
    <w:abstractNumId w:val="1"/>
  </w:num>
  <w:num w:numId="33">
    <w:abstractNumId w:val="41"/>
  </w:num>
  <w:num w:numId="34">
    <w:abstractNumId w:val="33"/>
  </w:num>
  <w:num w:numId="35">
    <w:abstractNumId w:val="14"/>
  </w:num>
  <w:num w:numId="36">
    <w:abstractNumId w:val="36"/>
  </w:num>
  <w:num w:numId="37">
    <w:abstractNumId w:val="23"/>
  </w:num>
  <w:num w:numId="38">
    <w:abstractNumId w:val="27"/>
  </w:num>
  <w:num w:numId="39">
    <w:abstractNumId w:val="12"/>
  </w:num>
  <w:num w:numId="40">
    <w:abstractNumId w:val="25"/>
  </w:num>
  <w:num w:numId="41">
    <w:abstractNumId w:val="17"/>
  </w:num>
  <w:num w:numId="42">
    <w:abstractNumId w:val="34"/>
  </w:num>
  <w:num w:numId="43">
    <w:abstractNumId w:val="2"/>
  </w:num>
  <w:num w:numId="44">
    <w:abstractNumId w:val="22"/>
  </w:num>
  <w:num w:numId="45">
    <w:abstractNumId w:val="31"/>
  </w:num>
  <w:num w:numId="46">
    <w:abstractNumId w:val="13"/>
  </w:num>
  <w:num w:numId="47">
    <w:abstractNumId w:val="24"/>
  </w:num>
  <w:num w:numId="48">
    <w:abstractNumId w:val="37"/>
  </w:num>
  <w:num w:numId="49">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02812"/>
    <w:rsid w:val="0000411D"/>
    <w:rsid w:val="000053B8"/>
    <w:rsid w:val="000066F5"/>
    <w:rsid w:val="00012C01"/>
    <w:rsid w:val="000130C2"/>
    <w:rsid w:val="000150F4"/>
    <w:rsid w:val="000204DE"/>
    <w:rsid w:val="00024D89"/>
    <w:rsid w:val="00025643"/>
    <w:rsid w:val="00026909"/>
    <w:rsid w:val="0003579A"/>
    <w:rsid w:val="00044530"/>
    <w:rsid w:val="000452D0"/>
    <w:rsid w:val="00047948"/>
    <w:rsid w:val="00053C33"/>
    <w:rsid w:val="0005496F"/>
    <w:rsid w:val="00054F2D"/>
    <w:rsid w:val="000634DE"/>
    <w:rsid w:val="00070C2F"/>
    <w:rsid w:val="0007243E"/>
    <w:rsid w:val="0007334D"/>
    <w:rsid w:val="000749E3"/>
    <w:rsid w:val="00075A00"/>
    <w:rsid w:val="00075A05"/>
    <w:rsid w:val="000762F3"/>
    <w:rsid w:val="00076AA0"/>
    <w:rsid w:val="0008360E"/>
    <w:rsid w:val="000847C3"/>
    <w:rsid w:val="000860F3"/>
    <w:rsid w:val="00090073"/>
    <w:rsid w:val="00094A22"/>
    <w:rsid w:val="00096AA8"/>
    <w:rsid w:val="0009725D"/>
    <w:rsid w:val="000B0D73"/>
    <w:rsid w:val="000B0F25"/>
    <w:rsid w:val="000B226E"/>
    <w:rsid w:val="000B3FE2"/>
    <w:rsid w:val="000C205F"/>
    <w:rsid w:val="000C37F3"/>
    <w:rsid w:val="000C72D1"/>
    <w:rsid w:val="000C774F"/>
    <w:rsid w:val="000D07E1"/>
    <w:rsid w:val="000D0A52"/>
    <w:rsid w:val="000D6F3D"/>
    <w:rsid w:val="000E0EC4"/>
    <w:rsid w:val="000E12E8"/>
    <w:rsid w:val="000E2752"/>
    <w:rsid w:val="000E4346"/>
    <w:rsid w:val="000E7DB0"/>
    <w:rsid w:val="000F380C"/>
    <w:rsid w:val="0010085A"/>
    <w:rsid w:val="00103029"/>
    <w:rsid w:val="0010682C"/>
    <w:rsid w:val="001111DD"/>
    <w:rsid w:val="00111A6D"/>
    <w:rsid w:val="00113E0A"/>
    <w:rsid w:val="00117533"/>
    <w:rsid w:val="00120142"/>
    <w:rsid w:val="00124C23"/>
    <w:rsid w:val="0013067A"/>
    <w:rsid w:val="00130AAE"/>
    <w:rsid w:val="00132E2D"/>
    <w:rsid w:val="0013373E"/>
    <w:rsid w:val="001427CA"/>
    <w:rsid w:val="001456EB"/>
    <w:rsid w:val="00160E04"/>
    <w:rsid w:val="00166D41"/>
    <w:rsid w:val="00170196"/>
    <w:rsid w:val="00174682"/>
    <w:rsid w:val="00180F95"/>
    <w:rsid w:val="00181069"/>
    <w:rsid w:val="00181156"/>
    <w:rsid w:val="001837E8"/>
    <w:rsid w:val="00187B7B"/>
    <w:rsid w:val="00190990"/>
    <w:rsid w:val="00192BD0"/>
    <w:rsid w:val="00197C12"/>
    <w:rsid w:val="001A1EC3"/>
    <w:rsid w:val="001B1F44"/>
    <w:rsid w:val="001B2F75"/>
    <w:rsid w:val="001B5D6D"/>
    <w:rsid w:val="001C0142"/>
    <w:rsid w:val="001C18B7"/>
    <w:rsid w:val="001C35A3"/>
    <w:rsid w:val="001C3CC2"/>
    <w:rsid w:val="001C58C7"/>
    <w:rsid w:val="001C7354"/>
    <w:rsid w:val="001E66D7"/>
    <w:rsid w:val="001F16B1"/>
    <w:rsid w:val="001F59F8"/>
    <w:rsid w:val="001F6B55"/>
    <w:rsid w:val="001F7795"/>
    <w:rsid w:val="00200068"/>
    <w:rsid w:val="002068F4"/>
    <w:rsid w:val="00213924"/>
    <w:rsid w:val="002145F4"/>
    <w:rsid w:val="00217349"/>
    <w:rsid w:val="00221B1E"/>
    <w:rsid w:val="00223BF6"/>
    <w:rsid w:val="0023089A"/>
    <w:rsid w:val="00231D38"/>
    <w:rsid w:val="002346BE"/>
    <w:rsid w:val="00235C81"/>
    <w:rsid w:val="00236B0B"/>
    <w:rsid w:val="00236F1D"/>
    <w:rsid w:val="00237885"/>
    <w:rsid w:val="00242680"/>
    <w:rsid w:val="00243C0E"/>
    <w:rsid w:val="00251D13"/>
    <w:rsid w:val="00254ECC"/>
    <w:rsid w:val="00264F5B"/>
    <w:rsid w:val="0027070D"/>
    <w:rsid w:val="002771D8"/>
    <w:rsid w:val="0029053B"/>
    <w:rsid w:val="002912CF"/>
    <w:rsid w:val="002A08B5"/>
    <w:rsid w:val="002A66D9"/>
    <w:rsid w:val="002B211B"/>
    <w:rsid w:val="002B2472"/>
    <w:rsid w:val="002B3499"/>
    <w:rsid w:val="002B47CB"/>
    <w:rsid w:val="002B7D3D"/>
    <w:rsid w:val="002C214D"/>
    <w:rsid w:val="002C4D87"/>
    <w:rsid w:val="002C549A"/>
    <w:rsid w:val="002D14B4"/>
    <w:rsid w:val="002D21C4"/>
    <w:rsid w:val="002F1DF9"/>
    <w:rsid w:val="002F2995"/>
    <w:rsid w:val="002F6CC9"/>
    <w:rsid w:val="00302301"/>
    <w:rsid w:val="00302F3F"/>
    <w:rsid w:val="00304885"/>
    <w:rsid w:val="00306180"/>
    <w:rsid w:val="00311A28"/>
    <w:rsid w:val="00315E3C"/>
    <w:rsid w:val="00316085"/>
    <w:rsid w:val="00316C0E"/>
    <w:rsid w:val="003200A8"/>
    <w:rsid w:val="003363E0"/>
    <w:rsid w:val="00341856"/>
    <w:rsid w:val="00347C4A"/>
    <w:rsid w:val="00350E26"/>
    <w:rsid w:val="003516D2"/>
    <w:rsid w:val="00351FF6"/>
    <w:rsid w:val="00355A2E"/>
    <w:rsid w:val="003576FA"/>
    <w:rsid w:val="00357DBE"/>
    <w:rsid w:val="003717A8"/>
    <w:rsid w:val="00371DC2"/>
    <w:rsid w:val="00373C8D"/>
    <w:rsid w:val="0037532C"/>
    <w:rsid w:val="00381B2A"/>
    <w:rsid w:val="0039174E"/>
    <w:rsid w:val="00394AEF"/>
    <w:rsid w:val="0039633A"/>
    <w:rsid w:val="003967AC"/>
    <w:rsid w:val="00396F10"/>
    <w:rsid w:val="00397BA6"/>
    <w:rsid w:val="003A0EDF"/>
    <w:rsid w:val="003A111D"/>
    <w:rsid w:val="003A26BD"/>
    <w:rsid w:val="003A5B0D"/>
    <w:rsid w:val="003B4433"/>
    <w:rsid w:val="003B624F"/>
    <w:rsid w:val="003C02AD"/>
    <w:rsid w:val="003C6AAF"/>
    <w:rsid w:val="003D4087"/>
    <w:rsid w:val="003D4443"/>
    <w:rsid w:val="003E01C6"/>
    <w:rsid w:val="003E2B22"/>
    <w:rsid w:val="003F0E54"/>
    <w:rsid w:val="003F5F77"/>
    <w:rsid w:val="003F76F3"/>
    <w:rsid w:val="0041300E"/>
    <w:rsid w:val="0041436B"/>
    <w:rsid w:val="004144A9"/>
    <w:rsid w:val="004157C3"/>
    <w:rsid w:val="00417337"/>
    <w:rsid w:val="0042018A"/>
    <w:rsid w:val="00420BBB"/>
    <w:rsid w:val="00420F2D"/>
    <w:rsid w:val="00433AEA"/>
    <w:rsid w:val="00437109"/>
    <w:rsid w:val="00437962"/>
    <w:rsid w:val="0044198B"/>
    <w:rsid w:val="00445DC9"/>
    <w:rsid w:val="00447175"/>
    <w:rsid w:val="0045221D"/>
    <w:rsid w:val="0045308B"/>
    <w:rsid w:val="00455FC6"/>
    <w:rsid w:val="00460353"/>
    <w:rsid w:val="004605EE"/>
    <w:rsid w:val="004630A5"/>
    <w:rsid w:val="00465D9A"/>
    <w:rsid w:val="00467232"/>
    <w:rsid w:val="004701E8"/>
    <w:rsid w:val="004704A7"/>
    <w:rsid w:val="00472038"/>
    <w:rsid w:val="00472204"/>
    <w:rsid w:val="0047476A"/>
    <w:rsid w:val="00474977"/>
    <w:rsid w:val="00487897"/>
    <w:rsid w:val="004906AD"/>
    <w:rsid w:val="00491FBE"/>
    <w:rsid w:val="00492479"/>
    <w:rsid w:val="00493B2F"/>
    <w:rsid w:val="00497171"/>
    <w:rsid w:val="004A0EF6"/>
    <w:rsid w:val="004A43D4"/>
    <w:rsid w:val="004A5231"/>
    <w:rsid w:val="004B23CC"/>
    <w:rsid w:val="004B4580"/>
    <w:rsid w:val="004B6CCA"/>
    <w:rsid w:val="004C39F3"/>
    <w:rsid w:val="004C4EA1"/>
    <w:rsid w:val="004C5450"/>
    <w:rsid w:val="004D103A"/>
    <w:rsid w:val="004D1DEB"/>
    <w:rsid w:val="004D549D"/>
    <w:rsid w:val="004E1ED5"/>
    <w:rsid w:val="004E4340"/>
    <w:rsid w:val="004F7480"/>
    <w:rsid w:val="00501377"/>
    <w:rsid w:val="00502205"/>
    <w:rsid w:val="00505AF7"/>
    <w:rsid w:val="0051540B"/>
    <w:rsid w:val="00522BAB"/>
    <w:rsid w:val="00522D9E"/>
    <w:rsid w:val="0052464A"/>
    <w:rsid w:val="00524F32"/>
    <w:rsid w:val="00525BED"/>
    <w:rsid w:val="0052620F"/>
    <w:rsid w:val="0053294C"/>
    <w:rsid w:val="0053370D"/>
    <w:rsid w:val="00534895"/>
    <w:rsid w:val="00534B3A"/>
    <w:rsid w:val="00535AAD"/>
    <w:rsid w:val="00536404"/>
    <w:rsid w:val="00537032"/>
    <w:rsid w:val="005370B3"/>
    <w:rsid w:val="0054280E"/>
    <w:rsid w:val="00544953"/>
    <w:rsid w:val="00546BD3"/>
    <w:rsid w:val="00551502"/>
    <w:rsid w:val="005523CF"/>
    <w:rsid w:val="00553558"/>
    <w:rsid w:val="00555AFA"/>
    <w:rsid w:val="00564349"/>
    <w:rsid w:val="0056465E"/>
    <w:rsid w:val="005659ED"/>
    <w:rsid w:val="00566873"/>
    <w:rsid w:val="0057109E"/>
    <w:rsid w:val="005915E5"/>
    <w:rsid w:val="00594AAF"/>
    <w:rsid w:val="005950D4"/>
    <w:rsid w:val="0059592F"/>
    <w:rsid w:val="005A0AD8"/>
    <w:rsid w:val="005A3690"/>
    <w:rsid w:val="005A4AC5"/>
    <w:rsid w:val="005B0C1A"/>
    <w:rsid w:val="005B4EE8"/>
    <w:rsid w:val="005C09F7"/>
    <w:rsid w:val="005C0E22"/>
    <w:rsid w:val="005C1F31"/>
    <w:rsid w:val="005C4FD6"/>
    <w:rsid w:val="005C53FD"/>
    <w:rsid w:val="005C6F9D"/>
    <w:rsid w:val="005C731E"/>
    <w:rsid w:val="005C7D7F"/>
    <w:rsid w:val="005D4F06"/>
    <w:rsid w:val="005D79D6"/>
    <w:rsid w:val="005E58E5"/>
    <w:rsid w:val="005E6D06"/>
    <w:rsid w:val="005E6F21"/>
    <w:rsid w:val="005F1849"/>
    <w:rsid w:val="005F4004"/>
    <w:rsid w:val="005F5BB5"/>
    <w:rsid w:val="00601FA8"/>
    <w:rsid w:val="00602969"/>
    <w:rsid w:val="00610844"/>
    <w:rsid w:val="00612F16"/>
    <w:rsid w:val="00616482"/>
    <w:rsid w:val="00622E8E"/>
    <w:rsid w:val="00624C6A"/>
    <w:rsid w:val="00632733"/>
    <w:rsid w:val="006354C0"/>
    <w:rsid w:val="00635CBB"/>
    <w:rsid w:val="00643250"/>
    <w:rsid w:val="00643DFE"/>
    <w:rsid w:val="00645DCF"/>
    <w:rsid w:val="00650A27"/>
    <w:rsid w:val="00650D10"/>
    <w:rsid w:val="00654A68"/>
    <w:rsid w:val="006610B1"/>
    <w:rsid w:val="00663C8A"/>
    <w:rsid w:val="00665B9F"/>
    <w:rsid w:val="006739BC"/>
    <w:rsid w:val="00682DB0"/>
    <w:rsid w:val="0068491D"/>
    <w:rsid w:val="0068499E"/>
    <w:rsid w:val="00684BC2"/>
    <w:rsid w:val="00685DD9"/>
    <w:rsid w:val="006901CF"/>
    <w:rsid w:val="00690C93"/>
    <w:rsid w:val="0069291C"/>
    <w:rsid w:val="00695937"/>
    <w:rsid w:val="006A1349"/>
    <w:rsid w:val="006A45FC"/>
    <w:rsid w:val="006C0494"/>
    <w:rsid w:val="006C219D"/>
    <w:rsid w:val="006D099D"/>
    <w:rsid w:val="006D39AB"/>
    <w:rsid w:val="006D64CA"/>
    <w:rsid w:val="006E4658"/>
    <w:rsid w:val="006E6F3D"/>
    <w:rsid w:val="006F0467"/>
    <w:rsid w:val="00700F9E"/>
    <w:rsid w:val="00702459"/>
    <w:rsid w:val="0070566D"/>
    <w:rsid w:val="00711A89"/>
    <w:rsid w:val="0071399F"/>
    <w:rsid w:val="00716623"/>
    <w:rsid w:val="0071679C"/>
    <w:rsid w:val="00717378"/>
    <w:rsid w:val="00720373"/>
    <w:rsid w:val="0072142D"/>
    <w:rsid w:val="00721971"/>
    <w:rsid w:val="00727B61"/>
    <w:rsid w:val="007321D9"/>
    <w:rsid w:val="00734429"/>
    <w:rsid w:val="00735425"/>
    <w:rsid w:val="0073676D"/>
    <w:rsid w:val="00741D72"/>
    <w:rsid w:val="0075314F"/>
    <w:rsid w:val="00753DD9"/>
    <w:rsid w:val="007547E0"/>
    <w:rsid w:val="0076086E"/>
    <w:rsid w:val="00760974"/>
    <w:rsid w:val="00764309"/>
    <w:rsid w:val="00765662"/>
    <w:rsid w:val="0076694E"/>
    <w:rsid w:val="00773927"/>
    <w:rsid w:val="00774A03"/>
    <w:rsid w:val="00775143"/>
    <w:rsid w:val="00776EA2"/>
    <w:rsid w:val="00780D6B"/>
    <w:rsid w:val="00782218"/>
    <w:rsid w:val="00784A1C"/>
    <w:rsid w:val="00784AF7"/>
    <w:rsid w:val="00792945"/>
    <w:rsid w:val="00793128"/>
    <w:rsid w:val="007A07AE"/>
    <w:rsid w:val="007A0B69"/>
    <w:rsid w:val="007A143C"/>
    <w:rsid w:val="007A2298"/>
    <w:rsid w:val="007A3253"/>
    <w:rsid w:val="007A45DE"/>
    <w:rsid w:val="007A70C2"/>
    <w:rsid w:val="007A7860"/>
    <w:rsid w:val="007B33D9"/>
    <w:rsid w:val="007B4AA1"/>
    <w:rsid w:val="007B7938"/>
    <w:rsid w:val="007C0E50"/>
    <w:rsid w:val="007C2B26"/>
    <w:rsid w:val="007C3C75"/>
    <w:rsid w:val="007D382E"/>
    <w:rsid w:val="007D57FB"/>
    <w:rsid w:val="007E0BA8"/>
    <w:rsid w:val="007E6F55"/>
    <w:rsid w:val="007E7CB2"/>
    <w:rsid w:val="007F0BC6"/>
    <w:rsid w:val="007F2DAE"/>
    <w:rsid w:val="007F3679"/>
    <w:rsid w:val="007F651F"/>
    <w:rsid w:val="007F6B76"/>
    <w:rsid w:val="007F7067"/>
    <w:rsid w:val="0080055F"/>
    <w:rsid w:val="00805755"/>
    <w:rsid w:val="0080728F"/>
    <w:rsid w:val="00812964"/>
    <w:rsid w:val="00813A37"/>
    <w:rsid w:val="008238D6"/>
    <w:rsid w:val="0082512D"/>
    <w:rsid w:val="00826EE2"/>
    <w:rsid w:val="008323A7"/>
    <w:rsid w:val="008343EA"/>
    <w:rsid w:val="00834F61"/>
    <w:rsid w:val="008423A1"/>
    <w:rsid w:val="008433BE"/>
    <w:rsid w:val="008435EA"/>
    <w:rsid w:val="008456B2"/>
    <w:rsid w:val="0084575F"/>
    <w:rsid w:val="00845B86"/>
    <w:rsid w:val="00850F41"/>
    <w:rsid w:val="00852271"/>
    <w:rsid w:val="0085303A"/>
    <w:rsid w:val="00854422"/>
    <w:rsid w:val="00854B14"/>
    <w:rsid w:val="008555BA"/>
    <w:rsid w:val="00856C4E"/>
    <w:rsid w:val="0086009C"/>
    <w:rsid w:val="00865355"/>
    <w:rsid w:val="00867701"/>
    <w:rsid w:val="00867783"/>
    <w:rsid w:val="00876A8A"/>
    <w:rsid w:val="00877C1C"/>
    <w:rsid w:val="0088457E"/>
    <w:rsid w:val="008920CE"/>
    <w:rsid w:val="00893555"/>
    <w:rsid w:val="00894216"/>
    <w:rsid w:val="00897800"/>
    <w:rsid w:val="008A3662"/>
    <w:rsid w:val="008B4B9B"/>
    <w:rsid w:val="008C1670"/>
    <w:rsid w:val="008C330E"/>
    <w:rsid w:val="008C4A03"/>
    <w:rsid w:val="008C6C30"/>
    <w:rsid w:val="008C7AC3"/>
    <w:rsid w:val="008D5BDD"/>
    <w:rsid w:val="008E00F1"/>
    <w:rsid w:val="008E3379"/>
    <w:rsid w:val="008E33FF"/>
    <w:rsid w:val="008E5BE0"/>
    <w:rsid w:val="008E5E8E"/>
    <w:rsid w:val="008E721B"/>
    <w:rsid w:val="008E7C7D"/>
    <w:rsid w:val="008F176B"/>
    <w:rsid w:val="008F197F"/>
    <w:rsid w:val="008F2D89"/>
    <w:rsid w:val="008F2DE6"/>
    <w:rsid w:val="008F3166"/>
    <w:rsid w:val="008F74FF"/>
    <w:rsid w:val="00901D30"/>
    <w:rsid w:val="009037C9"/>
    <w:rsid w:val="00905AE1"/>
    <w:rsid w:val="00907DC8"/>
    <w:rsid w:val="0091614E"/>
    <w:rsid w:val="0092096B"/>
    <w:rsid w:val="00922EC8"/>
    <w:rsid w:val="009230A6"/>
    <w:rsid w:val="00924005"/>
    <w:rsid w:val="00926BBB"/>
    <w:rsid w:val="00927B4C"/>
    <w:rsid w:val="009331C6"/>
    <w:rsid w:val="00933B4B"/>
    <w:rsid w:val="00937495"/>
    <w:rsid w:val="00950EAA"/>
    <w:rsid w:val="00952EF7"/>
    <w:rsid w:val="0095344F"/>
    <w:rsid w:val="0095489F"/>
    <w:rsid w:val="00954FBA"/>
    <w:rsid w:val="00955A7B"/>
    <w:rsid w:val="0095768B"/>
    <w:rsid w:val="00964500"/>
    <w:rsid w:val="00965398"/>
    <w:rsid w:val="00970AE5"/>
    <w:rsid w:val="00971AB7"/>
    <w:rsid w:val="00971E95"/>
    <w:rsid w:val="0098134B"/>
    <w:rsid w:val="009839C6"/>
    <w:rsid w:val="009862B5"/>
    <w:rsid w:val="00991965"/>
    <w:rsid w:val="009932EE"/>
    <w:rsid w:val="00994669"/>
    <w:rsid w:val="00996E65"/>
    <w:rsid w:val="009A0F87"/>
    <w:rsid w:val="009A1ECF"/>
    <w:rsid w:val="009A26F4"/>
    <w:rsid w:val="009A5FEC"/>
    <w:rsid w:val="009A77E2"/>
    <w:rsid w:val="009C1A94"/>
    <w:rsid w:val="009C352F"/>
    <w:rsid w:val="009C37F9"/>
    <w:rsid w:val="009C40B6"/>
    <w:rsid w:val="009C5BD2"/>
    <w:rsid w:val="009D1769"/>
    <w:rsid w:val="009D21D1"/>
    <w:rsid w:val="009D61A8"/>
    <w:rsid w:val="009E3E4F"/>
    <w:rsid w:val="009E4E5A"/>
    <w:rsid w:val="009E7B17"/>
    <w:rsid w:val="009F0BA2"/>
    <w:rsid w:val="009F3F62"/>
    <w:rsid w:val="009F5C8E"/>
    <w:rsid w:val="009F7C39"/>
    <w:rsid w:val="00A001BD"/>
    <w:rsid w:val="00A00B88"/>
    <w:rsid w:val="00A01F57"/>
    <w:rsid w:val="00A0310E"/>
    <w:rsid w:val="00A03504"/>
    <w:rsid w:val="00A103EA"/>
    <w:rsid w:val="00A121BD"/>
    <w:rsid w:val="00A212CE"/>
    <w:rsid w:val="00A23142"/>
    <w:rsid w:val="00A25EA4"/>
    <w:rsid w:val="00A30E1F"/>
    <w:rsid w:val="00A348BB"/>
    <w:rsid w:val="00A40D0C"/>
    <w:rsid w:val="00A5313B"/>
    <w:rsid w:val="00A53EB7"/>
    <w:rsid w:val="00A563AE"/>
    <w:rsid w:val="00A57BF3"/>
    <w:rsid w:val="00A60044"/>
    <w:rsid w:val="00A60C15"/>
    <w:rsid w:val="00A61A7C"/>
    <w:rsid w:val="00A62FF6"/>
    <w:rsid w:val="00A63DB3"/>
    <w:rsid w:val="00A70E47"/>
    <w:rsid w:val="00A71201"/>
    <w:rsid w:val="00A72288"/>
    <w:rsid w:val="00A72660"/>
    <w:rsid w:val="00A7275F"/>
    <w:rsid w:val="00A72F18"/>
    <w:rsid w:val="00A849A5"/>
    <w:rsid w:val="00A85AC6"/>
    <w:rsid w:val="00A85F44"/>
    <w:rsid w:val="00A86772"/>
    <w:rsid w:val="00A86A0F"/>
    <w:rsid w:val="00A900F6"/>
    <w:rsid w:val="00A9189C"/>
    <w:rsid w:val="00A92A48"/>
    <w:rsid w:val="00A94804"/>
    <w:rsid w:val="00A95F9A"/>
    <w:rsid w:val="00A96804"/>
    <w:rsid w:val="00AA3B8A"/>
    <w:rsid w:val="00AA769C"/>
    <w:rsid w:val="00AB567B"/>
    <w:rsid w:val="00AB70D8"/>
    <w:rsid w:val="00AC1D12"/>
    <w:rsid w:val="00AC3769"/>
    <w:rsid w:val="00AC5B06"/>
    <w:rsid w:val="00AC7F4F"/>
    <w:rsid w:val="00AD21C7"/>
    <w:rsid w:val="00AD6639"/>
    <w:rsid w:val="00AD7365"/>
    <w:rsid w:val="00AE7671"/>
    <w:rsid w:val="00AF470E"/>
    <w:rsid w:val="00B00F11"/>
    <w:rsid w:val="00B051F0"/>
    <w:rsid w:val="00B12617"/>
    <w:rsid w:val="00B17833"/>
    <w:rsid w:val="00B22106"/>
    <w:rsid w:val="00B23125"/>
    <w:rsid w:val="00B340AC"/>
    <w:rsid w:val="00B41CD2"/>
    <w:rsid w:val="00B458BC"/>
    <w:rsid w:val="00B570E8"/>
    <w:rsid w:val="00B60CBA"/>
    <w:rsid w:val="00B62DFB"/>
    <w:rsid w:val="00B666D8"/>
    <w:rsid w:val="00B70DC3"/>
    <w:rsid w:val="00B73EB2"/>
    <w:rsid w:val="00B74A24"/>
    <w:rsid w:val="00B82F54"/>
    <w:rsid w:val="00B95082"/>
    <w:rsid w:val="00B967B5"/>
    <w:rsid w:val="00B96DE5"/>
    <w:rsid w:val="00BA3353"/>
    <w:rsid w:val="00BA47AC"/>
    <w:rsid w:val="00BA7890"/>
    <w:rsid w:val="00BB023C"/>
    <w:rsid w:val="00BB40D1"/>
    <w:rsid w:val="00BB6B46"/>
    <w:rsid w:val="00BB70E0"/>
    <w:rsid w:val="00BC1019"/>
    <w:rsid w:val="00BC475A"/>
    <w:rsid w:val="00BC72C7"/>
    <w:rsid w:val="00BD121D"/>
    <w:rsid w:val="00BD1929"/>
    <w:rsid w:val="00BD1AC6"/>
    <w:rsid w:val="00BD7D42"/>
    <w:rsid w:val="00BE0F96"/>
    <w:rsid w:val="00BE25C9"/>
    <w:rsid w:val="00BE38EF"/>
    <w:rsid w:val="00BF1CF3"/>
    <w:rsid w:val="00BF5BD7"/>
    <w:rsid w:val="00C06812"/>
    <w:rsid w:val="00C201A7"/>
    <w:rsid w:val="00C21A3F"/>
    <w:rsid w:val="00C22C81"/>
    <w:rsid w:val="00C26DC4"/>
    <w:rsid w:val="00C30928"/>
    <w:rsid w:val="00C341C2"/>
    <w:rsid w:val="00C34250"/>
    <w:rsid w:val="00C36397"/>
    <w:rsid w:val="00C37129"/>
    <w:rsid w:val="00C3779D"/>
    <w:rsid w:val="00C377C7"/>
    <w:rsid w:val="00C4053A"/>
    <w:rsid w:val="00C44995"/>
    <w:rsid w:val="00C4641A"/>
    <w:rsid w:val="00C519E3"/>
    <w:rsid w:val="00C559E0"/>
    <w:rsid w:val="00C60808"/>
    <w:rsid w:val="00C62BA4"/>
    <w:rsid w:val="00C6313B"/>
    <w:rsid w:val="00C63803"/>
    <w:rsid w:val="00C646E2"/>
    <w:rsid w:val="00C64A4E"/>
    <w:rsid w:val="00C65DA9"/>
    <w:rsid w:val="00C674B6"/>
    <w:rsid w:val="00C71AD2"/>
    <w:rsid w:val="00C759B1"/>
    <w:rsid w:val="00C80792"/>
    <w:rsid w:val="00C82F66"/>
    <w:rsid w:val="00C84C97"/>
    <w:rsid w:val="00C85514"/>
    <w:rsid w:val="00C863BC"/>
    <w:rsid w:val="00C863C7"/>
    <w:rsid w:val="00C86A01"/>
    <w:rsid w:val="00C87F15"/>
    <w:rsid w:val="00C90B70"/>
    <w:rsid w:val="00C93061"/>
    <w:rsid w:val="00C931ED"/>
    <w:rsid w:val="00C9333C"/>
    <w:rsid w:val="00C933F4"/>
    <w:rsid w:val="00C9397D"/>
    <w:rsid w:val="00CA05CE"/>
    <w:rsid w:val="00CA070A"/>
    <w:rsid w:val="00CA7274"/>
    <w:rsid w:val="00CB12AD"/>
    <w:rsid w:val="00CC3293"/>
    <w:rsid w:val="00CC4284"/>
    <w:rsid w:val="00CC75F0"/>
    <w:rsid w:val="00CC7A35"/>
    <w:rsid w:val="00CC7C55"/>
    <w:rsid w:val="00CD30DC"/>
    <w:rsid w:val="00CD6143"/>
    <w:rsid w:val="00CD648C"/>
    <w:rsid w:val="00CD6B0B"/>
    <w:rsid w:val="00CE06DE"/>
    <w:rsid w:val="00CE467D"/>
    <w:rsid w:val="00CE5ABC"/>
    <w:rsid w:val="00CE5DDA"/>
    <w:rsid w:val="00CF0AF8"/>
    <w:rsid w:val="00CF419E"/>
    <w:rsid w:val="00CF472B"/>
    <w:rsid w:val="00D061BD"/>
    <w:rsid w:val="00D064BD"/>
    <w:rsid w:val="00D10211"/>
    <w:rsid w:val="00D1139E"/>
    <w:rsid w:val="00D12F9A"/>
    <w:rsid w:val="00D13968"/>
    <w:rsid w:val="00D13CAF"/>
    <w:rsid w:val="00D21E8D"/>
    <w:rsid w:val="00D3308E"/>
    <w:rsid w:val="00D35398"/>
    <w:rsid w:val="00D36A52"/>
    <w:rsid w:val="00D4423E"/>
    <w:rsid w:val="00D450E1"/>
    <w:rsid w:val="00D464BC"/>
    <w:rsid w:val="00D47CC3"/>
    <w:rsid w:val="00D513C7"/>
    <w:rsid w:val="00D52EF7"/>
    <w:rsid w:val="00D53FC3"/>
    <w:rsid w:val="00D56E54"/>
    <w:rsid w:val="00D571AF"/>
    <w:rsid w:val="00D60205"/>
    <w:rsid w:val="00D60D1D"/>
    <w:rsid w:val="00D61384"/>
    <w:rsid w:val="00D71943"/>
    <w:rsid w:val="00D71D7F"/>
    <w:rsid w:val="00D729D1"/>
    <w:rsid w:val="00D73B06"/>
    <w:rsid w:val="00D7736D"/>
    <w:rsid w:val="00D80662"/>
    <w:rsid w:val="00D814AF"/>
    <w:rsid w:val="00D81558"/>
    <w:rsid w:val="00D90024"/>
    <w:rsid w:val="00D9102A"/>
    <w:rsid w:val="00D9554E"/>
    <w:rsid w:val="00D9554F"/>
    <w:rsid w:val="00D97F0A"/>
    <w:rsid w:val="00DA12A4"/>
    <w:rsid w:val="00DA5FC4"/>
    <w:rsid w:val="00DB40C7"/>
    <w:rsid w:val="00DB6600"/>
    <w:rsid w:val="00DB6727"/>
    <w:rsid w:val="00DC20BB"/>
    <w:rsid w:val="00DC3109"/>
    <w:rsid w:val="00DC6635"/>
    <w:rsid w:val="00DC68D4"/>
    <w:rsid w:val="00DC6940"/>
    <w:rsid w:val="00DC74E8"/>
    <w:rsid w:val="00DD1F27"/>
    <w:rsid w:val="00DD4D25"/>
    <w:rsid w:val="00DD5056"/>
    <w:rsid w:val="00DD581F"/>
    <w:rsid w:val="00DE2583"/>
    <w:rsid w:val="00DE2C93"/>
    <w:rsid w:val="00DF42E9"/>
    <w:rsid w:val="00DF4FD3"/>
    <w:rsid w:val="00E04423"/>
    <w:rsid w:val="00E148A8"/>
    <w:rsid w:val="00E16399"/>
    <w:rsid w:val="00E246DF"/>
    <w:rsid w:val="00E26E5A"/>
    <w:rsid w:val="00E30788"/>
    <w:rsid w:val="00E33FED"/>
    <w:rsid w:val="00E34137"/>
    <w:rsid w:val="00E41B52"/>
    <w:rsid w:val="00E421D7"/>
    <w:rsid w:val="00E44793"/>
    <w:rsid w:val="00E44E6D"/>
    <w:rsid w:val="00E4580F"/>
    <w:rsid w:val="00E51124"/>
    <w:rsid w:val="00E52546"/>
    <w:rsid w:val="00E52B63"/>
    <w:rsid w:val="00E52C26"/>
    <w:rsid w:val="00E56E00"/>
    <w:rsid w:val="00E57FDB"/>
    <w:rsid w:val="00E63D22"/>
    <w:rsid w:val="00E642F9"/>
    <w:rsid w:val="00E65917"/>
    <w:rsid w:val="00E70C0A"/>
    <w:rsid w:val="00E72B57"/>
    <w:rsid w:val="00E7569B"/>
    <w:rsid w:val="00E76E64"/>
    <w:rsid w:val="00E82F8C"/>
    <w:rsid w:val="00E872FD"/>
    <w:rsid w:val="00E91F33"/>
    <w:rsid w:val="00E93720"/>
    <w:rsid w:val="00EA27E8"/>
    <w:rsid w:val="00EA32DB"/>
    <w:rsid w:val="00EB1B16"/>
    <w:rsid w:val="00EB34B0"/>
    <w:rsid w:val="00EB3FB6"/>
    <w:rsid w:val="00EB44FF"/>
    <w:rsid w:val="00EB52EA"/>
    <w:rsid w:val="00EB76D7"/>
    <w:rsid w:val="00EC4482"/>
    <w:rsid w:val="00EC6591"/>
    <w:rsid w:val="00ED7A9D"/>
    <w:rsid w:val="00EE03FA"/>
    <w:rsid w:val="00EE09B5"/>
    <w:rsid w:val="00EE3692"/>
    <w:rsid w:val="00EE56DC"/>
    <w:rsid w:val="00EE73BB"/>
    <w:rsid w:val="00EE7D24"/>
    <w:rsid w:val="00EF2E4D"/>
    <w:rsid w:val="00EF4012"/>
    <w:rsid w:val="00EF4129"/>
    <w:rsid w:val="00F00396"/>
    <w:rsid w:val="00F02747"/>
    <w:rsid w:val="00F03D3D"/>
    <w:rsid w:val="00F060D2"/>
    <w:rsid w:val="00F07922"/>
    <w:rsid w:val="00F106D3"/>
    <w:rsid w:val="00F12C37"/>
    <w:rsid w:val="00F155D1"/>
    <w:rsid w:val="00F262DC"/>
    <w:rsid w:val="00F27126"/>
    <w:rsid w:val="00F34668"/>
    <w:rsid w:val="00F361EE"/>
    <w:rsid w:val="00F36B20"/>
    <w:rsid w:val="00F36C47"/>
    <w:rsid w:val="00F36FFE"/>
    <w:rsid w:val="00F37E0C"/>
    <w:rsid w:val="00F414C2"/>
    <w:rsid w:val="00F43A3F"/>
    <w:rsid w:val="00F43EA6"/>
    <w:rsid w:val="00F46BAA"/>
    <w:rsid w:val="00F56433"/>
    <w:rsid w:val="00F634A5"/>
    <w:rsid w:val="00F63C5A"/>
    <w:rsid w:val="00F64202"/>
    <w:rsid w:val="00F658AC"/>
    <w:rsid w:val="00F712F2"/>
    <w:rsid w:val="00F7147F"/>
    <w:rsid w:val="00F71E61"/>
    <w:rsid w:val="00F7427E"/>
    <w:rsid w:val="00F77396"/>
    <w:rsid w:val="00F82F93"/>
    <w:rsid w:val="00F85813"/>
    <w:rsid w:val="00F90633"/>
    <w:rsid w:val="00F92598"/>
    <w:rsid w:val="00F9316A"/>
    <w:rsid w:val="00F93A27"/>
    <w:rsid w:val="00F949AE"/>
    <w:rsid w:val="00F95E38"/>
    <w:rsid w:val="00F97049"/>
    <w:rsid w:val="00FA06C9"/>
    <w:rsid w:val="00FA52BD"/>
    <w:rsid w:val="00FA6373"/>
    <w:rsid w:val="00FB0171"/>
    <w:rsid w:val="00FB15B4"/>
    <w:rsid w:val="00FB34C6"/>
    <w:rsid w:val="00FB3E88"/>
    <w:rsid w:val="00FB4594"/>
    <w:rsid w:val="00FC4047"/>
    <w:rsid w:val="00FD02DC"/>
    <w:rsid w:val="00FD03A2"/>
    <w:rsid w:val="00FD488A"/>
    <w:rsid w:val="00FD52FA"/>
    <w:rsid w:val="00FD5924"/>
    <w:rsid w:val="00FD70D8"/>
    <w:rsid w:val="00FE1FEE"/>
    <w:rsid w:val="00FE4CD4"/>
    <w:rsid w:val="00FE583F"/>
    <w:rsid w:val="00FE765F"/>
    <w:rsid w:val="00FE796D"/>
    <w:rsid w:val="00FF0235"/>
    <w:rsid w:val="00FF08FE"/>
    <w:rsid w:val="00FF2A1D"/>
    <w:rsid w:val="00FF4C37"/>
    <w:rsid w:val="00FF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03B0C-73E9-44AD-B1D9-35678E1A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370</TotalTime>
  <Pages>25</Pages>
  <Words>6559</Words>
  <Characters>37391</Characters>
  <Application>Microsoft Office Word</Application>
  <DocSecurity>0</DocSecurity>
  <Lines>311</Lines>
  <Paragraphs>87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274</cp:revision>
  <cp:lastPrinted>2017-12-07T06:24:00Z</cp:lastPrinted>
  <dcterms:created xsi:type="dcterms:W3CDTF">2017-08-29T01:40:00Z</dcterms:created>
  <dcterms:modified xsi:type="dcterms:W3CDTF">2017-12-07T06:24:00Z</dcterms:modified>
</cp:coreProperties>
</file>