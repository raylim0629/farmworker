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29"/>
        <w:gridCol w:w="503"/>
        <w:gridCol w:w="372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E60C36" w:rsidRPr="0070503C" w:rsidTr="008E6657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C36" w:rsidRPr="00471B51" w:rsidRDefault="00E60C36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471B51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E60C36" w:rsidRPr="00761FD8" w:rsidRDefault="00E60C36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E60C36" w:rsidRPr="0070503C" w:rsidTr="008E6657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C36" w:rsidRPr="0070503C" w:rsidRDefault="00E60C36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0503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E60C36" w:rsidRPr="009A51FD" w:rsidRDefault="00E60C36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C36" w:rsidRDefault="00E60C36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E60C36" w:rsidRPr="0070503C" w:rsidRDefault="00E60C36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0503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E60C36" w:rsidRPr="0070503C" w:rsidRDefault="00E60C36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E60C36" w:rsidRPr="0070503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E60C36" w:rsidRDefault="00E60C36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60C36" w:rsidRPr="0070503C" w:rsidRDefault="00E60C36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0C36" w:rsidRPr="0070503C" w:rsidTr="008E6657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C36" w:rsidRPr="0070503C" w:rsidRDefault="00E60C36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0503C">
              <w:rPr>
                <w:rFonts w:cs="Arial"/>
                <w:b/>
                <w:bCs/>
              </w:rPr>
              <w:t>Object to be reviewed:</w:t>
            </w:r>
          </w:p>
        </w:tc>
      </w:tr>
      <w:tr w:rsidR="009C5A13" w:rsidRPr="0070503C" w:rsidTr="008E6657">
        <w:trPr>
          <w:trHeight w:val="391"/>
        </w:trPr>
        <w:tc>
          <w:tcPr>
            <w:tcW w:w="1997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70503C" w:rsidRDefault="009C5A13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0503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12" w:type="dxa"/>
            <w:gridSpan w:val="14"/>
            <w:tcBorders>
              <w:bottom w:val="dashed" w:sz="4" w:space="0" w:color="auto"/>
            </w:tcBorders>
            <w:vAlign w:val="center"/>
          </w:tcPr>
          <w:p w:rsidR="009C5A13" w:rsidRPr="00B9723F" w:rsidRDefault="009C5A13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Project_Software_Requirements_Specification</w:t>
            </w:r>
          </w:p>
        </w:tc>
      </w:tr>
      <w:tr w:rsidR="009C5A13" w:rsidRPr="0070503C" w:rsidTr="008E6657">
        <w:trPr>
          <w:trHeight w:val="391"/>
        </w:trPr>
        <w:tc>
          <w:tcPr>
            <w:tcW w:w="1997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70503C" w:rsidRDefault="009C5A13" w:rsidP="009C5A13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70503C">
              <w:rPr>
                <w:rFonts w:cs="Arial"/>
                <w:lang w:val="fr-FR"/>
              </w:rPr>
              <w:t>:</w:t>
            </w:r>
          </w:p>
        </w:tc>
        <w:tc>
          <w:tcPr>
            <w:tcW w:w="7712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C5A13" w:rsidRPr="00B9723F" w:rsidRDefault="009C5A13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9C5A13" w:rsidRPr="0070503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5A13" w:rsidRDefault="009C5A13" w:rsidP="004A5E9C">
            <w:pPr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9C5A13" w:rsidRPr="0070503C" w:rsidRDefault="009C5A13" w:rsidP="004A5E9C">
            <w:pPr>
              <w:pStyle w:val="a5"/>
              <w:tabs>
                <w:tab w:val="left" w:pos="960"/>
              </w:tabs>
              <w:rPr>
                <w:rFonts w:cs="Arial"/>
                <w:lang w:val="fr-FR"/>
              </w:rPr>
            </w:pPr>
          </w:p>
        </w:tc>
      </w:tr>
      <w:tr w:rsidR="009C5A13" w:rsidRPr="0070503C" w:rsidTr="008E665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70503C" w:rsidRDefault="009C5A13" w:rsidP="008E6657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70503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DA41CD" w:rsidRDefault="009C5A13" w:rsidP="00DA41CD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DA41CD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DA41CD" w:rsidRDefault="009C5A13" w:rsidP="00DA41CD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DA41CD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A13" w:rsidRPr="00DA41CD" w:rsidRDefault="009C5A13" w:rsidP="00DA41CD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DA41CD">
              <w:rPr>
                <w:rFonts w:cs="Arial"/>
                <w:b/>
                <w:lang w:val="en-GB"/>
              </w:rPr>
              <w:t>Review manager</w:t>
            </w:r>
          </w:p>
          <w:p w:rsidR="009C5A13" w:rsidRPr="00DA41CD" w:rsidRDefault="009C5A13" w:rsidP="00DA41CD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DA41CD">
              <w:rPr>
                <w:rFonts w:cs="Arial"/>
                <w:b/>
                <w:lang w:val="en-GB"/>
              </w:rPr>
              <w:t>(x)</w:t>
            </w:r>
          </w:p>
        </w:tc>
      </w:tr>
      <w:tr w:rsidR="00DA41CD" w:rsidRPr="0070503C" w:rsidTr="008E665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A41CD" w:rsidRPr="00926E3E" w:rsidRDefault="00DA41CD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CD" w:rsidRPr="00926E3E" w:rsidRDefault="00DA41CD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A41CD" w:rsidRPr="00926E3E" w:rsidRDefault="00DA41CD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DA41CD" w:rsidRPr="0070503C" w:rsidTr="008E665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eastAsia="맑은 고딕" w:cs="Arial" w:hint="eastAsia"/>
                <w:lang w:val="en-GB" w:eastAsia="ko-KR"/>
              </w:rPr>
              <w:t>SW Integrator</w:t>
            </w:r>
            <w:r w:rsidRPr="0070503C">
              <w:rPr>
                <w:rFonts w:cs="Arial"/>
                <w:lang w:val="en-GB"/>
              </w:rPr>
              <w:t>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8E665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eastAsia="맑은 고딕" w:cs="Arial" w:hint="eastAsia"/>
                <w:lang w:val="en-GB" w:eastAsia="ko-KR"/>
              </w:rPr>
              <w:t>SW Developer</w:t>
            </w:r>
            <w:r w:rsidRPr="0070503C">
              <w:rPr>
                <w:rFonts w:cs="Arial"/>
                <w:lang w:val="en-GB"/>
              </w:rPr>
              <w:t>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8E665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DA41CD" w:rsidRPr="0070503C" w:rsidTr="008E6657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0503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0503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DA41CD" w:rsidRPr="0070503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A41CD" w:rsidRDefault="00DA41CD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DA41CD" w:rsidRPr="0070503C" w:rsidRDefault="00DA41CD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DA41CD" w:rsidRPr="0070503C" w:rsidTr="008E6657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1CD" w:rsidRPr="00471B51" w:rsidRDefault="00DA41CD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471B51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8E6657" w:rsidRPr="0070503C" w:rsidTr="008E6657">
        <w:trPr>
          <w:cantSplit/>
          <w:trHeight w:val="391"/>
        </w:trPr>
        <w:tc>
          <w:tcPr>
            <w:tcW w:w="149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657" w:rsidRPr="0070503C" w:rsidRDefault="008E6657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21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657" w:rsidRPr="0070503C" w:rsidRDefault="008E6657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E6657" w:rsidRPr="0070503C" w:rsidTr="008E6657">
        <w:trPr>
          <w:cantSplit/>
          <w:trHeight w:val="391"/>
        </w:trPr>
        <w:tc>
          <w:tcPr>
            <w:tcW w:w="149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657" w:rsidRPr="0070503C" w:rsidRDefault="008E6657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t>Doc. name:</w:t>
            </w:r>
          </w:p>
        </w:tc>
        <w:tc>
          <w:tcPr>
            <w:tcW w:w="821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657" w:rsidRPr="0070503C" w:rsidRDefault="008E6657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DA41CD" w:rsidRDefault="00DA41CD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DA41CD" w:rsidRPr="0070503C" w:rsidTr="008E6657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0503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DA41CD" w:rsidRPr="0070503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A41CD" w:rsidRPr="0070503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0503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A41CD" w:rsidRPr="0070503C" w:rsidRDefault="00DA41C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8E6657" w:rsidRDefault="008E6657" w:rsidP="00BC7A2B">
      <w:pPr>
        <w:rPr>
          <w:rFonts w:eastAsia="맑은 고딕" w:cs="Arial"/>
          <w:lang w:eastAsia="ko-KR"/>
        </w:rPr>
      </w:pPr>
    </w:p>
    <w:p w:rsidR="008E6657" w:rsidRDefault="008E6657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3"/>
        <w:gridCol w:w="504"/>
        <w:gridCol w:w="505"/>
        <w:gridCol w:w="3969"/>
      </w:tblGrid>
      <w:tr w:rsidR="0013092D" w:rsidTr="008E6657">
        <w:trPr>
          <w:cantSplit/>
          <w:tblHeader/>
        </w:trPr>
        <w:tc>
          <w:tcPr>
            <w:tcW w:w="4703" w:type="dxa"/>
            <w:vMerge w:val="restart"/>
            <w:shd w:val="clear" w:color="auto" w:fill="D9D9D9" w:themeFill="background1" w:themeFillShade="D9"/>
            <w:vAlign w:val="center"/>
          </w:tcPr>
          <w:p w:rsidR="0013092D" w:rsidRDefault="0013092D" w:rsidP="00894D48">
            <w:pPr>
              <w:pStyle w:val="TabellenText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24"/>
                <w:lang w:val="en-GB"/>
              </w:rPr>
              <w:lastRenderedPageBreak/>
              <w:t>Checklist '</w:t>
            </w:r>
            <w:r>
              <w:t xml:space="preserve"> </w:t>
            </w:r>
            <w:r w:rsidRPr="008C451A">
              <w:rPr>
                <w:b/>
                <w:sz w:val="24"/>
                <w:lang w:val="en-GB"/>
              </w:rPr>
              <w:t>Review Meeting</w:t>
            </w:r>
            <w:r>
              <w:rPr>
                <w:b/>
                <w:sz w:val="24"/>
                <w:lang w:val="en-GB"/>
              </w:rPr>
              <w:t>'</w:t>
            </w:r>
          </w:p>
        </w:tc>
        <w:tc>
          <w:tcPr>
            <w:tcW w:w="1009" w:type="dxa"/>
            <w:gridSpan w:val="2"/>
            <w:shd w:val="clear" w:color="auto" w:fill="D9D9D9" w:themeFill="background1" w:themeFillShade="D9"/>
          </w:tcPr>
          <w:p w:rsidR="0013092D" w:rsidRDefault="0013092D" w:rsidP="00437574">
            <w:pPr>
              <w:pStyle w:val="Tabellen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OK?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:rsidR="0013092D" w:rsidRDefault="0013092D" w:rsidP="00437574">
            <w:pPr>
              <w:pStyle w:val="TabellenText"/>
              <w:ind w:left="0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Action/comments</w:t>
            </w:r>
          </w:p>
        </w:tc>
      </w:tr>
      <w:tr w:rsidR="0013092D" w:rsidTr="008E6657">
        <w:trPr>
          <w:cantSplit/>
          <w:tblHeader/>
        </w:trPr>
        <w:tc>
          <w:tcPr>
            <w:tcW w:w="4703" w:type="dxa"/>
            <w:vMerge/>
            <w:shd w:val="clear" w:color="auto" w:fill="D9D9D9" w:themeFill="background1" w:themeFillShade="D9"/>
          </w:tcPr>
          <w:p w:rsidR="0013092D" w:rsidRDefault="0013092D" w:rsidP="00437574">
            <w:pPr>
              <w:pStyle w:val="TabellenText"/>
              <w:rPr>
                <w:b/>
                <w:sz w:val="24"/>
                <w:lang w:val="en-GB"/>
              </w:rPr>
            </w:pPr>
          </w:p>
        </w:tc>
        <w:tc>
          <w:tcPr>
            <w:tcW w:w="504" w:type="dxa"/>
            <w:shd w:val="clear" w:color="auto" w:fill="D9D9D9" w:themeFill="background1" w:themeFillShade="D9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yes</w:t>
            </w:r>
          </w:p>
        </w:tc>
        <w:tc>
          <w:tcPr>
            <w:tcW w:w="505" w:type="dxa"/>
            <w:shd w:val="clear" w:color="auto" w:fill="D9D9D9" w:themeFill="background1" w:themeFillShade="D9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3969" w:type="dxa"/>
            <w:vMerge/>
          </w:tcPr>
          <w:p w:rsidR="0013092D" w:rsidRDefault="0013092D" w:rsidP="00437574">
            <w:pPr>
              <w:pStyle w:val="TabellenText"/>
              <w:ind w:left="0"/>
              <w:jc w:val="center"/>
              <w:rPr>
                <w:b/>
                <w:sz w:val="18"/>
                <w:lang w:val="en-GB"/>
              </w:rPr>
            </w:pPr>
          </w:p>
        </w:tc>
      </w:tr>
      <w:tr w:rsidR="0013092D" w:rsidTr="0013092D">
        <w:trPr>
          <w:cantSplit/>
          <w:trHeight w:val="284"/>
        </w:trPr>
        <w:tc>
          <w:tcPr>
            <w:tcW w:w="4703" w:type="dxa"/>
            <w:vAlign w:val="center"/>
          </w:tcPr>
          <w:p w:rsidR="0013092D" w:rsidRPr="00DC7DA9" w:rsidRDefault="0013092D" w:rsidP="00A56EEB">
            <w:pPr>
              <w:pStyle w:val="a5"/>
              <w:jc w:val="left"/>
              <w:rPr>
                <w:rFonts w:cs="Arial"/>
              </w:rPr>
            </w:pPr>
            <w:r w:rsidRPr="00DC7DA9">
              <w:rPr>
                <w:rFonts w:cs="Arial"/>
              </w:rPr>
              <w:t>Does for each C source file exist a message personality file (*.</w:t>
            </w:r>
            <w:proofErr w:type="spellStart"/>
            <w:r w:rsidRPr="00DC7DA9">
              <w:rPr>
                <w:rFonts w:cs="Arial"/>
              </w:rPr>
              <w:t>p_s</w:t>
            </w:r>
            <w:proofErr w:type="spellEnd"/>
            <w:r w:rsidRPr="00DC7DA9">
              <w:rPr>
                <w:rFonts w:cs="Arial"/>
              </w:rPr>
              <w:t>)?</w:t>
            </w:r>
          </w:p>
        </w:tc>
        <w:tc>
          <w:tcPr>
            <w:tcW w:w="504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F239BB" w:rsidRDefault="00F239BB" w:rsidP="00F239BB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13092D" w:rsidRDefault="00F239BB" w:rsidP="00F239BB">
            <w:pPr>
              <w:pStyle w:val="TabellenText"/>
              <w:ind w:left="0"/>
              <w:rPr>
                <w:rFonts w:cs="Arial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13092D" w:rsidTr="0013092D">
        <w:trPr>
          <w:cantSplit/>
          <w:trHeight w:val="284"/>
        </w:trPr>
        <w:tc>
          <w:tcPr>
            <w:tcW w:w="4703" w:type="dxa"/>
            <w:vAlign w:val="center"/>
          </w:tcPr>
          <w:p w:rsidR="0013092D" w:rsidRPr="00DC7DA9" w:rsidRDefault="0013092D" w:rsidP="00A56EEB">
            <w:pPr>
              <w:pStyle w:val="a5"/>
              <w:jc w:val="left"/>
              <w:rPr>
                <w:rFonts w:cs="Arial"/>
              </w:rPr>
            </w:pPr>
            <w:r w:rsidRPr="00DC7DA9">
              <w:rPr>
                <w:rFonts w:cs="Arial"/>
              </w:rPr>
              <w:t>Does for each C source file an analyser personality file (*.</w:t>
            </w:r>
            <w:proofErr w:type="spellStart"/>
            <w:r w:rsidRPr="00DC7DA9">
              <w:rPr>
                <w:rFonts w:cs="Arial"/>
              </w:rPr>
              <w:t>p_a</w:t>
            </w:r>
            <w:proofErr w:type="spellEnd"/>
            <w:r w:rsidRPr="00DC7DA9">
              <w:rPr>
                <w:rFonts w:cs="Arial"/>
              </w:rPr>
              <w:t>) exist?</w:t>
            </w:r>
          </w:p>
        </w:tc>
        <w:tc>
          <w:tcPr>
            <w:tcW w:w="504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13092D" w:rsidRDefault="0013092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13092D" w:rsidTr="0013092D">
        <w:trPr>
          <w:cantSplit/>
          <w:trHeight w:val="284"/>
        </w:trPr>
        <w:tc>
          <w:tcPr>
            <w:tcW w:w="4703" w:type="dxa"/>
            <w:vAlign w:val="center"/>
          </w:tcPr>
          <w:p w:rsidR="0013092D" w:rsidRPr="00DC7DA9" w:rsidRDefault="0013092D" w:rsidP="00A56EEB">
            <w:pPr>
              <w:pStyle w:val="a5"/>
              <w:jc w:val="left"/>
              <w:rPr>
                <w:rFonts w:cs="Arial"/>
              </w:rPr>
            </w:pPr>
            <w:r w:rsidRPr="00DC7DA9">
              <w:rPr>
                <w:rFonts w:cs="Arial"/>
              </w:rPr>
              <w:t xml:space="preserve">Are all software modules configured? Does for each software module a configuration file (config.mk) exist and contains </w:t>
            </w:r>
            <w:proofErr w:type="gramStart"/>
            <w:r w:rsidRPr="00DC7DA9">
              <w:rPr>
                <w:rFonts w:cs="Arial"/>
              </w:rPr>
              <w:t>all the</w:t>
            </w:r>
            <w:proofErr w:type="gramEnd"/>
            <w:r w:rsidRPr="00DC7DA9">
              <w:rPr>
                <w:rFonts w:cs="Arial"/>
              </w:rPr>
              <w:t xml:space="preserve"> C source file? Is the list of software modules (modules.mk) complete?</w:t>
            </w:r>
          </w:p>
        </w:tc>
        <w:tc>
          <w:tcPr>
            <w:tcW w:w="504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13092D" w:rsidRDefault="0013092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13092D" w:rsidTr="0013092D">
        <w:trPr>
          <w:cantSplit/>
          <w:trHeight w:val="284"/>
        </w:trPr>
        <w:tc>
          <w:tcPr>
            <w:tcW w:w="4703" w:type="dxa"/>
            <w:vAlign w:val="center"/>
          </w:tcPr>
          <w:p w:rsidR="0013092D" w:rsidRPr="00DC7DA9" w:rsidRDefault="0013092D" w:rsidP="00A56EEB">
            <w:pPr>
              <w:pStyle w:val="a5"/>
              <w:jc w:val="left"/>
              <w:rPr>
                <w:rFonts w:cs="Arial"/>
              </w:rPr>
            </w:pPr>
            <w:r w:rsidRPr="00DC7DA9">
              <w:rPr>
                <w:rFonts w:cs="Arial"/>
              </w:rPr>
              <w:t>Are all flags for pre-defined compiler symbols defined?</w:t>
            </w:r>
          </w:p>
        </w:tc>
        <w:tc>
          <w:tcPr>
            <w:tcW w:w="504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13092D" w:rsidRDefault="0013092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13092D" w:rsidTr="0013092D">
        <w:trPr>
          <w:cantSplit/>
          <w:trHeight w:val="284"/>
        </w:trPr>
        <w:tc>
          <w:tcPr>
            <w:tcW w:w="4703" w:type="dxa"/>
            <w:vAlign w:val="center"/>
          </w:tcPr>
          <w:p w:rsidR="0013092D" w:rsidRPr="00DC7DA9" w:rsidRDefault="0013092D" w:rsidP="00A56EEB">
            <w:pPr>
              <w:pStyle w:val="TabellenText"/>
              <w:rPr>
                <w:rFonts w:cs="Arial"/>
                <w:lang w:val="en-GB"/>
              </w:rPr>
            </w:pPr>
            <w:r w:rsidRPr="00DC7DA9">
              <w:rPr>
                <w:rFonts w:cs="Arial"/>
                <w:lang w:val="en-GB"/>
              </w:rPr>
              <w:t>Is the QA-C message configuration for each C source file sufficiently documented?</w:t>
            </w:r>
          </w:p>
        </w:tc>
        <w:tc>
          <w:tcPr>
            <w:tcW w:w="504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13092D" w:rsidRDefault="0013092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13092D" w:rsidRDefault="0013092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BE3238" w:rsidRDefault="00BE3238" w:rsidP="00BC7A2B">
      <w:pPr>
        <w:rPr>
          <w:rFonts w:eastAsia="맑은 고딕" w:cs="Arial"/>
          <w:lang w:val="en-GB" w:eastAsia="ko-KR"/>
        </w:rPr>
      </w:pPr>
    </w:p>
    <w:p w:rsidR="00BE3238" w:rsidRDefault="00BE3238" w:rsidP="00BE3238">
      <w:pPr>
        <w:rPr>
          <w:lang w:val="en-GB" w:eastAsia="ko-KR"/>
        </w:rPr>
      </w:pPr>
      <w:r>
        <w:rPr>
          <w:lang w:val="en-GB" w:eastAsia="ko-KR"/>
        </w:rPr>
        <w:br w:type="page"/>
      </w:r>
    </w:p>
    <w:p w:rsidR="00BE3238" w:rsidRDefault="00BE3238" w:rsidP="00BC7A2B">
      <w:pPr>
        <w:rPr>
          <w:rFonts w:eastAsia="맑은 고딕" w:cs="Arial"/>
          <w:lang w:val="en-GB" w:eastAsia="ko-KR"/>
        </w:rPr>
        <w:sectPr w:rsidR="00BE3238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7E7D35" w:rsidTr="005B2D04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E4425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7E7D35" w:rsidTr="005B2D04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7E7D35" w:rsidRPr="00E4425C" w:rsidRDefault="003F3C0D" w:rsidP="00CC5E62">
            <w:pPr>
              <w:pStyle w:val="TabellenText"/>
              <w:jc w:val="center"/>
              <w:rPr>
                <w:rFonts w:cs="Arial"/>
                <w:b/>
                <w:lang w:val="fr-F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</w:t>
            </w:r>
            <w:r>
              <w:rPr>
                <w:rFonts w:cs="Arial"/>
                <w:b/>
                <w:lang w:val="fr-FR"/>
              </w:rPr>
              <w:t>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F3C0D" w:rsidRDefault="007E7D35" w:rsidP="003F3C0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E4425C">
              <w:rPr>
                <w:rFonts w:cs="Arial"/>
                <w:b/>
                <w:lang w:val="fr-FR"/>
              </w:rPr>
              <w:t>Page/</w:t>
            </w:r>
          </w:p>
          <w:p w:rsidR="007E7D35" w:rsidRPr="00E4425C" w:rsidRDefault="007E7D35" w:rsidP="003F3C0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7E7D35" w:rsidRPr="003F3C0D" w:rsidRDefault="003F3C0D" w:rsidP="00CC5E62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Safety</w:t>
            </w:r>
          </w:p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Action</w:t>
            </w:r>
          </w:p>
        </w:tc>
      </w:tr>
      <w:tr w:rsidR="007E7D35" w:rsidTr="005B2D04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7E7D35" w:rsidRPr="00E4425C" w:rsidRDefault="003F3C0D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Done</w:t>
            </w:r>
          </w:p>
          <w:p w:rsidR="007E7D35" w:rsidRPr="00E4425C" w:rsidRDefault="007E7D3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(</w:t>
            </w:r>
            <w:r w:rsidRPr="00E4425C">
              <w:rPr>
                <w:rFonts w:cs="Arial"/>
                <w:b/>
              </w:rPr>
              <w:sym w:font="Wingdings 2" w:char="0050"/>
            </w:r>
            <w:r w:rsidRPr="00E4425C">
              <w:rPr>
                <w:rFonts w:cs="Arial"/>
                <w:b/>
                <w:lang w:val="en-GB"/>
              </w:rPr>
              <w:t>)</w:t>
            </w: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3F3C0D" w:rsidRPr="00DF61AF" w:rsidRDefault="003F3C0D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3F3C0D" w:rsidRPr="00DF61AF" w:rsidRDefault="003F3C0D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3F3C0D" w:rsidRPr="00DF61AF" w:rsidRDefault="003F3C0D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3F3C0D" w:rsidRPr="00AD27F6" w:rsidRDefault="003F3C0D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F3C0D" w:rsidTr="00593460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F3C0D" w:rsidRPr="00E4425C" w:rsidRDefault="003F3C0D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F3C0D" w:rsidRPr="00E4425C" w:rsidRDefault="003F3C0D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80067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80067" w:rsidSect="00BE3238">
      <w:pgSz w:w="16840" w:h="11907" w:orient="landscape" w:code="9"/>
      <w:pgMar w:top="1134" w:right="1985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3018E1" w:rsidP="00BE3238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8320</w:t>
    </w:r>
    <w:r w:rsidR="003972B5">
      <w:rPr>
        <w:rFonts w:eastAsia="맑은 고딕" w:hint="eastAsia"/>
        <w:sz w:val="16"/>
        <w:szCs w:val="12"/>
        <w:lang w:eastAsia="ko-KR"/>
      </w:rPr>
      <w:t xml:space="preserve"> Review Checkli</w:t>
    </w:r>
    <w:r w:rsidR="005F3B67">
      <w:rPr>
        <w:rFonts w:eastAsia="맑은 고딕" w:hint="eastAsia"/>
        <w:sz w:val="16"/>
        <w:szCs w:val="12"/>
        <w:lang w:eastAsia="ko-KR"/>
      </w:rPr>
      <w:t>st Build and QA-C (Template v1.0</w:t>
    </w:r>
    <w:r w:rsidR="003972B5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D73048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D73048">
      <w:rPr>
        <w:noProof/>
        <w:sz w:val="16"/>
        <w:szCs w:val="12"/>
      </w:rPr>
      <w:t>3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3972B5" w:rsidTr="003B752B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3972B5" w:rsidRDefault="003972B5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76AFCC23" wp14:editId="513743D7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3972B5" w:rsidRPr="007131BA" w:rsidRDefault="003972B5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3972B5" w:rsidRPr="00EB7901" w:rsidRDefault="003972B5" w:rsidP="003972B5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BE3238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FE37F5" w:rsidP="00BE599B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Build and QA-C</w:t>
          </w:r>
        </w:p>
      </w:tc>
      <w:tc>
        <w:tcPr>
          <w:tcW w:w="1319" w:type="pct"/>
          <w:vAlign w:val="center"/>
        </w:tcPr>
        <w:p w:rsidR="00CB65FC" w:rsidRPr="00EB7901" w:rsidRDefault="006908D9" w:rsidP="003018E1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3972B5"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BE3238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D73048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D73048">
            <w:rPr>
              <w:noProof/>
              <w:sz w:val="18"/>
            </w:rPr>
            <w:t>3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773CD"/>
    <w:rsid w:val="00080067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C7D6F"/>
    <w:rsid w:val="000E1771"/>
    <w:rsid w:val="000E7E10"/>
    <w:rsid w:val="000F605C"/>
    <w:rsid w:val="00107F06"/>
    <w:rsid w:val="0013092D"/>
    <w:rsid w:val="001409A8"/>
    <w:rsid w:val="00194811"/>
    <w:rsid w:val="0019494A"/>
    <w:rsid w:val="001F104F"/>
    <w:rsid w:val="00222599"/>
    <w:rsid w:val="0022606F"/>
    <w:rsid w:val="00242EDE"/>
    <w:rsid w:val="00244FAF"/>
    <w:rsid w:val="002542BD"/>
    <w:rsid w:val="002554C0"/>
    <w:rsid w:val="00256CB3"/>
    <w:rsid w:val="002743BF"/>
    <w:rsid w:val="00285B56"/>
    <w:rsid w:val="002871F8"/>
    <w:rsid w:val="0029101D"/>
    <w:rsid w:val="00294FA9"/>
    <w:rsid w:val="002B1D3E"/>
    <w:rsid w:val="002D59D0"/>
    <w:rsid w:val="002D7416"/>
    <w:rsid w:val="003018E1"/>
    <w:rsid w:val="00352AF7"/>
    <w:rsid w:val="00376566"/>
    <w:rsid w:val="00387BCF"/>
    <w:rsid w:val="0039062A"/>
    <w:rsid w:val="003953F2"/>
    <w:rsid w:val="003972B5"/>
    <w:rsid w:val="003A2F13"/>
    <w:rsid w:val="003A5D56"/>
    <w:rsid w:val="003C427C"/>
    <w:rsid w:val="003C4973"/>
    <w:rsid w:val="003C6B0E"/>
    <w:rsid w:val="003D5B8D"/>
    <w:rsid w:val="003D7E54"/>
    <w:rsid w:val="003E4881"/>
    <w:rsid w:val="003E574E"/>
    <w:rsid w:val="003F1401"/>
    <w:rsid w:val="003F3C0D"/>
    <w:rsid w:val="003F60A6"/>
    <w:rsid w:val="0040497E"/>
    <w:rsid w:val="00412A69"/>
    <w:rsid w:val="00416DEC"/>
    <w:rsid w:val="00420E99"/>
    <w:rsid w:val="00432003"/>
    <w:rsid w:val="004341A7"/>
    <w:rsid w:val="00437D19"/>
    <w:rsid w:val="00442EAE"/>
    <w:rsid w:val="00471152"/>
    <w:rsid w:val="00471B51"/>
    <w:rsid w:val="0048747C"/>
    <w:rsid w:val="00497E6D"/>
    <w:rsid w:val="004A5FC4"/>
    <w:rsid w:val="004A62FC"/>
    <w:rsid w:val="004C1103"/>
    <w:rsid w:val="004C54D5"/>
    <w:rsid w:val="004C562D"/>
    <w:rsid w:val="004E6C49"/>
    <w:rsid w:val="00510B7E"/>
    <w:rsid w:val="005162C3"/>
    <w:rsid w:val="00521703"/>
    <w:rsid w:val="00531903"/>
    <w:rsid w:val="005611CC"/>
    <w:rsid w:val="00590BA5"/>
    <w:rsid w:val="00593460"/>
    <w:rsid w:val="005B2D04"/>
    <w:rsid w:val="005C459A"/>
    <w:rsid w:val="005D25B0"/>
    <w:rsid w:val="005D453D"/>
    <w:rsid w:val="005E313E"/>
    <w:rsid w:val="005F276A"/>
    <w:rsid w:val="005F29CD"/>
    <w:rsid w:val="005F3B67"/>
    <w:rsid w:val="006047EF"/>
    <w:rsid w:val="006505DD"/>
    <w:rsid w:val="00661D42"/>
    <w:rsid w:val="00676C4A"/>
    <w:rsid w:val="0068144F"/>
    <w:rsid w:val="00686DEE"/>
    <w:rsid w:val="006908D9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655A8"/>
    <w:rsid w:val="00774C85"/>
    <w:rsid w:val="00785486"/>
    <w:rsid w:val="007862F1"/>
    <w:rsid w:val="0079160D"/>
    <w:rsid w:val="007921B4"/>
    <w:rsid w:val="0079472E"/>
    <w:rsid w:val="007C1B01"/>
    <w:rsid w:val="007D0116"/>
    <w:rsid w:val="007E1B12"/>
    <w:rsid w:val="007E7D35"/>
    <w:rsid w:val="00823108"/>
    <w:rsid w:val="0083283D"/>
    <w:rsid w:val="008345C7"/>
    <w:rsid w:val="00837DFE"/>
    <w:rsid w:val="008424F6"/>
    <w:rsid w:val="008426AD"/>
    <w:rsid w:val="00854B7F"/>
    <w:rsid w:val="008609D7"/>
    <w:rsid w:val="00870631"/>
    <w:rsid w:val="008836B8"/>
    <w:rsid w:val="00885504"/>
    <w:rsid w:val="00886F42"/>
    <w:rsid w:val="00891080"/>
    <w:rsid w:val="0089132B"/>
    <w:rsid w:val="00894D48"/>
    <w:rsid w:val="0089700F"/>
    <w:rsid w:val="008A337B"/>
    <w:rsid w:val="008B198E"/>
    <w:rsid w:val="008B43BC"/>
    <w:rsid w:val="008B7833"/>
    <w:rsid w:val="008C0CD0"/>
    <w:rsid w:val="008D2F49"/>
    <w:rsid w:val="008E2A4E"/>
    <w:rsid w:val="008E6246"/>
    <w:rsid w:val="008E6657"/>
    <w:rsid w:val="008F6C67"/>
    <w:rsid w:val="009012D2"/>
    <w:rsid w:val="0090623E"/>
    <w:rsid w:val="00914648"/>
    <w:rsid w:val="00926D12"/>
    <w:rsid w:val="009408D7"/>
    <w:rsid w:val="00941C14"/>
    <w:rsid w:val="00953330"/>
    <w:rsid w:val="009669C0"/>
    <w:rsid w:val="00986465"/>
    <w:rsid w:val="009B2BFE"/>
    <w:rsid w:val="009B4D5F"/>
    <w:rsid w:val="009B7B35"/>
    <w:rsid w:val="009C5A13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56EEB"/>
    <w:rsid w:val="00A622F3"/>
    <w:rsid w:val="00A65BC9"/>
    <w:rsid w:val="00A83686"/>
    <w:rsid w:val="00AB7878"/>
    <w:rsid w:val="00AC52E0"/>
    <w:rsid w:val="00AE223B"/>
    <w:rsid w:val="00AF0035"/>
    <w:rsid w:val="00AF1A6B"/>
    <w:rsid w:val="00B224B3"/>
    <w:rsid w:val="00B30987"/>
    <w:rsid w:val="00B32DED"/>
    <w:rsid w:val="00B40A37"/>
    <w:rsid w:val="00B41FA0"/>
    <w:rsid w:val="00B45A37"/>
    <w:rsid w:val="00B573EB"/>
    <w:rsid w:val="00B95A21"/>
    <w:rsid w:val="00B95C0B"/>
    <w:rsid w:val="00BB1605"/>
    <w:rsid w:val="00BB65C4"/>
    <w:rsid w:val="00BC166D"/>
    <w:rsid w:val="00BC7A2B"/>
    <w:rsid w:val="00BD1D88"/>
    <w:rsid w:val="00BE3238"/>
    <w:rsid w:val="00BE599B"/>
    <w:rsid w:val="00C005E4"/>
    <w:rsid w:val="00C02126"/>
    <w:rsid w:val="00C04343"/>
    <w:rsid w:val="00C162A6"/>
    <w:rsid w:val="00C34FE5"/>
    <w:rsid w:val="00C42014"/>
    <w:rsid w:val="00C71512"/>
    <w:rsid w:val="00C83CCA"/>
    <w:rsid w:val="00C927E9"/>
    <w:rsid w:val="00CB2734"/>
    <w:rsid w:val="00CB65FC"/>
    <w:rsid w:val="00CC18BA"/>
    <w:rsid w:val="00CE1C5E"/>
    <w:rsid w:val="00CE3281"/>
    <w:rsid w:val="00D328EF"/>
    <w:rsid w:val="00D459FB"/>
    <w:rsid w:val="00D4637A"/>
    <w:rsid w:val="00D46BA0"/>
    <w:rsid w:val="00D61988"/>
    <w:rsid w:val="00D72778"/>
    <w:rsid w:val="00D73048"/>
    <w:rsid w:val="00D746F0"/>
    <w:rsid w:val="00D9254A"/>
    <w:rsid w:val="00D93E9D"/>
    <w:rsid w:val="00DA41CD"/>
    <w:rsid w:val="00DA4F19"/>
    <w:rsid w:val="00DC21FC"/>
    <w:rsid w:val="00DC7DA9"/>
    <w:rsid w:val="00DD0432"/>
    <w:rsid w:val="00DE61B1"/>
    <w:rsid w:val="00DF7B45"/>
    <w:rsid w:val="00E223EA"/>
    <w:rsid w:val="00E248EE"/>
    <w:rsid w:val="00E471D9"/>
    <w:rsid w:val="00E5045E"/>
    <w:rsid w:val="00E60C36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4A94"/>
    <w:rsid w:val="00EE7096"/>
    <w:rsid w:val="00EF0CCB"/>
    <w:rsid w:val="00EF1186"/>
    <w:rsid w:val="00F03F90"/>
    <w:rsid w:val="00F06603"/>
    <w:rsid w:val="00F11865"/>
    <w:rsid w:val="00F14548"/>
    <w:rsid w:val="00F239BB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C253B"/>
    <w:rsid w:val="00FE37F5"/>
    <w:rsid w:val="00FE570C"/>
    <w:rsid w:val="00FE671E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1815C-DFD5-45AC-B8C0-1AD91BF7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57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77</cp:revision>
  <cp:lastPrinted>2017-12-07T06:06:00Z</cp:lastPrinted>
  <dcterms:created xsi:type="dcterms:W3CDTF">2016-04-29T06:07:00Z</dcterms:created>
  <dcterms:modified xsi:type="dcterms:W3CDTF">2017-12-07T06:07:00Z</dcterms:modified>
</cp:coreProperties>
</file>