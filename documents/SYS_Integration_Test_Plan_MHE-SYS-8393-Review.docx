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506"/>
        <w:gridCol w:w="258"/>
        <w:gridCol w:w="440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C72DF4" w:rsidRPr="000B7ABC" w:rsidTr="00C72DF4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B84368" w:rsidRDefault="00C72DF4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C72DF4" w:rsidRPr="00761FD8" w:rsidRDefault="00C72DF4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C72DF4" w:rsidRPr="000B7ABC" w:rsidTr="00C72DF4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C72DF4" w:rsidRPr="009A51FD" w:rsidRDefault="00C72DF4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Default="00C72DF4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C72DF4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C72DF4" w:rsidRPr="000B7ABC" w:rsidRDefault="00C72DF4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C72DF4" w:rsidRPr="000B7ABC" w:rsidTr="00C72DF4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C72DF4" w:rsidRPr="000B7ABC" w:rsidTr="00C72DF4">
        <w:trPr>
          <w:trHeight w:val="391"/>
        </w:trPr>
        <w:tc>
          <w:tcPr>
            <w:tcW w:w="1929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80" w:type="dxa"/>
            <w:gridSpan w:val="14"/>
            <w:tcBorders>
              <w:bottom w:val="dashed" w:sz="4" w:space="0" w:color="auto"/>
            </w:tcBorders>
            <w:vAlign w:val="center"/>
          </w:tcPr>
          <w:p w:rsidR="00C72DF4" w:rsidRPr="00B9723F" w:rsidRDefault="00C72DF4" w:rsidP="00C72DF4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Integration_Test_Plan</w:t>
            </w:r>
          </w:p>
        </w:tc>
      </w:tr>
      <w:tr w:rsidR="00C72DF4" w:rsidRPr="000B7ABC" w:rsidTr="00C72DF4">
        <w:trPr>
          <w:trHeight w:val="391"/>
        </w:trPr>
        <w:tc>
          <w:tcPr>
            <w:tcW w:w="1929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0B7ABC" w:rsidRDefault="00C72DF4" w:rsidP="00C72DF4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0B7ABC">
              <w:rPr>
                <w:rFonts w:cs="Arial"/>
                <w:lang w:val="fr-FR"/>
              </w:rPr>
              <w:t>:</w:t>
            </w:r>
          </w:p>
        </w:tc>
        <w:tc>
          <w:tcPr>
            <w:tcW w:w="7780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C72DF4" w:rsidRPr="00B9723F" w:rsidRDefault="00C72DF4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C72DF4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C72DF4" w:rsidRPr="000B7ABC" w:rsidRDefault="00C72DF4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C72DF4" w:rsidRPr="000B7ABC" w:rsidTr="00C72DF4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C72DF4" w:rsidRDefault="00C72DF4" w:rsidP="00C72DF4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C72DF4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C72DF4" w:rsidRDefault="00C72DF4" w:rsidP="00C72DF4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C72DF4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C72DF4" w:rsidRDefault="00C72DF4" w:rsidP="00C72DF4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C72DF4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C72DF4" w:rsidRDefault="00C72DF4" w:rsidP="00C72DF4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C72DF4">
              <w:rPr>
                <w:rFonts w:cs="Arial"/>
                <w:b/>
                <w:lang w:val="en-GB"/>
              </w:rPr>
              <w:t>Review manager</w:t>
            </w:r>
          </w:p>
          <w:p w:rsidR="00C72DF4" w:rsidRPr="00C72DF4" w:rsidRDefault="00C72DF4" w:rsidP="00C72DF4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C72DF4">
              <w:rPr>
                <w:rFonts w:cs="Arial"/>
                <w:b/>
                <w:lang w:val="en-GB"/>
              </w:rPr>
              <w:t>(x)</w:t>
            </w:r>
          </w:p>
        </w:tc>
      </w:tr>
      <w:tr w:rsidR="00C72DF4" w:rsidRPr="000B7ABC" w:rsidTr="00C72DF4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72DF4" w:rsidRDefault="00C72DF4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72DF4" w:rsidRPr="00926E3E" w:rsidRDefault="00C72DF4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DF4" w:rsidRPr="00926E3E" w:rsidRDefault="00C72DF4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72DF4" w:rsidRPr="00926E3E" w:rsidRDefault="00C72DF4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C72DF4" w:rsidRPr="000B7ABC" w:rsidTr="00C72DF4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72DF4" w:rsidRDefault="00C72DF4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72DF4" w:rsidRDefault="00C72DF4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72DF4" w:rsidRDefault="00C72DF4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C72DF4" w:rsidRPr="009318EA" w:rsidRDefault="00C72DF4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C72DF4" w:rsidRPr="000B7ABC" w:rsidTr="00C72DF4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C72DF4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72DF4" w:rsidRDefault="00C72DF4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C72DF4" w:rsidRPr="000B7ABC" w:rsidRDefault="00C72DF4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C72DF4" w:rsidRPr="000B7ABC" w:rsidTr="00C72DF4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B84368" w:rsidRDefault="00C72DF4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C72DF4" w:rsidRPr="000B7ABC" w:rsidTr="00C72DF4">
        <w:trPr>
          <w:cantSplit/>
          <w:trHeight w:val="391"/>
        </w:trPr>
        <w:tc>
          <w:tcPr>
            <w:tcW w:w="167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38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391"/>
        </w:trPr>
        <w:tc>
          <w:tcPr>
            <w:tcW w:w="167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038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C72DF4" w:rsidRDefault="00C72DF4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C72DF4" w:rsidRPr="000B7ABC" w:rsidTr="00C72DF4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C72DF4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72DF4" w:rsidRPr="000B7ABC" w:rsidRDefault="00C72DF4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C72DF4" w:rsidRDefault="00C72DF4" w:rsidP="00BC7A2B">
      <w:pPr>
        <w:rPr>
          <w:rFonts w:eastAsia="맑은 고딕" w:cs="Arial"/>
          <w:lang w:eastAsia="ko-KR"/>
        </w:rPr>
      </w:pPr>
    </w:p>
    <w:p w:rsidR="00C72DF4" w:rsidRDefault="00C72DF4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C72DF4" w:rsidRPr="000B7ABC" w:rsidTr="00C72DF4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C72DF4" w:rsidRPr="000B7ABC" w:rsidTr="00C72DF4">
        <w:trPr>
          <w:cantSplit/>
          <w:tblHeader/>
        </w:trPr>
        <w:tc>
          <w:tcPr>
            <w:tcW w:w="3970" w:type="dxa"/>
            <w:vMerge/>
          </w:tcPr>
          <w:p w:rsidR="00C72DF4" w:rsidRPr="000B7ABC" w:rsidRDefault="00C72DF4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C72DF4" w:rsidRPr="000B7ABC" w:rsidRDefault="00C72DF4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Have all </w:t>
            </w:r>
            <w:r>
              <w:rPr>
                <w:lang w:val="en-US"/>
              </w:rPr>
              <w:t>MHE</w:t>
            </w:r>
            <w:r w:rsidRPr="00831F1D">
              <w:rPr>
                <w:lang w:val="en-US"/>
              </w:rPr>
              <w:t xml:space="preserve"> procedures, standards etc. (as specified in the project) been applied to the drawing up of the System Integration (Test) Plan? 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831F1D">
              <w:rPr>
                <w:sz w:val="16"/>
                <w:szCs w:val="16"/>
                <w:lang w:val="en-US"/>
              </w:rPr>
              <w:t>8.4.1.1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095999" w:rsidRPr="00B91A7B" w:rsidRDefault="00095999" w:rsidP="00095999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C72DF4" w:rsidRPr="000B7ABC" w:rsidRDefault="00095999" w:rsidP="00095999">
            <w:pPr>
              <w:pStyle w:val="TabellenText"/>
              <w:rPr>
                <w:rFonts w:cs="Arial"/>
                <w:color w:val="0000FF"/>
                <w:lang w:val="en-GB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 w:rsidRPr="00E440DA">
              <w:rPr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1.3 </w:t>
            </w:r>
            <w:r w:rsidRPr="00E440DA">
              <w:rPr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1.4 </w:t>
            </w:r>
            <w:r w:rsidRPr="00E440DA">
              <w:rPr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 w:rsidRPr="00E440DA">
              <w:rPr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1.6 </w:t>
            </w:r>
            <w:r w:rsidRPr="00E440DA">
              <w:rPr>
                <w:lang w:val="en-US"/>
              </w:rPr>
              <w:t>Are the correct templates used?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1.7 </w:t>
            </w:r>
            <w:r w:rsidRPr="00E440DA">
              <w:rPr>
                <w:lang w:val="en-US"/>
              </w:rPr>
              <w:t xml:space="preserve">Is the System Integration (Test) </w:t>
            </w:r>
            <w:r>
              <w:rPr>
                <w:lang w:val="en-US"/>
              </w:rPr>
              <w:t>Plan</w:t>
            </w:r>
            <w:r w:rsidRPr="00E440DA">
              <w:rPr>
                <w:lang w:val="en-US"/>
              </w:rPr>
              <w:t xml:space="preserve"> identified by a unique identifier?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1.8 </w:t>
            </w:r>
            <w:r w:rsidRPr="00E440DA">
              <w:rPr>
                <w:lang w:val="en-US"/>
              </w:rPr>
              <w:t>Is reference made to all necessary documents (Release Plan, relevant standards) for the system integration?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2.1 Is the system integration strategy sufficiently described? 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831F1D">
              <w:rPr>
                <w:sz w:val="16"/>
                <w:szCs w:val="16"/>
                <w:lang w:val="en-US"/>
              </w:rPr>
              <w:t>8.4.1.2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>2.2 Are the individual elements integrated according to the system design?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831F1D">
              <w:rPr>
                <w:sz w:val="16"/>
                <w:szCs w:val="16"/>
                <w:lang w:val="en-US"/>
              </w:rPr>
              <w:t>8.4.3.1.1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2.3 Is the integration step for HW / SW integration planned? 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831F1D">
              <w:rPr>
                <w:sz w:val="16"/>
                <w:szCs w:val="16"/>
                <w:lang w:val="en-US"/>
              </w:rPr>
              <w:t>8.4.1.3a)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2.4 </w:t>
            </w:r>
            <w:r w:rsidRPr="00E440DA">
              <w:rPr>
                <w:lang w:val="en-US"/>
              </w:rPr>
              <w:t>Are the system integration exit criteria defined?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2.5 </w:t>
            </w:r>
            <w:r w:rsidRPr="00E440DA">
              <w:rPr>
                <w:lang w:val="en-US"/>
              </w:rPr>
              <w:t>Have the requirements on the system integration environment been sufficiently defined?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2.6 </w:t>
            </w:r>
            <w:r w:rsidRPr="00E440DA">
              <w:rPr>
                <w:lang w:val="en-US"/>
              </w:rPr>
              <w:t xml:space="preserve">Does a schedule for the system integration steps exist? Does it fit into the Project </w:t>
            </w:r>
            <w:r>
              <w:rPr>
                <w:lang w:val="en-US"/>
              </w:rPr>
              <w:t>Schedule?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3.1 Are the test objects described with sufficient detail, concerning both the hardware and the software? 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831F1D">
              <w:rPr>
                <w:sz w:val="16"/>
                <w:szCs w:val="16"/>
                <w:lang w:val="en-US"/>
              </w:rPr>
              <w:t xml:space="preserve">8.4.2.1.1, ISO 26262-8, </w:t>
            </w:r>
            <w:r>
              <w:rPr>
                <w:sz w:val="16"/>
                <w:szCs w:val="16"/>
                <w:lang w:val="en-US"/>
              </w:rPr>
              <w:t>§9.4.1.1</w:t>
            </w:r>
            <w:r w:rsidRPr="00831F1D">
              <w:rPr>
                <w:sz w:val="16"/>
                <w:szCs w:val="16"/>
                <w:lang w:val="en-US"/>
              </w:rPr>
              <w:t>a)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r w:rsidRPr="00E440DA">
              <w:rPr>
                <w:lang w:val="en-US"/>
              </w:rPr>
              <w:t>Are unique version numbers assigned to the test objects?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3.3 </w:t>
            </w:r>
            <w:r w:rsidRPr="00E440DA">
              <w:rPr>
                <w:lang w:val="en-US"/>
              </w:rPr>
              <w:t xml:space="preserve">Is reference made to all necessary documents (Project Manual, Master Test Strategy, SW QA </w:t>
            </w:r>
            <w:r>
              <w:rPr>
                <w:lang w:val="en-US"/>
              </w:rPr>
              <w:t>manual</w:t>
            </w:r>
            <w:r w:rsidRPr="00E440DA">
              <w:rPr>
                <w:lang w:val="en-US"/>
              </w:rPr>
              <w:t>, CM plan, relevant standards ...) for the System Integration Test?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3.4 </w:t>
            </w:r>
            <w:r w:rsidRPr="00E440DA">
              <w:rPr>
                <w:lang w:val="en-US"/>
              </w:rPr>
              <w:t>Is the necessary test basis (all documents that are used to derive test cases) documented?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3.5 </w:t>
            </w:r>
            <w:r w:rsidRPr="00E440DA">
              <w:rPr>
                <w:lang w:val="en-US"/>
              </w:rPr>
              <w:t>Have project-specific characteristics been defined?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3.6 </w:t>
            </w:r>
            <w:r w:rsidRPr="00E440DA">
              <w:rPr>
                <w:lang w:val="en-US"/>
              </w:rPr>
              <w:t>Is it sufficiently described what features are tested?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930360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3.7 </w:t>
            </w:r>
            <w:r w:rsidRPr="00930360">
              <w:rPr>
                <w:lang w:val="en-US"/>
              </w:rPr>
              <w:t>Is it sufficiently described what features are not tested?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3.8 Has a reason been given for features which are not tested? 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26262-8,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831F1D">
              <w:rPr>
                <w:sz w:val="16"/>
                <w:szCs w:val="16"/>
                <w:lang w:val="en-US"/>
              </w:rPr>
              <w:t>9.4.3.2.f)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3.9 Are the integrated individual elements tested according to the </w:t>
            </w:r>
            <w:r>
              <w:rPr>
                <w:lang w:val="en-US"/>
              </w:rPr>
              <w:t xml:space="preserve">system </w:t>
            </w:r>
            <w:r w:rsidRPr="00831F1D">
              <w:rPr>
                <w:lang w:val="en-US"/>
              </w:rPr>
              <w:t>integration tests?</w:t>
            </w:r>
          </w:p>
          <w:p w:rsidR="00C72DF4" w:rsidRPr="005E35DF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E35DF">
              <w:rPr>
                <w:sz w:val="16"/>
                <w:szCs w:val="16"/>
                <w:lang w:val="en-US"/>
              </w:rPr>
              <w:t xml:space="preserve">Note: </w:t>
            </w:r>
            <w:r>
              <w:rPr>
                <w:sz w:val="16"/>
                <w:szCs w:val="16"/>
                <w:lang w:val="en-US"/>
              </w:rPr>
              <w:t>S</w:t>
            </w:r>
            <w:r w:rsidRPr="005E35DF">
              <w:rPr>
                <w:sz w:val="16"/>
                <w:szCs w:val="16"/>
                <w:lang w:val="en-US"/>
              </w:rPr>
              <w:t xml:space="preserve">uch system integration tests </w:t>
            </w:r>
            <w:r>
              <w:rPr>
                <w:sz w:val="16"/>
                <w:szCs w:val="16"/>
                <w:lang w:val="en-US"/>
              </w:rPr>
              <w:t>might</w:t>
            </w:r>
            <w:r w:rsidRPr="005E35DF">
              <w:rPr>
                <w:sz w:val="16"/>
                <w:szCs w:val="16"/>
                <w:lang w:val="en-US"/>
              </w:rPr>
              <w:t xml:space="preserve"> also be specified on HW, SW level</w:t>
            </w:r>
            <w:r>
              <w:rPr>
                <w:sz w:val="16"/>
                <w:szCs w:val="16"/>
                <w:lang w:val="en-US"/>
              </w:rPr>
              <w:t>, not only</w:t>
            </w:r>
            <w:r w:rsidRPr="005E35D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on</w:t>
            </w:r>
            <w:r w:rsidRPr="005E35D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system level - have those test specifications been checked as well?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831F1D">
              <w:rPr>
                <w:sz w:val="16"/>
                <w:szCs w:val="16"/>
                <w:lang w:val="en-US"/>
              </w:rPr>
              <w:t>8.4.3.1.1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3.10 Are the HW / SW integration tests planned and do they appropriately cover the HW-SW interface requirements? 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§8.4.1.3</w:t>
            </w:r>
            <w:r w:rsidRPr="00831F1D">
              <w:rPr>
                <w:sz w:val="16"/>
                <w:szCs w:val="16"/>
                <w:lang w:val="en-US"/>
              </w:rPr>
              <w:t>a), 8.4.2.1.2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lang w:val="en-US"/>
              </w:rPr>
              <w:t xml:space="preserve">3.11 Do the tests consider the interfaces between vehicle subsystems (internal / external) and the environment, as </w:t>
            </w:r>
            <w:r>
              <w:rPr>
                <w:lang w:val="en-US"/>
              </w:rPr>
              <w:t xml:space="preserve">far as </w:t>
            </w:r>
            <w:r w:rsidRPr="00831F1D">
              <w:rPr>
                <w:lang w:val="en-US"/>
              </w:rPr>
              <w:t xml:space="preserve">relevant in the </w:t>
            </w:r>
            <w:r>
              <w:rPr>
                <w:lang w:val="en-US"/>
              </w:rPr>
              <w:t>MHE</w:t>
            </w:r>
            <w:r w:rsidRPr="00831F1D">
              <w:rPr>
                <w:lang w:val="en-US"/>
              </w:rPr>
              <w:t xml:space="preserve"> scope? </w:t>
            </w:r>
          </w:p>
          <w:p w:rsidR="00C72DF4" w:rsidRPr="00831F1D" w:rsidRDefault="00C72DF4" w:rsidP="00471857">
            <w:pPr>
              <w:pStyle w:val="TabellenText"/>
              <w:rPr>
                <w:lang w:val="en-US"/>
              </w:rPr>
            </w:pPr>
            <w:r w:rsidRPr="00831F1D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831F1D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§8.4.1.3</w:t>
            </w:r>
            <w:r w:rsidRPr="00831F1D">
              <w:rPr>
                <w:sz w:val="16"/>
                <w:szCs w:val="16"/>
                <w:lang w:val="en-US"/>
              </w:rPr>
              <w:t>c)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3.12 </w:t>
            </w:r>
            <w:r w:rsidRPr="00E440DA">
              <w:rPr>
                <w:lang w:val="en-US"/>
              </w:rPr>
              <w:t>Does a system integration test strategy exist which distributes the test expenditure for the system integration test to the system parts based on risks?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3.13 </w:t>
            </w:r>
            <w:r w:rsidRPr="00E440DA">
              <w:rPr>
                <w:lang w:val="en-US"/>
              </w:rPr>
              <w:t>Has the risk class been determined for each interface with the help of influencing factors?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US"/>
              </w:rPr>
              <w:t xml:space="preserve">3.14 Have the complexity of the test object, prior experience with similar objects, and the maturity of the used technologies or the risks associated with them, been adequately taken into account? </w:t>
            </w:r>
          </w:p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526841">
              <w:rPr>
                <w:sz w:val="16"/>
                <w:szCs w:val="16"/>
                <w:lang w:val="en-US"/>
              </w:rPr>
              <w:t xml:space="preserve">ISO 26262-8, </w:t>
            </w:r>
            <w:r>
              <w:rPr>
                <w:sz w:val="16"/>
                <w:szCs w:val="16"/>
                <w:lang w:val="en-US"/>
              </w:rPr>
              <w:t>§9.4.1.2b), c),</w:t>
            </w:r>
            <w:r w:rsidRPr="00526841">
              <w:rPr>
                <w:sz w:val="16"/>
                <w:szCs w:val="16"/>
                <w:lang w:val="en-US"/>
              </w:rPr>
              <w:t>d)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3.15 </w:t>
            </w:r>
            <w:r w:rsidRPr="00E440DA">
              <w:rPr>
                <w:lang w:val="en-US"/>
              </w:rPr>
              <w:t xml:space="preserve">Has the </w:t>
            </w:r>
            <w:r>
              <w:rPr>
                <w:lang w:val="en-US"/>
              </w:rPr>
              <w:t xml:space="preserve">breadth and depth of testing </w:t>
            </w:r>
            <w:r w:rsidRPr="00E440DA">
              <w:rPr>
                <w:lang w:val="en-US"/>
              </w:rPr>
              <w:t>been defined in dependence on the risk class?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3.16 </w:t>
            </w:r>
            <w:r w:rsidRPr="00E440DA">
              <w:rPr>
                <w:lang w:val="en-US"/>
              </w:rPr>
              <w:t xml:space="preserve">Does the </w:t>
            </w:r>
            <w:r w:rsidRPr="005531CE">
              <w:rPr>
                <w:lang w:val="en-US"/>
              </w:rPr>
              <w:t xml:space="preserve">breadth and depth of testing </w:t>
            </w:r>
            <w:r w:rsidRPr="00E440DA">
              <w:rPr>
                <w:lang w:val="en-US"/>
              </w:rPr>
              <w:t>increase for more critical risk classes?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 xml:space="preserve">3.17 </w:t>
            </w:r>
            <w:r w:rsidRPr="00E440DA">
              <w:rPr>
                <w:lang w:val="en-US"/>
              </w:rPr>
              <w:t>Have priorities been assigned to the risks?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US"/>
              </w:rPr>
              <w:t>3.18 Has an expenditure estimate been made based on the risk-classified interfaces and the breadth and depth of testing?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US"/>
              </w:rPr>
              <w:t>3.19 Does a (release-dependent) regression test strategy exist</w:t>
            </w:r>
            <w:r>
              <w:rPr>
                <w:lang w:val="en-US"/>
              </w:rPr>
              <w:t>, which gives adequate priority to safety relevant tests</w:t>
            </w:r>
            <w:r w:rsidRPr="00526841">
              <w:rPr>
                <w:lang w:val="en-US"/>
              </w:rPr>
              <w:t xml:space="preserve">? </w:t>
            </w:r>
          </w:p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526841">
              <w:rPr>
                <w:sz w:val="16"/>
                <w:szCs w:val="16"/>
                <w:lang w:val="en-US"/>
              </w:rPr>
              <w:t xml:space="preserve">ISO 26262-8, </w:t>
            </w:r>
            <w:r>
              <w:rPr>
                <w:sz w:val="16"/>
                <w:szCs w:val="16"/>
                <w:lang w:val="en-US"/>
              </w:rPr>
              <w:t>§9.4.1.1</w:t>
            </w:r>
            <w:r w:rsidRPr="00526841">
              <w:rPr>
                <w:sz w:val="16"/>
                <w:szCs w:val="16"/>
                <w:lang w:val="en-US"/>
              </w:rPr>
              <w:t>g)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US"/>
              </w:rPr>
              <w:lastRenderedPageBreak/>
              <w:t xml:space="preserve">3.20 Have one or several test exit criteria been defined for the system integration test? </w:t>
            </w:r>
          </w:p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526841">
              <w:rPr>
                <w:sz w:val="16"/>
                <w:szCs w:val="16"/>
                <w:lang w:val="en-US"/>
              </w:rPr>
              <w:t xml:space="preserve">ISO 26262-8, </w:t>
            </w:r>
            <w:r>
              <w:rPr>
                <w:sz w:val="16"/>
                <w:szCs w:val="16"/>
                <w:lang w:val="en-US"/>
              </w:rPr>
              <w:t>§9.4.1.1</w:t>
            </w:r>
            <w:r w:rsidRPr="00526841">
              <w:rPr>
                <w:sz w:val="16"/>
                <w:szCs w:val="16"/>
                <w:lang w:val="en-US"/>
              </w:rPr>
              <w:t>c)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US"/>
              </w:rPr>
              <w:t xml:space="preserve">3.21 Have the requirements on the test environment been sufficiently defined, including method-specific aspects? </w:t>
            </w:r>
          </w:p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526841">
              <w:rPr>
                <w:sz w:val="16"/>
                <w:szCs w:val="16"/>
                <w:lang w:val="en-US"/>
              </w:rPr>
              <w:t xml:space="preserve">ISO 26262-8,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526841">
              <w:rPr>
                <w:sz w:val="16"/>
                <w:szCs w:val="16"/>
                <w:lang w:val="en-US"/>
              </w:rPr>
              <w:t>9</w:t>
            </w:r>
            <w:r>
              <w:rPr>
                <w:sz w:val="16"/>
                <w:szCs w:val="16"/>
                <w:lang w:val="en-US"/>
              </w:rPr>
              <w:t>.4.1.1</w:t>
            </w:r>
            <w:r w:rsidRPr="00526841">
              <w:rPr>
                <w:sz w:val="16"/>
                <w:szCs w:val="16"/>
                <w:lang w:val="en-US"/>
              </w:rPr>
              <w:t>d), 9.4.2.3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US"/>
              </w:rPr>
              <w:t xml:space="preserve">3.22 Does a schedule for the system integration test activities exist? Does it fit the Project </w:t>
            </w:r>
            <w:r>
              <w:rPr>
                <w:lang w:val="en-US"/>
              </w:rPr>
              <w:t>Schedule?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proofErr w:type="gramStart"/>
            <w:r w:rsidRPr="00526841">
              <w:rPr>
                <w:lang w:val="en-US"/>
              </w:rPr>
              <w:t>4.1 Was</w:t>
            </w:r>
            <w:proofErr w:type="gramEnd"/>
            <w:r w:rsidRPr="00526841">
              <w:rPr>
                <w:lang w:val="en-US"/>
              </w:rPr>
              <w:t xml:space="preserve"> the functional and technical safety concept and the system architecture / interface specification taken into account?</w:t>
            </w:r>
          </w:p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526841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526841">
              <w:rPr>
                <w:sz w:val="16"/>
                <w:szCs w:val="16"/>
                <w:lang w:val="en-US"/>
              </w:rPr>
              <w:t>8.4.1.2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GB"/>
              </w:rPr>
              <w:t>4.2 Are the test goals essential to functional safety sufficiently covered?</w:t>
            </w:r>
            <w:r w:rsidRPr="00526841">
              <w:rPr>
                <w:lang w:val="en-US"/>
              </w:rPr>
              <w:t xml:space="preserve"> </w:t>
            </w:r>
          </w:p>
          <w:p w:rsidR="00C72DF4" w:rsidRPr="00526841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26841">
              <w:rPr>
                <w:sz w:val="16"/>
                <w:szCs w:val="16"/>
                <w:lang w:val="en-US"/>
              </w:rPr>
              <w:t>Note: These test goals comprise</w:t>
            </w:r>
          </w:p>
          <w:p w:rsidR="00C72DF4" w:rsidRPr="00526841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26841">
              <w:rPr>
                <w:sz w:val="16"/>
                <w:szCs w:val="16"/>
                <w:lang w:val="en-US"/>
              </w:rPr>
              <w:t>a) correct implementation of safety requirements,</w:t>
            </w:r>
          </w:p>
          <w:p w:rsidR="00C72DF4" w:rsidRPr="00526841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26841">
              <w:rPr>
                <w:sz w:val="16"/>
                <w:szCs w:val="16"/>
                <w:lang w:val="en-US"/>
              </w:rPr>
              <w:t xml:space="preserve">b) correct performance of safety mechanisms (function, accuracy, timing), </w:t>
            </w:r>
          </w:p>
          <w:p w:rsidR="00C72DF4" w:rsidRPr="00526841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26841">
              <w:rPr>
                <w:sz w:val="16"/>
                <w:szCs w:val="16"/>
                <w:lang w:val="en-US"/>
              </w:rPr>
              <w:t>c) consistent &amp; correct implementation of interfaces,</w:t>
            </w:r>
          </w:p>
          <w:p w:rsidR="00C72DF4" w:rsidRPr="00526841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26841">
              <w:rPr>
                <w:sz w:val="16"/>
                <w:szCs w:val="16"/>
                <w:lang w:val="en-US"/>
              </w:rPr>
              <w:t xml:space="preserve">d) effectiveness of the safety mechanisms' diagnostic coverage / failure coverage, </w:t>
            </w:r>
          </w:p>
          <w:p w:rsidR="00C72DF4" w:rsidRPr="00526841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26841">
              <w:rPr>
                <w:sz w:val="16"/>
                <w:szCs w:val="16"/>
                <w:lang w:val="en-US"/>
              </w:rPr>
              <w:t xml:space="preserve">e) </w:t>
            </w:r>
            <w:proofErr w:type="gramStart"/>
            <w:r w:rsidRPr="00526841">
              <w:rPr>
                <w:sz w:val="16"/>
                <w:szCs w:val="16"/>
                <w:lang w:val="en-US"/>
              </w:rPr>
              <w:t>robustness</w:t>
            </w:r>
            <w:proofErr w:type="gramEnd"/>
            <w:r w:rsidRPr="00526841">
              <w:rPr>
                <w:sz w:val="16"/>
                <w:szCs w:val="16"/>
                <w:lang w:val="en-US"/>
              </w:rPr>
              <w:t>.</w:t>
            </w:r>
          </w:p>
          <w:p w:rsidR="00C72DF4" w:rsidRPr="00526841" w:rsidRDefault="00C72DF4" w:rsidP="00471857">
            <w:pPr>
              <w:pStyle w:val="TabellenText"/>
              <w:rPr>
                <w:lang w:val="en-GB"/>
              </w:rPr>
            </w:pPr>
            <w:r w:rsidRPr="00526841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526841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526841">
              <w:rPr>
                <w:sz w:val="16"/>
                <w:szCs w:val="16"/>
                <w:lang w:val="en-US"/>
              </w:rPr>
              <w:t>8.4.1.2, 8.4.2.2, 8.4.3.2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526841" w:rsidRDefault="00C72DF4" w:rsidP="00471857">
            <w:pPr>
              <w:pStyle w:val="TabellenText"/>
              <w:rPr>
                <w:lang w:val="en-US"/>
              </w:rPr>
            </w:pPr>
            <w:r w:rsidRPr="00526841">
              <w:rPr>
                <w:lang w:val="en-GB"/>
              </w:rPr>
              <w:t>4.3 Does the test strategy take the demanded methods for functional safety into account?</w:t>
            </w:r>
            <w:r w:rsidRPr="00526841">
              <w:rPr>
                <w:lang w:val="en-US"/>
              </w:rPr>
              <w:t xml:space="preserve"> </w:t>
            </w:r>
          </w:p>
          <w:p w:rsidR="00C72DF4" w:rsidRPr="00526841" w:rsidRDefault="00C72DF4" w:rsidP="00471857">
            <w:pPr>
              <w:pStyle w:val="TabellenText"/>
              <w:rPr>
                <w:sz w:val="16"/>
                <w:szCs w:val="16"/>
                <w:lang w:val="en-US"/>
              </w:rPr>
            </w:pPr>
            <w:r w:rsidRPr="00526841">
              <w:rPr>
                <w:sz w:val="16"/>
                <w:szCs w:val="16"/>
                <w:lang w:val="en-US"/>
              </w:rPr>
              <w:t>Note: Check selection of an appropriate combination of methods on each test level.</w:t>
            </w:r>
          </w:p>
          <w:p w:rsidR="00C72DF4" w:rsidRPr="00526841" w:rsidRDefault="00C72DF4" w:rsidP="00471857">
            <w:pPr>
              <w:pStyle w:val="TabellenText"/>
              <w:rPr>
                <w:lang w:val="en-GB"/>
              </w:rPr>
            </w:pPr>
            <w:r w:rsidRPr="00526841">
              <w:rPr>
                <w:rFonts w:cs="Arial"/>
                <w:sz w:val="16"/>
                <w:szCs w:val="16"/>
                <w:lang w:val="en-US"/>
              </w:rPr>
              <w:t xml:space="preserve">Note: Confirmation review </w:t>
            </w:r>
            <w:r w:rsidRPr="00526841">
              <w:rPr>
                <w:sz w:val="16"/>
                <w:szCs w:val="16"/>
                <w:lang w:val="en-US"/>
              </w:rPr>
              <w:t xml:space="preserve">ISO 26262-4, </w:t>
            </w:r>
            <w:r>
              <w:rPr>
                <w:sz w:val="16"/>
                <w:szCs w:val="16"/>
                <w:lang w:val="en-US"/>
              </w:rPr>
              <w:t>§</w:t>
            </w:r>
            <w:r w:rsidRPr="00526841">
              <w:rPr>
                <w:sz w:val="16"/>
                <w:szCs w:val="16"/>
                <w:lang w:val="en-US"/>
              </w:rPr>
              <w:t>8.4.1.7, 8.4.2.2, 8.4.3.2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C72DF4" w:rsidRPr="000B7ABC" w:rsidTr="00C72DF4">
        <w:trPr>
          <w:cantSplit/>
          <w:trHeight w:val="284"/>
        </w:trPr>
        <w:tc>
          <w:tcPr>
            <w:tcW w:w="3970" w:type="dxa"/>
            <w:vAlign w:val="center"/>
          </w:tcPr>
          <w:p w:rsidR="00C72DF4" w:rsidRPr="00E440DA" w:rsidRDefault="00C72DF4" w:rsidP="0047185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5.1</w:t>
            </w:r>
            <w:r w:rsidRPr="00E440DA">
              <w:rPr>
                <w:lang w:val="en-US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C72DF4" w:rsidRPr="000B7ABC" w:rsidRDefault="00C72DF4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C72DF4" w:rsidRPr="000B7ABC" w:rsidRDefault="00C72DF4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0B7ABC" w:rsidTr="00095999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095999">
              <w:rPr>
                <w:rFonts w:cs="Arial"/>
                <w:b/>
                <w:lang w:val="fr-FR"/>
              </w:rPr>
              <w:t>Complaint / fault</w:t>
            </w:r>
          </w:p>
        </w:tc>
      </w:tr>
      <w:tr w:rsidR="003D7798" w:rsidRPr="000B7ABC" w:rsidTr="00095999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095999" w:rsidRDefault="00095999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095999" w:rsidRDefault="003D7798" w:rsidP="00095999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0B7ABC">
              <w:rPr>
                <w:rFonts w:cs="Arial"/>
                <w:b/>
                <w:lang w:val="fr-FR"/>
              </w:rPr>
              <w:t>Page</w:t>
            </w:r>
            <w:r w:rsidR="00095999">
              <w:rPr>
                <w:rFonts w:cs="Arial"/>
                <w:b/>
                <w:lang w:val="fr-FR"/>
              </w:rPr>
              <w:t>/</w:t>
            </w:r>
          </w:p>
          <w:p w:rsidR="003D7798" w:rsidRPr="000B7ABC" w:rsidRDefault="003D7798" w:rsidP="00095999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095999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095999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095999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F94F6E" w:rsidRPr="000B7ABC" w:rsidTr="002F12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DF61AF" w:rsidRDefault="00F94F6E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F94F6E" w:rsidRPr="00DF61AF" w:rsidRDefault="00F94F6E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F94F6E" w:rsidRPr="00DF61AF" w:rsidRDefault="00F94F6E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F94F6E" w:rsidRPr="00DF61AF" w:rsidRDefault="00F94F6E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F94F6E" w:rsidRPr="00DF61AF" w:rsidRDefault="00F94F6E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F94F6E" w:rsidRPr="00DF61AF" w:rsidRDefault="00F94F6E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F94F6E" w:rsidRPr="00DF61AF" w:rsidRDefault="00F94F6E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F94F6E" w:rsidRPr="00DF61AF" w:rsidRDefault="00F94F6E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F94F6E" w:rsidRPr="00AD27F6" w:rsidRDefault="00F94F6E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94F6E" w:rsidRPr="000B7ABC" w:rsidTr="0009599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F94F6E" w:rsidRPr="000B7ABC" w:rsidRDefault="00F94F6E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F94F6E" w:rsidRPr="000B7ABC" w:rsidRDefault="00F94F6E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4A34D7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8393</w:t>
    </w:r>
    <w:r w:rsidR="00164332">
      <w:rPr>
        <w:rFonts w:eastAsia="맑은 고딕" w:hint="eastAsia"/>
        <w:sz w:val="16"/>
        <w:szCs w:val="12"/>
        <w:lang w:eastAsia="ko-KR"/>
      </w:rPr>
      <w:t xml:space="preserve"> </w:t>
    </w:r>
    <w:r w:rsidR="006F25FA">
      <w:rPr>
        <w:rFonts w:eastAsia="맑은 고딕" w:hint="eastAsia"/>
        <w:sz w:val="16"/>
        <w:szCs w:val="12"/>
        <w:lang w:eastAsia="ko-KR"/>
      </w:rPr>
      <w:t xml:space="preserve">Review Checklist </w:t>
    </w:r>
    <w:r w:rsidR="00164332">
      <w:rPr>
        <w:rFonts w:eastAsia="맑은 고딕" w:hint="eastAsia"/>
        <w:sz w:val="16"/>
        <w:szCs w:val="12"/>
        <w:lang w:eastAsia="ko-KR"/>
      </w:rPr>
      <w:t>System Integr</w:t>
    </w:r>
    <w:r w:rsidR="00123DC2">
      <w:rPr>
        <w:rFonts w:eastAsia="맑은 고딕" w:hint="eastAsia"/>
        <w:sz w:val="16"/>
        <w:szCs w:val="12"/>
        <w:lang w:eastAsia="ko-KR"/>
      </w:rPr>
      <w:t>ation (Test) Plan (Template v1.0</w:t>
    </w:r>
    <w:r w:rsidR="00164332">
      <w:rPr>
        <w:rFonts w:eastAsia="맑은 고딕" w:hint="eastAsia"/>
        <w:sz w:val="16"/>
        <w:szCs w:val="12"/>
        <w:lang w:eastAsia="ko-KR"/>
      </w:rPr>
      <w:t>)</w:t>
    </w:r>
    <w:r w:rsidR="006F25FA">
      <w:rPr>
        <w:rFonts w:eastAsia="맑은 고딕" w:hint="eastAsia"/>
        <w:sz w:val="16"/>
        <w:szCs w:val="12"/>
        <w:lang w:eastAsia="ko-KR"/>
      </w:rPr>
      <w:t xml:space="preserve">   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C84CC0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C84CC0">
      <w:rPr>
        <w:noProof/>
        <w:sz w:val="16"/>
        <w:szCs w:val="12"/>
      </w:rPr>
      <w:t>5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164332" w:rsidTr="00DE3CA7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164332" w:rsidRDefault="00164332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7D2AE4E3" wp14:editId="719BCEBD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164332" w:rsidRPr="007131BA" w:rsidRDefault="00164332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164332" w:rsidRPr="00164332" w:rsidRDefault="00164332" w:rsidP="00164332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B2232A" w:rsidP="00EE17D2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System Integration (Test) Plan</w:t>
          </w:r>
        </w:p>
      </w:tc>
      <w:tc>
        <w:tcPr>
          <w:tcW w:w="1319" w:type="pct"/>
          <w:vAlign w:val="center"/>
        </w:tcPr>
        <w:p w:rsidR="00CB65FC" w:rsidRPr="00EB7901" w:rsidRDefault="00164332" w:rsidP="00005906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C84CC0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C84CC0">
            <w:rPr>
              <w:noProof/>
              <w:sz w:val="18"/>
            </w:rPr>
            <w:t>5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03B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95999"/>
    <w:rsid w:val="000B04E0"/>
    <w:rsid w:val="000B7ABC"/>
    <w:rsid w:val="000C7D6F"/>
    <w:rsid w:val="000E1771"/>
    <w:rsid w:val="000E7E10"/>
    <w:rsid w:val="000F605C"/>
    <w:rsid w:val="00107F06"/>
    <w:rsid w:val="00123DC2"/>
    <w:rsid w:val="001409A8"/>
    <w:rsid w:val="00164332"/>
    <w:rsid w:val="00190093"/>
    <w:rsid w:val="00194811"/>
    <w:rsid w:val="0019494A"/>
    <w:rsid w:val="00195CE3"/>
    <w:rsid w:val="001D015F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FA9"/>
    <w:rsid w:val="002B1D3E"/>
    <w:rsid w:val="002D1191"/>
    <w:rsid w:val="002D59D0"/>
    <w:rsid w:val="002D7416"/>
    <w:rsid w:val="00361D3E"/>
    <w:rsid w:val="00376566"/>
    <w:rsid w:val="00380CB2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6459"/>
    <w:rsid w:val="00497E6D"/>
    <w:rsid w:val="004A34D7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25FA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1A9D"/>
    <w:rsid w:val="00785486"/>
    <w:rsid w:val="007862F1"/>
    <w:rsid w:val="007921B4"/>
    <w:rsid w:val="0079472E"/>
    <w:rsid w:val="007A17D6"/>
    <w:rsid w:val="007C1B01"/>
    <w:rsid w:val="007D0116"/>
    <w:rsid w:val="007E1B12"/>
    <w:rsid w:val="008102E7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E3471"/>
    <w:rsid w:val="009F40EA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32A"/>
    <w:rsid w:val="00B224B3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72DF4"/>
    <w:rsid w:val="00C84CC0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17D2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4F6E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1FEF1-9D48-443C-9FA6-DD849624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127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84</cp:revision>
  <cp:lastPrinted>2017-12-07T06:44:00Z</cp:lastPrinted>
  <dcterms:created xsi:type="dcterms:W3CDTF">2016-04-29T06:07:00Z</dcterms:created>
  <dcterms:modified xsi:type="dcterms:W3CDTF">2017-12-07T06:46:00Z</dcterms:modified>
</cp:coreProperties>
</file>