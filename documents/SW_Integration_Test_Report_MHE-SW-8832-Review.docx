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370"/>
        <w:gridCol w:w="408"/>
        <w:gridCol w:w="426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76341C" w:rsidRPr="00F532B4" w:rsidTr="00C23C4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F532B4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76341C" w:rsidRPr="00761FD8" w:rsidRDefault="0076341C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76341C" w:rsidRPr="00F532B4" w:rsidTr="00C23C4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76341C" w:rsidRPr="009A51FD" w:rsidRDefault="0076341C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Default="0076341C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76341C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76341C" w:rsidRPr="00F532B4" w:rsidRDefault="0076341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76341C" w:rsidRPr="00F532B4" w:rsidTr="00C23C49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Object to be reviewed:</w:t>
            </w:r>
          </w:p>
        </w:tc>
      </w:tr>
      <w:tr w:rsidR="0076341C" w:rsidRPr="00F532B4" w:rsidTr="00C23C49">
        <w:trPr>
          <w:trHeight w:val="391"/>
        </w:trPr>
        <w:tc>
          <w:tcPr>
            <w:tcW w:w="1943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66" w:type="dxa"/>
            <w:gridSpan w:val="14"/>
            <w:tcBorders>
              <w:bottom w:val="dashed" w:sz="4" w:space="0" w:color="auto"/>
            </w:tcBorders>
            <w:vAlign w:val="center"/>
          </w:tcPr>
          <w:p w:rsidR="0076341C" w:rsidRPr="00B9723F" w:rsidRDefault="0076341C" w:rsidP="0076341C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W_Integration_Test_Report</w:t>
            </w:r>
          </w:p>
        </w:tc>
      </w:tr>
      <w:tr w:rsidR="0076341C" w:rsidRPr="00F532B4" w:rsidTr="00C23C49">
        <w:trPr>
          <w:trHeight w:val="391"/>
        </w:trPr>
        <w:tc>
          <w:tcPr>
            <w:tcW w:w="1943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766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76341C" w:rsidRPr="00B9723F" w:rsidRDefault="0076341C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76341C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76341C" w:rsidRPr="00F532B4" w:rsidRDefault="0076341C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76341C" w:rsidRPr="00F532B4" w:rsidTr="00C23C49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F532B4" w:rsidRDefault="0076341C" w:rsidP="00C23C49">
            <w:pPr>
              <w:tabs>
                <w:tab w:val="left" w:pos="960"/>
              </w:tabs>
              <w:jc w:val="center"/>
              <w:rPr>
                <w:rFonts w:cs="Arial"/>
                <w:lang w:val="fr-FR"/>
              </w:rPr>
            </w:pPr>
            <w:r w:rsidRPr="00F532B4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76341C" w:rsidRDefault="0076341C" w:rsidP="0076341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76341C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76341C" w:rsidRDefault="0076341C" w:rsidP="0076341C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76341C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76341C" w:rsidRDefault="0076341C" w:rsidP="0076341C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76341C">
              <w:rPr>
                <w:rFonts w:cs="Arial"/>
                <w:b/>
                <w:lang w:val="en-GB"/>
              </w:rPr>
              <w:t>Review manager</w:t>
            </w:r>
          </w:p>
          <w:p w:rsidR="0076341C" w:rsidRPr="0076341C" w:rsidRDefault="0076341C" w:rsidP="0076341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76341C">
              <w:rPr>
                <w:rFonts w:cs="Arial"/>
                <w:b/>
                <w:lang w:val="en-GB"/>
              </w:rPr>
              <w:t>(x)</w:t>
            </w:r>
          </w:p>
        </w:tc>
      </w:tr>
      <w:tr w:rsidR="0076341C" w:rsidRPr="00F532B4" w:rsidTr="00C23C4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76341C" w:rsidRPr="00F532B4" w:rsidRDefault="0076341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76341C" w:rsidRPr="00926E3E" w:rsidRDefault="0076341C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341C" w:rsidRPr="00926E3E" w:rsidRDefault="0076341C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76341C" w:rsidRPr="00926E3E" w:rsidRDefault="0076341C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76341C" w:rsidRPr="00F532B4" w:rsidTr="00C23C4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76341C" w:rsidRPr="00F532B4" w:rsidRDefault="0076341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6341C" w:rsidRPr="00F532B4" w:rsidTr="00C23C4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76341C" w:rsidRPr="00F532B4" w:rsidRDefault="0076341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6341C" w:rsidRPr="00F532B4" w:rsidTr="00C23C4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76341C" w:rsidRPr="00F532B4" w:rsidRDefault="0076341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6341C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76341C" w:rsidRPr="00F532B4" w:rsidRDefault="0076341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76341C" w:rsidRPr="00F532B4" w:rsidRDefault="0076341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76341C" w:rsidRPr="00F532B4" w:rsidTr="00C23C49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76341C" w:rsidRPr="00F532B4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6341C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76341C" w:rsidRPr="00F532B4" w:rsidRDefault="0076341C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76341C" w:rsidRPr="00F532B4" w:rsidTr="00C23C49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C23C49" w:rsidRPr="00F532B4" w:rsidTr="00C23C49">
        <w:trPr>
          <w:cantSplit/>
          <w:trHeight w:val="391"/>
        </w:trPr>
        <w:tc>
          <w:tcPr>
            <w:tcW w:w="15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23C49" w:rsidRPr="00F532B4" w:rsidRDefault="00C23C4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Performed on:</w:t>
            </w:r>
          </w:p>
        </w:tc>
        <w:tc>
          <w:tcPr>
            <w:tcW w:w="817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3C49" w:rsidRPr="00F532B4" w:rsidRDefault="00C23C4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23C49" w:rsidRPr="00F532B4" w:rsidTr="00C23C49">
        <w:trPr>
          <w:cantSplit/>
          <w:trHeight w:val="391"/>
        </w:trPr>
        <w:tc>
          <w:tcPr>
            <w:tcW w:w="15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23C49" w:rsidRPr="00F532B4" w:rsidRDefault="00C23C4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Doc. name:</w:t>
            </w:r>
          </w:p>
        </w:tc>
        <w:tc>
          <w:tcPr>
            <w:tcW w:w="817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3C49" w:rsidRPr="00F532B4" w:rsidRDefault="00C23C4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6341C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76341C" w:rsidRPr="00F532B4" w:rsidTr="00C23C49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76341C" w:rsidRPr="00F532B4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6341C" w:rsidRPr="00F532B4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341C" w:rsidRPr="00F532B4" w:rsidRDefault="0076341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C23C49" w:rsidRDefault="00C23C49" w:rsidP="00BC7A2B">
      <w:pPr>
        <w:rPr>
          <w:rFonts w:eastAsia="맑은 고딕" w:cs="Arial"/>
          <w:lang w:eastAsia="ko-KR"/>
        </w:rPr>
      </w:pPr>
    </w:p>
    <w:p w:rsidR="00C23C49" w:rsidRDefault="00C23C49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995394" w:rsidRPr="00F532B4" w:rsidTr="00C23C49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995394" w:rsidRPr="00F532B4" w:rsidRDefault="00995394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995394" w:rsidRPr="00F532B4" w:rsidTr="00C23C49">
        <w:trPr>
          <w:cantSplit/>
          <w:tblHeader/>
        </w:trPr>
        <w:tc>
          <w:tcPr>
            <w:tcW w:w="3970" w:type="dxa"/>
            <w:vMerge/>
          </w:tcPr>
          <w:p w:rsidR="00995394" w:rsidRPr="00F532B4" w:rsidRDefault="00995394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995394" w:rsidRPr="00F532B4" w:rsidRDefault="00995394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Is the comprehensiveness of tests demanded for functional safety documented separately?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151F6" w:rsidRDefault="00B151F6" w:rsidP="00B151F6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995394" w:rsidRPr="00F532B4" w:rsidRDefault="00B151F6" w:rsidP="00B151F6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references and links in chapter “Scope and references” sufficient to reconstruct this test cycle.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all formal information given, documenting the test execution?</w:t>
            </w:r>
          </w:p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Tester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name incl. department</w:t>
            </w:r>
          </w:p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date</w:t>
            </w:r>
          </w:p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SW version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Are all necessary references given including version for?</w:t>
            </w:r>
          </w:p>
          <w:p w:rsidR="00995394" w:rsidRPr="00F532B4" w:rsidRDefault="00995394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-Requirements</w:t>
            </w:r>
          </w:p>
          <w:p w:rsidR="00995394" w:rsidRPr="00F532B4" w:rsidRDefault="00995394" w:rsidP="00F532B4">
            <w:pPr>
              <w:jc w:val="left"/>
              <w:rPr>
                <w:rFonts w:cs="Arial"/>
                <w:lang w:val="en-GB" w:eastAsia="ko-KR"/>
              </w:rPr>
            </w:pPr>
            <w:r w:rsidRPr="00F532B4">
              <w:rPr>
                <w:rFonts w:cs="Arial"/>
                <w:lang w:val="en-GB"/>
              </w:rPr>
              <w:t>-Test</w:t>
            </w:r>
            <w:r w:rsidRPr="00F532B4">
              <w:rPr>
                <w:rFonts w:eastAsia="맑은 고딕" w:cs="Arial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 xml:space="preserve">specification in </w:t>
            </w:r>
            <w:r w:rsidRPr="00F532B4">
              <w:rPr>
                <w:rFonts w:eastAsia="바탕" w:cs="Arial"/>
                <w:lang w:val="en-GB" w:eastAsia="ko-KR"/>
              </w:rPr>
              <w:t>PTC</w:t>
            </w:r>
          </w:p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-Tools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bottom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Are test</w:t>
            </w:r>
            <w:r>
              <w:rPr>
                <w:rFonts w:eastAsia="맑은 고딕" w:cs="Arial" w:hint="eastAsia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>cases reviewed and is the review documented (e.g. in a DOORS attribute)?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 xml:space="preserve">Are findings of the test case review, which are relevant for </w:t>
            </w:r>
            <w:proofErr w:type="gramStart"/>
            <w:r w:rsidRPr="00F532B4">
              <w:rPr>
                <w:rFonts w:cs="Arial"/>
                <w:lang w:val="en-US"/>
              </w:rPr>
              <w:t>t</w:t>
            </w:r>
            <w:r>
              <w:rPr>
                <w:rFonts w:cs="Arial"/>
                <w:lang w:val="en-US"/>
              </w:rPr>
              <w:t>he this</w:t>
            </w:r>
            <w:proofErr w:type="gramEnd"/>
            <w:r>
              <w:rPr>
                <w:rFonts w:cs="Arial"/>
                <w:lang w:val="en-US"/>
              </w:rPr>
              <w:t xml:space="preserve"> test execution, summari</w:t>
            </w:r>
            <w:r>
              <w:rPr>
                <w:rFonts w:eastAsia="맑은 고딕" w:cs="Arial"/>
                <w:lang w:val="en-US" w:eastAsia="ko-KR"/>
              </w:rPr>
              <w:t>z</w:t>
            </w:r>
            <w:r w:rsidRPr="00F532B4">
              <w:rPr>
                <w:rFonts w:cs="Arial"/>
                <w:lang w:val="en-US"/>
              </w:rPr>
              <w:t>ed in the test report?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In case of software or system integration test level, are the integration results also reported in this report?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Have a conclusion of the deviation of the test items from their specifications been given?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Have existing deviations of the test activities regarding their planning been reported and reasoned?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Is the comprehensiveness of the test cycle documented (in comparison with the planned extend)?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GB" w:bidi="lo"/>
              </w:rPr>
            </w:pPr>
            <w:r w:rsidRPr="00F532B4">
              <w:rPr>
                <w:rFonts w:cs="Arial"/>
                <w:lang w:val="en-GB" w:bidi="lo"/>
              </w:rPr>
              <w:t>Are test level specific test coverage rates documented?</w:t>
            </w:r>
            <w:r w:rsidRPr="00F532B4">
              <w:rPr>
                <w:rFonts w:cs="Arial"/>
                <w:lang w:val="en-GB"/>
              </w:rPr>
              <w:t xml:space="preserve"> </w:t>
            </w:r>
            <w:r w:rsidRPr="00F532B4">
              <w:rPr>
                <w:rFonts w:cs="Arial"/>
                <w:lang w:val="en-GB"/>
              </w:rPr>
              <w:br/>
              <w:t>- e.g. C1-Coverage (for Module Test)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 w:bidi="lo"/>
              </w:rPr>
              <w:t>Have all deviations been classified</w:t>
            </w:r>
            <w:r w:rsidRPr="00F532B4">
              <w:rPr>
                <w:rFonts w:cs="Arial"/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Does a summary of all deviations exist (in terms of amount and classification)?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Have all planned test cases been executed and evaluated?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If not, have reasons been documented for test cases which were not performed?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test exit criteria fulfilled as defined in the test strategy?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Are test incidence reports (e.g. MKS error reports) created and referred to all "failed" test cases?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ind w:left="28"/>
              <w:rPr>
                <w:rFonts w:cs="Arial"/>
                <w:lang w:val="en-GB"/>
              </w:rPr>
            </w:pPr>
            <w:r w:rsidRPr="00F532B4">
              <w:rPr>
                <w:rFonts w:cs="Arial"/>
                <w:color w:val="000000"/>
              </w:rPr>
              <w:t>Are the incidents described in sufficient detail?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995394" w:rsidRPr="00F532B4" w:rsidTr="00995394">
        <w:trPr>
          <w:cantSplit/>
          <w:trHeight w:val="284"/>
        </w:trPr>
        <w:tc>
          <w:tcPr>
            <w:tcW w:w="3970" w:type="dxa"/>
            <w:vAlign w:val="center"/>
          </w:tcPr>
          <w:p w:rsidR="00995394" w:rsidRPr="00F532B4" w:rsidRDefault="00995394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lastRenderedPageBreak/>
              <w:t xml:space="preserve">Are tool specific reports (e.g. </w:t>
            </w:r>
            <w:proofErr w:type="spellStart"/>
            <w:r w:rsidRPr="00F532B4">
              <w:rPr>
                <w:rFonts w:cs="Arial"/>
                <w:lang w:val="en-US"/>
              </w:rPr>
              <w:t>Tessy</w:t>
            </w:r>
            <w:proofErr w:type="spellEnd"/>
            <w:r w:rsidRPr="00F532B4">
              <w:rPr>
                <w:rFonts w:cs="Arial"/>
                <w:lang w:val="en-US"/>
              </w:rPr>
              <w:t xml:space="preserve"> report) referred?</w:t>
            </w:r>
          </w:p>
        </w:tc>
        <w:tc>
          <w:tcPr>
            <w:tcW w:w="587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995394" w:rsidRPr="00F532B4" w:rsidRDefault="0099539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995394" w:rsidRPr="00F532B4" w:rsidRDefault="0099539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Pr="00F532B4" w:rsidRDefault="002D1191" w:rsidP="00BC7A2B">
      <w:pPr>
        <w:rPr>
          <w:rFonts w:eastAsia="맑은 고딕" w:cs="Arial"/>
          <w:lang w:val="en-GB" w:eastAsia="ko-KR"/>
        </w:rPr>
      </w:pPr>
    </w:p>
    <w:p w:rsidR="0087299C" w:rsidRPr="00F532B4" w:rsidRDefault="0087299C" w:rsidP="0087299C">
      <w:pPr>
        <w:rPr>
          <w:rFonts w:cs="Arial"/>
          <w:lang w:val="en-GB" w:eastAsia="ko-KR"/>
        </w:rPr>
      </w:pPr>
      <w:r w:rsidRPr="00F532B4">
        <w:rPr>
          <w:rFonts w:cs="Arial"/>
          <w:lang w:val="en-GB" w:eastAsia="ko-KR"/>
        </w:rPr>
        <w:br w:type="page"/>
      </w:r>
    </w:p>
    <w:p w:rsidR="0087299C" w:rsidRPr="00F532B4" w:rsidRDefault="0087299C" w:rsidP="008C57DB">
      <w:pPr>
        <w:rPr>
          <w:rFonts w:eastAsia="맑은 고딕" w:cs="Arial"/>
          <w:lang w:val="en-GB" w:eastAsia="ko-KR"/>
        </w:rPr>
        <w:sectPr w:rsidR="0087299C" w:rsidRPr="00F532B4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3D7798" w:rsidRPr="00F532B4" w:rsidTr="00C23C49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F532B4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F532B4" w:rsidTr="00C23C49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9B6D85" w:rsidRDefault="009B6D85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9B6D85" w:rsidRDefault="003D7798" w:rsidP="009B6D85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F532B4">
              <w:rPr>
                <w:rFonts w:cs="Arial"/>
                <w:b/>
                <w:lang w:val="fr-FR"/>
              </w:rPr>
              <w:t>Page/</w:t>
            </w:r>
          </w:p>
          <w:p w:rsidR="003D7798" w:rsidRPr="00F532B4" w:rsidRDefault="003D7798" w:rsidP="009B6D85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F532B4" w:rsidRDefault="009B6D85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F532B4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Safety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F532B4" w:rsidTr="00C23C49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F532B4" w:rsidRDefault="009B6D85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Done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(</w:t>
            </w:r>
            <w:r w:rsidRPr="00F532B4">
              <w:rPr>
                <w:rFonts w:cs="Arial"/>
                <w:b/>
              </w:rPr>
              <w:sym w:font="Wingdings 2" w:char="0050"/>
            </w:r>
            <w:r w:rsidRPr="00F532B4">
              <w:rPr>
                <w:rFonts w:cs="Arial"/>
                <w:b/>
                <w:lang w:val="en-GB"/>
              </w:rPr>
              <w:t>)</w:t>
            </w: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DF61AF" w:rsidRDefault="009B6D8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9B6D85" w:rsidRPr="00DF61AF" w:rsidRDefault="009B6D8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9B6D85" w:rsidRPr="00DF61AF" w:rsidRDefault="009B6D85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9B6D85" w:rsidRPr="00DF61AF" w:rsidRDefault="009B6D8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9B6D85" w:rsidRPr="00DF61AF" w:rsidRDefault="009B6D8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9B6D85" w:rsidRPr="00DF61AF" w:rsidRDefault="009B6D85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9B6D85" w:rsidRPr="00DF61AF" w:rsidRDefault="009B6D8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9B6D85" w:rsidRPr="00DF61AF" w:rsidRDefault="009B6D8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9B6D85" w:rsidRPr="00AD27F6" w:rsidRDefault="009B6D85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9B6D85" w:rsidRPr="00F532B4" w:rsidTr="009B6D8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9B6D85" w:rsidRPr="00F532B4" w:rsidRDefault="009B6D8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9B6D85" w:rsidRPr="00F532B4" w:rsidRDefault="009B6D8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F532B4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F532B4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8857CC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8832</w:t>
    </w:r>
    <w:r w:rsidR="006A3AA4">
      <w:rPr>
        <w:rFonts w:eastAsia="맑은 고딕" w:hint="eastAsia"/>
        <w:sz w:val="16"/>
        <w:szCs w:val="12"/>
        <w:lang w:eastAsia="ko-KR"/>
      </w:rPr>
      <w:t xml:space="preserve"> Review Checklist SW Integration Test Report (Template v1.</w:t>
    </w:r>
    <w:r w:rsidR="00FD70A2">
      <w:rPr>
        <w:rFonts w:eastAsia="맑은 고딕" w:hint="eastAsia"/>
        <w:sz w:val="16"/>
        <w:szCs w:val="12"/>
        <w:lang w:eastAsia="ko-KR"/>
      </w:rPr>
      <w:t>0</w:t>
    </w:r>
    <w:r w:rsidR="006A3AA4">
      <w:rPr>
        <w:rFonts w:eastAsia="맑은 고딕" w:hint="eastAsia"/>
        <w:sz w:val="16"/>
        <w:szCs w:val="12"/>
        <w:lang w:eastAsia="ko-KR"/>
      </w:rPr>
      <w:t xml:space="preserve">) 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1F14DD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1F14DD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6A3AA4" w:rsidTr="002E1E37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6A3AA4" w:rsidRDefault="006A3AA4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3812B54A" wp14:editId="40C1B94A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6A3AA4" w:rsidRPr="007131BA" w:rsidRDefault="006A3AA4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6A3AA4" w:rsidRPr="00EB7901" w:rsidRDefault="006A3AA4" w:rsidP="006A3AA4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6A3AA4" w:rsidP="004429E5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SW </w:t>
          </w:r>
          <w:r w:rsidR="00684610">
            <w:rPr>
              <w:rFonts w:eastAsia="맑은 고딕" w:hint="eastAsia"/>
              <w:lang w:eastAsia="ko-KR"/>
            </w:rPr>
            <w:t xml:space="preserve">Integration </w:t>
          </w:r>
          <w:r w:rsidR="009318EA">
            <w:rPr>
              <w:rFonts w:eastAsia="맑은 고딕" w:hint="eastAsia"/>
              <w:lang w:eastAsia="ko-KR"/>
            </w:rPr>
            <w:t xml:space="preserve">Test </w:t>
          </w:r>
          <w:r w:rsidR="00953F67">
            <w:rPr>
              <w:rFonts w:eastAsia="맑은 고딕" w:hint="eastAsia"/>
              <w:lang w:eastAsia="ko-KR"/>
            </w:rPr>
            <w:t>Report</w:t>
          </w:r>
        </w:p>
      </w:tc>
      <w:tc>
        <w:tcPr>
          <w:tcW w:w="1319" w:type="pct"/>
          <w:vAlign w:val="center"/>
        </w:tcPr>
        <w:p w:rsidR="00CB65FC" w:rsidRPr="00EB7901" w:rsidRDefault="002A5088" w:rsidP="0011555A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 w:rsidR="006A3AA4"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1F14DD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1F14DD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1555A"/>
    <w:rsid w:val="001409A8"/>
    <w:rsid w:val="00190093"/>
    <w:rsid w:val="001912EF"/>
    <w:rsid w:val="00194811"/>
    <w:rsid w:val="0019494A"/>
    <w:rsid w:val="00195CE3"/>
    <w:rsid w:val="001F104F"/>
    <w:rsid w:val="001F14DD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484"/>
    <w:rsid w:val="00294FA9"/>
    <w:rsid w:val="002A5088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4610"/>
    <w:rsid w:val="00686DEE"/>
    <w:rsid w:val="00691B00"/>
    <w:rsid w:val="00694C39"/>
    <w:rsid w:val="006A0A64"/>
    <w:rsid w:val="006A254C"/>
    <w:rsid w:val="006A3AA4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341C"/>
    <w:rsid w:val="007655A8"/>
    <w:rsid w:val="00774C85"/>
    <w:rsid w:val="00785486"/>
    <w:rsid w:val="007862F1"/>
    <w:rsid w:val="007921B4"/>
    <w:rsid w:val="0079472E"/>
    <w:rsid w:val="007A17D6"/>
    <w:rsid w:val="007A5806"/>
    <w:rsid w:val="007C1B01"/>
    <w:rsid w:val="007D0116"/>
    <w:rsid w:val="007E1B12"/>
    <w:rsid w:val="0083283D"/>
    <w:rsid w:val="008345C7"/>
    <w:rsid w:val="00837DFE"/>
    <w:rsid w:val="008424F6"/>
    <w:rsid w:val="008426AD"/>
    <w:rsid w:val="00854B7F"/>
    <w:rsid w:val="008609D7"/>
    <w:rsid w:val="00860F22"/>
    <w:rsid w:val="00870631"/>
    <w:rsid w:val="0087299C"/>
    <w:rsid w:val="008836B8"/>
    <w:rsid w:val="00885504"/>
    <w:rsid w:val="008857CC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6465"/>
    <w:rsid w:val="00995394"/>
    <w:rsid w:val="009B2BFE"/>
    <w:rsid w:val="009B4D5F"/>
    <w:rsid w:val="009B6D85"/>
    <w:rsid w:val="009B7B35"/>
    <w:rsid w:val="009D3036"/>
    <w:rsid w:val="009E3471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151F6"/>
    <w:rsid w:val="00B224B3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23C49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32B4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D70A2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C956-9706-41E3-9C1C-ABF6B671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84</cp:revision>
  <cp:lastPrinted>2017-12-07T06:08:00Z</cp:lastPrinted>
  <dcterms:created xsi:type="dcterms:W3CDTF">2016-04-29T06:07:00Z</dcterms:created>
  <dcterms:modified xsi:type="dcterms:W3CDTF">2017-12-07T06:08:00Z</dcterms:modified>
</cp:coreProperties>
</file>