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533"/>
        <w:gridCol w:w="435"/>
        <w:gridCol w:w="236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D529D9" w:rsidRPr="000B7ABC" w:rsidTr="00A46AD1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B84368" w:rsidRDefault="00D529D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D529D9" w:rsidRPr="00761FD8" w:rsidRDefault="00D529D9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D529D9" w:rsidRPr="000B7ABC" w:rsidTr="00A46AD1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D529D9" w:rsidRPr="009A51FD" w:rsidRDefault="00D529D9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Default="00D529D9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</w:t>
            </w:r>
          </w:p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D529D9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D529D9" w:rsidRPr="000B7ABC" w:rsidRDefault="00D529D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D529D9" w:rsidRPr="000B7ABC" w:rsidTr="00A46AD1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D529D9" w:rsidRPr="000B7ABC" w:rsidTr="00A46AD1">
        <w:trPr>
          <w:trHeight w:val="391"/>
        </w:trPr>
        <w:tc>
          <w:tcPr>
            <w:tcW w:w="2133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576" w:type="dxa"/>
            <w:gridSpan w:val="14"/>
            <w:tcBorders>
              <w:bottom w:val="dashed" w:sz="4" w:space="0" w:color="auto"/>
            </w:tcBorders>
            <w:vAlign w:val="center"/>
          </w:tcPr>
          <w:p w:rsidR="00D529D9" w:rsidRPr="00B9723F" w:rsidRDefault="00D529D9" w:rsidP="00D529D9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Module</w:t>
            </w:r>
          </w:p>
        </w:tc>
      </w:tr>
      <w:tr w:rsidR="00D529D9" w:rsidRPr="000B7ABC" w:rsidTr="00A46AD1">
        <w:trPr>
          <w:trHeight w:val="391"/>
        </w:trPr>
        <w:tc>
          <w:tcPr>
            <w:tcW w:w="2133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0B7ABC" w:rsidRDefault="00D529D9" w:rsidP="00D529D9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0B7ABC">
              <w:rPr>
                <w:rFonts w:cs="Arial"/>
                <w:lang w:val="fr-FR"/>
              </w:rPr>
              <w:t>:</w:t>
            </w:r>
          </w:p>
        </w:tc>
        <w:tc>
          <w:tcPr>
            <w:tcW w:w="7576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D529D9" w:rsidRPr="00B9723F" w:rsidRDefault="00D529D9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D529D9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D529D9" w:rsidRPr="000B7ABC" w:rsidRDefault="00D529D9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D529D9" w:rsidRPr="000B7ABC" w:rsidTr="00A46AD1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0B7ABC" w:rsidRDefault="00D529D9" w:rsidP="00E1592E">
            <w:pPr>
              <w:tabs>
                <w:tab w:val="left" w:pos="960"/>
              </w:tabs>
              <w:jc w:val="center"/>
              <w:rPr>
                <w:rFonts w:cs="Arial"/>
                <w:lang w:val="fr-FR"/>
              </w:rPr>
            </w:pPr>
            <w:r w:rsidRPr="000B7ABC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D529D9" w:rsidRDefault="00D529D9" w:rsidP="00D529D9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D529D9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D529D9" w:rsidRDefault="00D529D9" w:rsidP="00D529D9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D529D9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D529D9" w:rsidRDefault="00D529D9" w:rsidP="00D529D9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D529D9">
              <w:rPr>
                <w:rFonts w:cs="Arial"/>
                <w:b/>
                <w:lang w:val="en-GB"/>
              </w:rPr>
              <w:t>Review manager</w:t>
            </w:r>
          </w:p>
          <w:p w:rsidR="00D529D9" w:rsidRPr="00D529D9" w:rsidRDefault="00D529D9" w:rsidP="00D529D9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D529D9">
              <w:rPr>
                <w:rFonts w:cs="Arial"/>
                <w:b/>
                <w:lang w:val="en-GB"/>
              </w:rPr>
              <w:t>(x)</w:t>
            </w:r>
          </w:p>
        </w:tc>
      </w:tr>
      <w:tr w:rsidR="00D529D9" w:rsidRPr="000B7ABC" w:rsidTr="00A46AD1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D529D9" w:rsidRDefault="00D529D9" w:rsidP="0074469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D529D9" w:rsidRPr="00926E3E" w:rsidRDefault="00D529D9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29D9" w:rsidRPr="00926E3E" w:rsidRDefault="00D529D9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D529D9" w:rsidRPr="00926E3E" w:rsidRDefault="00D529D9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D529D9" w:rsidRPr="000B7ABC" w:rsidTr="00A46AD1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D529D9" w:rsidRDefault="00D529D9" w:rsidP="0074469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Project Manager: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A46AD1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D529D9" w:rsidRDefault="00D529D9" w:rsidP="0074469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Analyst: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A46AD1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D529D9" w:rsidRDefault="00D529D9" w:rsidP="0074469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Integrator: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A46AD1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Default="00D529D9" w:rsidP="0074469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D529D9" w:rsidRPr="000B7ABC" w:rsidTr="00A46AD1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D529D9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529D9" w:rsidRDefault="00D529D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D529D9" w:rsidRPr="000B7ABC" w:rsidRDefault="00D529D9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D529D9" w:rsidRPr="000B7ABC" w:rsidTr="00A46AD1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29D9" w:rsidRPr="00B84368" w:rsidRDefault="00D529D9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A46AD1" w:rsidRPr="000B7ABC" w:rsidTr="00A46AD1">
        <w:trPr>
          <w:cantSplit/>
          <w:trHeight w:val="391"/>
        </w:trPr>
        <w:tc>
          <w:tcPr>
            <w:tcW w:w="169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46AD1" w:rsidRPr="000B7ABC" w:rsidRDefault="00A46AD1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11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6AD1" w:rsidRPr="000B7ABC" w:rsidRDefault="00A46AD1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46AD1" w:rsidRPr="000B7ABC" w:rsidTr="00A46AD1">
        <w:trPr>
          <w:cantSplit/>
          <w:trHeight w:val="391"/>
        </w:trPr>
        <w:tc>
          <w:tcPr>
            <w:tcW w:w="169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46AD1" w:rsidRPr="000B7ABC" w:rsidRDefault="00A46AD1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011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6AD1" w:rsidRPr="000B7ABC" w:rsidRDefault="00A46AD1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D529D9" w:rsidRPr="00B84368" w:rsidRDefault="00D529D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D529D9" w:rsidRPr="000B7ABC" w:rsidTr="00A46AD1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D529D9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529D9" w:rsidRPr="000B7ABC" w:rsidRDefault="00D529D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A46AD1" w:rsidRDefault="00A46AD1" w:rsidP="00BC7A2B">
      <w:pPr>
        <w:rPr>
          <w:rFonts w:eastAsia="맑은 고딕" w:cs="Arial"/>
          <w:lang w:eastAsia="ko-KR"/>
        </w:rPr>
      </w:pPr>
    </w:p>
    <w:p w:rsidR="00A46AD1" w:rsidRDefault="00A46AD1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D529D9" w:rsidRPr="000B7ABC" w:rsidTr="00A46AD1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D529D9" w:rsidRPr="000B7ABC" w:rsidTr="00A46AD1">
        <w:trPr>
          <w:cantSplit/>
          <w:tblHeader/>
        </w:trPr>
        <w:tc>
          <w:tcPr>
            <w:tcW w:w="3970" w:type="dxa"/>
            <w:vMerge/>
          </w:tcPr>
          <w:p w:rsidR="00D529D9" w:rsidRPr="000B7ABC" w:rsidRDefault="00D529D9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D529D9" w:rsidRPr="000B7ABC" w:rsidRDefault="00D529D9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Have the coding rules according to the coding standard (C style guide) been met (structure, instructions, naming)?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955F6" w:rsidRDefault="001955F6" w:rsidP="001955F6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D529D9" w:rsidRPr="000B7ABC" w:rsidRDefault="001955F6" w:rsidP="001955F6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BB08BF" w:rsidRDefault="00D529D9" w:rsidP="00450533">
            <w:pPr>
              <w:pStyle w:val="TabellenText"/>
              <w:ind w:left="0"/>
              <w:rPr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 xml:space="preserve"> </w:t>
            </w:r>
            <w:r w:rsidRPr="00BB08BF">
              <w:rPr>
                <w:lang w:val="en-GB"/>
              </w:rPr>
              <w:t>Has a static code analysis (MISRA with QA-C) been performed on the relevant C code</w:t>
            </w:r>
            <w:r>
              <w:rPr>
                <w:lang w:val="en-GB"/>
              </w:rPr>
              <w:t>?</w:t>
            </w:r>
            <w:r w:rsidRPr="00BB08BF">
              <w:rPr>
                <w:lang w:val="en-GB"/>
              </w:rPr>
              <w:t xml:space="preserve"> This includes checking functional size and controlling warnings</w:t>
            </w:r>
            <w:proofErr w:type="gramStart"/>
            <w:r w:rsidRPr="00BB08BF">
              <w:rPr>
                <w:lang w:val="en-GB"/>
              </w:rPr>
              <w:t>!.</w:t>
            </w:r>
            <w:proofErr w:type="gramEnd"/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Have all errors/warnings been checked and removed, which occurred during the static code analysis?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Have all necessary deviations (messages and code metrics) found out by static code analysis been reviewed and removed if possible?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Have all deviations which have been reviewed and can’t been removed been documented with a reason?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9D19FA" w:rsidRDefault="00D529D9" w:rsidP="00E031B5">
            <w:pPr>
              <w:pStyle w:val="TabellenText"/>
              <w:rPr>
                <w:lang w:val="en-GB"/>
              </w:rPr>
            </w:pPr>
            <w:r w:rsidRPr="009D19FA">
              <w:rPr>
                <w:lang w:val="en-GB"/>
              </w:rPr>
              <w:t>Have all naming convention been applied?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6B2F10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6B2F10">
              <w:rPr>
                <w:rFonts w:cs="Arial"/>
                <w:lang w:val="en-GB"/>
              </w:rPr>
              <w:t>Is the implementation of the module/the functions consistent with the design?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9D19FA" w:rsidRDefault="00D529D9" w:rsidP="00450533">
            <w:pPr>
              <w:pStyle w:val="TabellenText"/>
              <w:rPr>
                <w:lang w:val="en-GB"/>
              </w:rPr>
            </w:pPr>
            <w:r w:rsidRPr="009D19FA">
              <w:rPr>
                <w:lang w:val="en-GB"/>
              </w:rPr>
              <w:t>Are the interrelations of code and design consistent?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Do metrics exist for the code and are the appropriate limits observed?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color w:val="auto"/>
                <w:lang w:val="en-GB"/>
              </w:rPr>
            </w:pPr>
            <w:r>
              <w:rPr>
                <w:rFonts w:cs="Arial"/>
                <w:lang w:val="en-GB"/>
              </w:rPr>
              <w:t>Have all interface restrictions been applied?!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1F758F">
              <w:rPr>
                <w:rStyle w:val="apple-style-span"/>
                <w:rFonts w:cs="Arial"/>
                <w:shd w:val="clear" w:color="auto" w:fill="FFFFFF"/>
                <w:lang w:val="en-US"/>
              </w:rPr>
              <w:t>Are excessively deep or infinite recursion been used?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6D2913" w:rsidRDefault="00D529D9" w:rsidP="00450533">
            <w:pPr>
              <w:jc w:val="left"/>
              <w:rPr>
                <w:rFonts w:cs="Arial"/>
                <w:lang w:val="en-GB"/>
              </w:rPr>
            </w:pPr>
            <w:r w:rsidRPr="006D2913">
              <w:rPr>
                <w:rFonts w:cs="Arial"/>
                <w:lang w:val="en-GB"/>
              </w:rPr>
              <w:t>Is the documentation guideline applied?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6B2F10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6B2F10">
              <w:rPr>
                <w:rFonts w:cs="Arial"/>
                <w:lang w:val="en-GB"/>
              </w:rPr>
              <w:t>Has function overlapping been avoided in the coding of the modules?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6B2F10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6B2F10">
              <w:rPr>
                <w:rFonts w:cs="Arial"/>
                <w:lang w:val="en-GB"/>
              </w:rPr>
              <w:t>Are all constants and variables consistent with the data dictionary?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6D2913" w:rsidRDefault="00D529D9" w:rsidP="00450533">
            <w:pPr>
              <w:pStyle w:val="TabellenText"/>
              <w:ind w:left="0"/>
              <w:rPr>
                <w:rFonts w:cs="Arial"/>
                <w:lang w:val="en-GB"/>
              </w:rPr>
            </w:pPr>
            <w:r w:rsidRPr="006D2913">
              <w:rPr>
                <w:rFonts w:cs="Arial"/>
                <w:lang w:val="it-IT"/>
              </w:rPr>
              <w:t>For existing variables and memory has always the standard call interfaces been used?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6B2F10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6B2F10">
              <w:rPr>
                <w:rFonts w:cs="Arial"/>
                <w:lang w:val="en-GB"/>
              </w:rPr>
              <w:t>Is module independence in accordance with the design kept?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Are all algorithms correctly implemented?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Are possible overflows or range exceeding intercepted?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Have risks been detected and assessed?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2933F8">
              <w:rPr>
                <w:rFonts w:cs="Arial"/>
                <w:lang w:val="en-GB"/>
              </w:rPr>
              <w:t>Does no recurring or redundant code exist?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2933F8">
              <w:rPr>
                <w:rFonts w:cs="Arial"/>
                <w:lang w:val="en-GB"/>
              </w:rPr>
              <w:t>Are macros, procedures, functions and other reusable code components used to prevent recurring and redundant code?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rFonts w:cs="Arial"/>
                <w:lang w:val="en-GB"/>
              </w:rPr>
            </w:pPr>
            <w:r>
              <w:rPr>
                <w:lang w:val="en-GB"/>
              </w:rPr>
              <w:t>Are s</w:t>
            </w:r>
            <w:r w:rsidRPr="00183B3D">
              <w:rPr>
                <w:lang w:val="en-GB"/>
              </w:rPr>
              <w:t xml:space="preserve">ections of code 'commented </w:t>
            </w:r>
            <w:proofErr w:type="gramStart"/>
            <w:r w:rsidRPr="00183B3D">
              <w:rPr>
                <w:lang w:val="en-GB"/>
              </w:rPr>
              <w:t>out'</w:t>
            </w:r>
            <w:r>
              <w:rPr>
                <w:lang w:val="en-GB"/>
              </w:rPr>
              <w:t>?</w:t>
            </w:r>
            <w:r w:rsidRPr="00183B3D">
              <w:rPr>
                <w:lang w:val="en-GB"/>
              </w:rPr>
              <w:t>.</w:t>
            </w:r>
            <w:proofErr w:type="gramEnd"/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6105FC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6105FC">
              <w:rPr>
                <w:rFonts w:cs="Arial"/>
                <w:lang w:val="en-GB"/>
              </w:rPr>
              <w:lastRenderedPageBreak/>
              <w:t>Does in each software function only exist one entry or exit point and other exit point are exclusively used to deal with errors or exceptional situations?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2933F8">
              <w:rPr>
                <w:rFonts w:cs="Arial"/>
                <w:lang w:val="en-GB"/>
              </w:rPr>
              <w:t>Is control always returned to the calling instance after execution of a sub-function?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2933F8">
              <w:rPr>
                <w:rFonts w:cs="Arial"/>
                <w:lang w:val="en-GB"/>
              </w:rPr>
              <w:t>Has it been ensured that no port is accessed outside the driver layer?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2933F8">
              <w:rPr>
                <w:rFonts w:cs="Arial"/>
                <w:lang w:val="en-GB"/>
              </w:rPr>
              <w:t>Do all program parts which are waiting for a result have timeouts and is a defined abortion planned in case of error?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rFonts w:cs="Arial"/>
                <w:lang w:val="en-GB"/>
              </w:rPr>
            </w:pPr>
            <w:r w:rsidRPr="002933F8">
              <w:rPr>
                <w:rFonts w:cs="Arial"/>
                <w:lang w:val="en-GB"/>
              </w:rPr>
              <w:t>Is the accuracy of calculations (e.g. floating point types) sufficient?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Are all variables initialized, before they are used?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Are non-defined input values intercepted?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465662">
              <w:rPr>
                <w:lang w:val="en-GB"/>
              </w:rPr>
              <w:t xml:space="preserve">If the bitwise operators ~ and &lt;&lt; are applied to an operand of underlying type </w:t>
            </w:r>
            <w:r>
              <w:rPr>
                <w:lang w:val="en-GB"/>
              </w:rPr>
              <w:t>unsigned char or unsigned short is the</w:t>
            </w:r>
            <w:r w:rsidRPr="00465662">
              <w:rPr>
                <w:lang w:val="en-GB"/>
              </w:rPr>
              <w:t xml:space="preserve"> result cast to the underlying type of the operand</w:t>
            </w:r>
            <w:r>
              <w:rPr>
                <w:lang w:val="en-GB"/>
              </w:rPr>
              <w:t>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p</w:t>
            </w:r>
            <w:r w:rsidRPr="00A8563F">
              <w:rPr>
                <w:lang w:val="en-GB"/>
              </w:rPr>
              <w:t>ointer arithmetic only applied to pointers that address an array or array element</w:t>
            </w:r>
            <w:r>
              <w:rPr>
                <w:lang w:val="en-GB"/>
              </w:rPr>
              <w:t>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Default="00D529D9" w:rsidP="00450533">
            <w:pPr>
              <w:pStyle w:val="TabellenText"/>
              <w:rPr>
                <w:noProof/>
                <w:lang w:val="en-US" w:eastAsia="en-US"/>
              </w:rPr>
            </w:pPr>
            <w:r>
              <w:rPr>
                <w:lang w:val="en-GB"/>
              </w:rPr>
              <w:t>Is p</w:t>
            </w:r>
            <w:r w:rsidRPr="00A8563F">
              <w:rPr>
                <w:lang w:val="en-GB"/>
              </w:rPr>
              <w:t>ointer subtraction only applied to pointers that address elements of the same array</w:t>
            </w:r>
            <w:r>
              <w:rPr>
                <w:lang w:val="en-GB"/>
              </w:rPr>
              <w:t>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Default="00D529D9" w:rsidP="00450533">
            <w:pPr>
              <w:pStyle w:val="TabellenText"/>
              <w:rPr>
                <w:noProof/>
                <w:lang w:val="en-US" w:eastAsia="en-US"/>
              </w:rPr>
            </w:pPr>
            <w:r>
              <w:rPr>
                <w:lang w:val="en-GB"/>
              </w:rPr>
              <w:t>Are “</w:t>
            </w:r>
            <w:r w:rsidRPr="00A8563F">
              <w:rPr>
                <w:lang w:val="en-GB"/>
              </w:rPr>
              <w:t>&gt;, &gt;=, &lt;, &lt;=</w:t>
            </w:r>
            <w:r>
              <w:rPr>
                <w:lang w:val="en-GB"/>
              </w:rPr>
              <w:t>”</w:t>
            </w:r>
            <w:r w:rsidRPr="00A8563F">
              <w:rPr>
                <w:lang w:val="en-GB"/>
              </w:rPr>
              <w:t xml:space="preserve"> not applied to pointer types except where they point to the same array</w:t>
            </w:r>
            <w:r>
              <w:rPr>
                <w:lang w:val="en-GB"/>
              </w:rPr>
              <w:t>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D04725" w:rsidRDefault="00D529D9" w:rsidP="00450533">
            <w:pPr>
              <w:pStyle w:val="TabellenText"/>
              <w:rPr>
                <w:lang w:val="en-GB"/>
              </w:rPr>
            </w:pPr>
            <w:r w:rsidRPr="00D04725">
              <w:rPr>
                <w:lang w:val="en-GB"/>
              </w:rPr>
              <w:t xml:space="preserve">Are there any interrupts witch could endanger the completion of a task and consistency of data?! </w:t>
            </w:r>
          </w:p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D04725">
              <w:rPr>
                <w:lang w:val="en-GB"/>
              </w:rPr>
              <w:t xml:space="preserve">Is data consistency (information to information, information to control data, </w:t>
            </w:r>
            <w:proofErr w:type="spellStart"/>
            <w:r w:rsidRPr="00D04725">
              <w:rPr>
                <w:lang w:val="en-GB"/>
              </w:rPr>
              <w:t>e.g</w:t>
            </w:r>
            <w:proofErr w:type="spellEnd"/>
            <w:r w:rsidRPr="00D04725">
              <w:rPr>
                <w:lang w:val="en-GB"/>
              </w:rPr>
              <w:t xml:space="preserve"> events) always guaranteed in all closed function blocks (e.g. tasks)?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rFonts w:ascii="Helv" w:hAnsi="Helv" w:cs="Helv"/>
                <w:lang w:val="en-GB"/>
              </w:rPr>
              <w:t>Have all available bug lists, Errata Sheets and change notices for the Microcontroller been known, analysed and considered?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lang w:val="en-GB"/>
              </w:rPr>
              <w:t>Does an appropriate workaround or patch exist for all compiler bugs which affect the resulting executable?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lang w:val="en-GB"/>
              </w:rPr>
            </w:pPr>
            <w:r w:rsidRPr="002933F8">
              <w:rPr>
                <w:rFonts w:ascii="Helv" w:hAnsi="Helv" w:cs="Helv"/>
                <w:lang w:val="en-GB"/>
              </w:rPr>
              <w:t>If a workaround or patch has to be used, is this documented?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D529D9" w:rsidRPr="000B7ABC" w:rsidTr="00D529D9">
        <w:trPr>
          <w:cantSplit/>
          <w:trHeight w:val="284"/>
        </w:trPr>
        <w:tc>
          <w:tcPr>
            <w:tcW w:w="3970" w:type="dxa"/>
            <w:vAlign w:val="center"/>
          </w:tcPr>
          <w:p w:rsidR="00D529D9" w:rsidRPr="002933F8" w:rsidRDefault="00D529D9" w:rsidP="00450533">
            <w:pPr>
              <w:pStyle w:val="TabellenText"/>
              <w:rPr>
                <w:color w:val="auto"/>
                <w:lang w:val="en-GB"/>
              </w:rPr>
            </w:pPr>
          </w:p>
          <w:p w:rsidR="00D529D9" w:rsidRPr="002933F8" w:rsidRDefault="00D529D9" w:rsidP="00450533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PS for review: added: 2.4, 3.6, 5.7, 10.5, 17.1, 17.2, 17.3, 18.2, 18.3</w:t>
            </w:r>
          </w:p>
        </w:tc>
        <w:tc>
          <w:tcPr>
            <w:tcW w:w="587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D529D9" w:rsidRPr="000B7ABC" w:rsidRDefault="00D529D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529D9" w:rsidRPr="000B7ABC" w:rsidRDefault="00D529D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0B7ABC" w:rsidTr="00E031B5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0B7AB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0B7ABC" w:rsidTr="00E031B5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874DFB" w:rsidRDefault="00874DFB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874DFB" w:rsidRDefault="003D7798" w:rsidP="00874DFB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0B7ABC">
              <w:rPr>
                <w:rFonts w:cs="Arial"/>
                <w:b/>
                <w:lang w:val="fr-FR"/>
              </w:rPr>
              <w:t>Page/</w:t>
            </w:r>
          </w:p>
          <w:p w:rsidR="003D7798" w:rsidRPr="000B7ABC" w:rsidRDefault="003D7798" w:rsidP="00874DFB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874DFB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0B7AB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E031B5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874DFB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874DFB" w:rsidRPr="000B7ABC" w:rsidTr="00E35F2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DF61AF" w:rsidRDefault="00874DFB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874DFB" w:rsidRPr="00DF61AF" w:rsidRDefault="00874DFB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874DFB" w:rsidRPr="00DF61AF" w:rsidRDefault="00874DFB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874DFB" w:rsidRPr="00DF61AF" w:rsidRDefault="00874DFB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874DFB" w:rsidRPr="00DF61AF" w:rsidRDefault="00874DFB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874DFB" w:rsidRPr="00DF61AF" w:rsidRDefault="00874DFB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874DFB" w:rsidRPr="00DF61AF" w:rsidRDefault="00874DFB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874DFB" w:rsidRPr="00DF61AF" w:rsidRDefault="00874DFB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874DFB" w:rsidRPr="00AD27F6" w:rsidRDefault="00874DFB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74DFB" w:rsidRPr="000B7ABC" w:rsidTr="00874DFB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74DFB" w:rsidRPr="000B7ABC" w:rsidRDefault="00874DFB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74DFB" w:rsidRPr="000B7ABC" w:rsidRDefault="00874DFB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B47CF7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8352</w:t>
    </w:r>
    <w:r w:rsidR="00D529D9">
      <w:rPr>
        <w:rFonts w:eastAsia="맑은 고딕" w:hint="eastAsia"/>
        <w:sz w:val="16"/>
        <w:szCs w:val="12"/>
        <w:lang w:eastAsia="ko-KR"/>
      </w:rPr>
      <w:t xml:space="preserve"> Review Checklist Code (Template v1.</w:t>
    </w:r>
    <w:r w:rsidR="004A32D9">
      <w:rPr>
        <w:rFonts w:eastAsia="맑은 고딕" w:hint="eastAsia"/>
        <w:sz w:val="16"/>
        <w:szCs w:val="12"/>
        <w:lang w:eastAsia="ko-KR"/>
      </w:rPr>
      <w:t>0</w:t>
    </w:r>
    <w:r w:rsidR="00D529D9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F67B55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F67B55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D529D9" w:rsidTr="002B09B5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D529D9" w:rsidRDefault="00D529D9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14A679C1" wp14:editId="5199B09D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D529D9" w:rsidRPr="007131BA" w:rsidRDefault="00D529D9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D529D9" w:rsidRPr="00EB7901" w:rsidRDefault="00D529D9" w:rsidP="00D529D9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C32A36" w:rsidP="004429E5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Code</w:t>
          </w:r>
        </w:p>
      </w:tc>
      <w:tc>
        <w:tcPr>
          <w:tcW w:w="1319" w:type="pct"/>
          <w:vAlign w:val="center"/>
        </w:tcPr>
        <w:p w:rsidR="00CB65FC" w:rsidRPr="00EB7901" w:rsidRDefault="00D529D9" w:rsidP="00D529D9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F67B55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F67B55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4811"/>
    <w:rsid w:val="0019494A"/>
    <w:rsid w:val="001955F6"/>
    <w:rsid w:val="00195CE3"/>
    <w:rsid w:val="001F104F"/>
    <w:rsid w:val="00221683"/>
    <w:rsid w:val="00222599"/>
    <w:rsid w:val="0022606F"/>
    <w:rsid w:val="00242EDE"/>
    <w:rsid w:val="00244FAF"/>
    <w:rsid w:val="002542BD"/>
    <w:rsid w:val="002554C0"/>
    <w:rsid w:val="00256CB3"/>
    <w:rsid w:val="002743BF"/>
    <w:rsid w:val="00285B56"/>
    <w:rsid w:val="0029101D"/>
    <w:rsid w:val="00294FA9"/>
    <w:rsid w:val="002B1D3E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7E6D"/>
    <w:rsid w:val="004A32D9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A17D6"/>
    <w:rsid w:val="007C1B01"/>
    <w:rsid w:val="007D0116"/>
    <w:rsid w:val="007E1B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74DFB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41C14"/>
    <w:rsid w:val="00953330"/>
    <w:rsid w:val="009669C0"/>
    <w:rsid w:val="00986465"/>
    <w:rsid w:val="009B2BFE"/>
    <w:rsid w:val="009B4D5F"/>
    <w:rsid w:val="009B7B35"/>
    <w:rsid w:val="009D3036"/>
    <w:rsid w:val="009E3471"/>
    <w:rsid w:val="00A15440"/>
    <w:rsid w:val="00A1625F"/>
    <w:rsid w:val="00A2708F"/>
    <w:rsid w:val="00A322B5"/>
    <w:rsid w:val="00A371AD"/>
    <w:rsid w:val="00A3742D"/>
    <w:rsid w:val="00A37E0C"/>
    <w:rsid w:val="00A46AD1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4B3"/>
    <w:rsid w:val="00B30987"/>
    <w:rsid w:val="00B32DED"/>
    <w:rsid w:val="00B40A37"/>
    <w:rsid w:val="00B41FA0"/>
    <w:rsid w:val="00B45A37"/>
    <w:rsid w:val="00B47CF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529D9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031B5"/>
    <w:rsid w:val="00E1592E"/>
    <w:rsid w:val="00E223EA"/>
    <w:rsid w:val="00E4425C"/>
    <w:rsid w:val="00E471D9"/>
    <w:rsid w:val="00E5045E"/>
    <w:rsid w:val="00E741C6"/>
    <w:rsid w:val="00E83FBA"/>
    <w:rsid w:val="00E85B38"/>
    <w:rsid w:val="00E908DC"/>
    <w:rsid w:val="00E91BF2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67B55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DDD42-4220-43CB-B3A2-CDA0BD32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101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74</cp:revision>
  <cp:lastPrinted>2017-12-07T06:07:00Z</cp:lastPrinted>
  <dcterms:created xsi:type="dcterms:W3CDTF">2016-04-29T06:07:00Z</dcterms:created>
  <dcterms:modified xsi:type="dcterms:W3CDTF">2017-12-07T06:07:00Z</dcterms:modified>
</cp:coreProperties>
</file>